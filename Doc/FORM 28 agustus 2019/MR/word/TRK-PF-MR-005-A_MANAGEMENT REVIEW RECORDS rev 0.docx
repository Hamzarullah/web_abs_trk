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2D" w:rsidRPr="002B289B" w:rsidRDefault="00EF532D">
      <w:pPr>
        <w:pStyle w:val="Footer"/>
        <w:tabs>
          <w:tab w:val="clear" w:pos="4819"/>
          <w:tab w:val="clear" w:pos="9071"/>
          <w:tab w:val="left" w:pos="9630"/>
        </w:tabs>
        <w:spacing w:after="40"/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524"/>
        <w:gridCol w:w="9096"/>
      </w:tblGrid>
      <w:tr w:rsidR="000F490A" w:rsidRPr="002B289B" w:rsidTr="000F490A">
        <w:trPr>
          <w:cantSplit/>
          <w:trHeight w:val="301"/>
        </w:trPr>
        <w:tc>
          <w:tcPr>
            <w:tcW w:w="1524" w:type="dxa"/>
          </w:tcPr>
          <w:p w:rsidR="000F490A" w:rsidRPr="002B289B" w:rsidRDefault="000F490A" w:rsidP="000F490A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>
              <w:rPr>
                <w:rFonts w:ascii="Tahoma" w:hAnsi="Tahoma" w:cs="Tahoma"/>
                <w:b/>
                <w:smallCaps/>
                <w:sz w:val="18"/>
                <w:szCs w:val="18"/>
              </w:rPr>
              <w:t>R</w:t>
            </w: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e</w:t>
            </w:r>
            <w:r>
              <w:rPr>
                <w:rFonts w:ascii="Tahoma" w:hAnsi="Tahoma" w:cs="Tahoma"/>
                <w:b/>
                <w:smallCaps/>
                <w:sz w:val="18"/>
                <w:szCs w:val="18"/>
              </w:rPr>
              <w:t>port No</w:t>
            </w: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:</w:t>
            </w:r>
          </w:p>
        </w:tc>
        <w:tc>
          <w:tcPr>
            <w:tcW w:w="9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490A" w:rsidRPr="002B289B" w:rsidRDefault="000F490A" w:rsidP="002442B0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F490A" w:rsidRDefault="000F490A" w:rsidP="000F490A">
      <w:pPr>
        <w:tabs>
          <w:tab w:val="left" w:pos="1440"/>
        </w:tabs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524"/>
        <w:gridCol w:w="9096"/>
      </w:tblGrid>
      <w:tr w:rsidR="00EF532D" w:rsidRPr="002B289B" w:rsidTr="000F490A">
        <w:trPr>
          <w:cantSplit/>
          <w:trHeight w:val="301"/>
        </w:trPr>
        <w:tc>
          <w:tcPr>
            <w:tcW w:w="1524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Meeting:</w:t>
            </w:r>
          </w:p>
        </w:tc>
        <w:tc>
          <w:tcPr>
            <w:tcW w:w="9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80"/>
        <w:gridCol w:w="2747"/>
        <w:gridCol w:w="709"/>
        <w:gridCol w:w="1883"/>
        <w:gridCol w:w="2380"/>
        <w:gridCol w:w="709"/>
      </w:tblGrid>
      <w:tr w:rsidR="00EF532D" w:rsidRPr="002B289B" w:rsidTr="000F490A">
        <w:trPr>
          <w:cantSplit/>
          <w:trHeight w:val="32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Name</w:t>
            </w:r>
          </w:p>
        </w:tc>
        <w:tc>
          <w:tcPr>
            <w:tcW w:w="2747" w:type="dxa"/>
            <w:tcBorders>
              <w:top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Title</w:t>
            </w:r>
            <w:bookmarkStart w:id="0" w:name="TO"/>
            <w:bookmarkEnd w:id="0"/>
          </w:p>
        </w:tc>
        <w:tc>
          <w:tcPr>
            <w:tcW w:w="709" w:type="dxa"/>
            <w:tcBorders>
              <w:top w:val="single" w:sz="6" w:space="0" w:color="auto"/>
              <w:right w:val="single" w:sz="4" w:space="0" w:color="auto"/>
            </w:tcBorders>
          </w:tcPr>
          <w:p w:rsidR="00EF532D" w:rsidRPr="002B289B" w:rsidRDefault="00EF532D" w:rsidP="000F49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Here</w:t>
            </w:r>
          </w:p>
        </w:tc>
        <w:tc>
          <w:tcPr>
            <w:tcW w:w="1883" w:type="dxa"/>
            <w:tcBorders>
              <w:top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Name</w:t>
            </w:r>
          </w:p>
        </w:tc>
        <w:tc>
          <w:tcPr>
            <w:tcW w:w="2380" w:type="dxa"/>
            <w:tcBorders>
              <w:top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Title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Here</w:t>
            </w:r>
          </w:p>
        </w:tc>
      </w:tr>
      <w:tr w:rsidR="00EF532D" w:rsidRPr="002B289B" w:rsidTr="000F490A">
        <w:trPr>
          <w:cantSplit/>
          <w:trHeight w:val="187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ind w:left="357" w:hanging="357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jc w:val="center"/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</w:tr>
      <w:tr w:rsidR="00EF532D" w:rsidRPr="002B289B" w:rsidTr="000F490A">
        <w:trPr>
          <w:cantSplit/>
          <w:trHeight w:val="20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pStyle w:val="Footer"/>
              <w:tabs>
                <w:tab w:val="clear" w:pos="4819"/>
                <w:tab w:val="clear" w:pos="9071"/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pStyle w:val="Footer"/>
              <w:tabs>
                <w:tab w:val="clear" w:pos="4819"/>
                <w:tab w:val="clear" w:pos="9071"/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jc w:val="center"/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</w:tr>
      <w:tr w:rsidR="00EF532D" w:rsidRPr="002B289B" w:rsidTr="000F490A">
        <w:trPr>
          <w:cantSplit/>
          <w:trHeight w:val="252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7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ind w:left="357" w:hanging="357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3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pStyle w:val="Footer"/>
              <w:tabs>
                <w:tab w:val="clear" w:pos="4819"/>
                <w:tab w:val="clear" w:pos="9071"/>
                <w:tab w:val="right" w:pos="10800"/>
              </w:tabs>
              <w:rPr>
                <w:rFonts w:ascii="Tahoma" w:hAnsi="Tahoma" w:cs="Tahoma"/>
                <w:sz w:val="18"/>
                <w:szCs w:val="18"/>
              </w:rPr>
            </w:pPr>
            <w:bookmarkStart w:id="1" w:name="SUBJECT"/>
            <w:bookmarkEnd w:id="1"/>
          </w:p>
        </w:tc>
        <w:tc>
          <w:tcPr>
            <w:tcW w:w="238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right" w:pos="10800"/>
              </w:tabs>
              <w:jc w:val="center"/>
              <w:rPr>
                <w:rFonts w:ascii="Tahoma" w:hAnsi="Tahoma" w:cs="Tahoma"/>
                <w:smallCaps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1980"/>
        <w:gridCol w:w="2340"/>
        <w:gridCol w:w="3600"/>
      </w:tblGrid>
      <w:tr w:rsidR="00EF532D" w:rsidRPr="002B289B" w:rsidTr="000F490A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Date, Time, Place: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F532D" w:rsidRPr="002B289B" w:rsidRDefault="00EF532D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Date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F532D" w:rsidRPr="002B289B" w:rsidRDefault="002B289B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Time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2B289B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Place</w:t>
            </w:r>
          </w:p>
        </w:tc>
      </w:tr>
      <w:tr w:rsidR="00EF532D" w:rsidRPr="002B289B" w:rsidTr="000F490A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2070"/>
        <w:gridCol w:w="1935"/>
        <w:gridCol w:w="1935"/>
        <w:gridCol w:w="1935"/>
      </w:tblGrid>
      <w:tr w:rsidR="00EF532D" w:rsidRPr="002B289B" w:rsidTr="000F490A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Roles: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Chair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2B289B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Facilitator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Minute Taker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2B289B" w:rsidP="000F490A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Documenter</w:t>
            </w:r>
          </w:p>
        </w:tc>
      </w:tr>
      <w:tr w:rsidR="00EF532D" w:rsidRPr="002B289B" w:rsidTr="000F490A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rPr>
          <w:rFonts w:ascii="Tahoma" w:hAnsi="Tahoma" w:cs="Tahoma"/>
          <w:sz w:val="18"/>
          <w:szCs w:val="1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1170"/>
        <w:gridCol w:w="6720"/>
      </w:tblGrid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Preparation:</w:t>
            </w:r>
          </w:p>
        </w:tc>
        <w:tc>
          <w:tcPr>
            <w:tcW w:w="7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Default="00EF532D" w:rsidP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 w:rsidP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Pr="002B289B" w:rsidRDefault="003759D8" w:rsidP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7890" w:type="dxa"/>
            <w:gridSpan w:val="2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Materials To Bring:</w:t>
            </w:r>
          </w:p>
        </w:tc>
        <w:tc>
          <w:tcPr>
            <w:tcW w:w="7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Default="00EF532D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Pr="002B289B" w:rsidRDefault="003759D8">
            <w:pPr>
              <w:pStyle w:val="Footer"/>
              <w:tabs>
                <w:tab w:val="clear" w:pos="4819"/>
                <w:tab w:val="clear" w:pos="9071"/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7890" w:type="dxa"/>
            <w:gridSpan w:val="2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Meeting Objective:</w:t>
            </w:r>
          </w:p>
        </w:tc>
        <w:tc>
          <w:tcPr>
            <w:tcW w:w="789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Default="003759D8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  <w:trHeight w:val="80"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7890" w:type="dxa"/>
            <w:gridSpan w:val="2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Review Agenda: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867237" w:rsidRDefault="00867237" w:rsidP="00867237">
            <w:pPr>
              <w:tabs>
                <w:tab w:val="left" w:pos="72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67237">
              <w:rPr>
                <w:rFonts w:ascii="Tahoma" w:hAnsi="Tahoma" w:cs="Tahoma"/>
                <w:b/>
                <w:sz w:val="18"/>
                <w:szCs w:val="18"/>
              </w:rPr>
              <w:t>Item No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867237" w:rsidRDefault="00867237" w:rsidP="00867237">
            <w:pPr>
              <w:tabs>
                <w:tab w:val="left" w:pos="72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67237">
              <w:rPr>
                <w:rFonts w:ascii="Tahoma" w:hAnsi="Tahoma" w:cs="Tahoma"/>
                <w:b/>
                <w:sz w:val="18"/>
                <w:szCs w:val="18"/>
              </w:rPr>
              <w:t>Description</w:t>
            </w: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 w:rsidP="003759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gridBefore w:val="1"/>
          <w:wBefore w:w="2700" w:type="dxa"/>
          <w:cantSplit/>
          <w:trHeight w:val="50"/>
        </w:trPr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59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89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59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867237">
        <w:trPr>
          <w:cantSplit/>
        </w:trPr>
        <w:tc>
          <w:tcPr>
            <w:tcW w:w="2700" w:type="dxa"/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720"/>
              </w:tabs>
              <w:ind w:left="59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759D8" w:rsidRPr="002B289B" w:rsidTr="00867237">
        <w:trPr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59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759D8" w:rsidRPr="002B289B" w:rsidTr="00867237">
        <w:trPr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59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759D8" w:rsidRPr="002B289B" w:rsidTr="00867237">
        <w:trPr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89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59D8" w:rsidRPr="002B289B" w:rsidTr="00867237">
        <w:trPr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360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759D8" w:rsidRPr="002B289B" w:rsidRDefault="003759D8">
            <w:pPr>
              <w:tabs>
                <w:tab w:val="left" w:pos="720"/>
              </w:tabs>
              <w:ind w:left="89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  <w:trHeight w:val="80"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  <w:tr w:rsidR="003759D8" w:rsidRPr="002B289B" w:rsidTr="003759D8">
        <w:trPr>
          <w:gridAfter w:val="2"/>
          <w:wAfter w:w="7890" w:type="dxa"/>
          <w:cantSplit/>
        </w:trPr>
        <w:tc>
          <w:tcPr>
            <w:tcW w:w="2700" w:type="dxa"/>
          </w:tcPr>
          <w:p w:rsidR="003759D8" w:rsidRPr="002B289B" w:rsidRDefault="003759D8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rPr>
          <w:rFonts w:ascii="Tahoma" w:hAnsi="Tahoma" w:cs="Tahoma"/>
          <w:b/>
          <w:i/>
          <w:sz w:val="18"/>
          <w:szCs w:val="18"/>
        </w:rPr>
      </w:pPr>
    </w:p>
    <w:p w:rsidR="00EF532D" w:rsidRPr="002B289B" w:rsidRDefault="00EF532D">
      <w:pPr>
        <w:rPr>
          <w:rFonts w:ascii="Tahoma" w:hAnsi="Tahoma" w:cs="Tahoma"/>
          <w:b/>
          <w:i/>
          <w:sz w:val="18"/>
          <w:szCs w:val="18"/>
        </w:rPr>
      </w:pPr>
      <w:r w:rsidRPr="002B289B">
        <w:rPr>
          <w:rFonts w:ascii="Tahoma" w:hAnsi="Tahoma" w:cs="Tahoma"/>
          <w:b/>
          <w:i/>
          <w:sz w:val="18"/>
          <w:szCs w:val="18"/>
        </w:rPr>
        <w:br w:type="page"/>
      </w:r>
      <w:r w:rsidR="003759D8" w:rsidRPr="002B289B">
        <w:rPr>
          <w:rFonts w:ascii="Tahoma" w:hAnsi="Tahoma" w:cs="Tahoma"/>
          <w:b/>
          <w:i/>
          <w:sz w:val="18"/>
          <w:szCs w:val="18"/>
        </w:rPr>
        <w:lastRenderedPageBreak/>
        <w:t xml:space="preserve"> </w:t>
      </w:r>
    </w:p>
    <w:tbl>
      <w:tblPr>
        <w:tblW w:w="10440" w:type="dxa"/>
        <w:tblInd w:w="27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740"/>
        <w:gridCol w:w="4830"/>
        <w:gridCol w:w="3870"/>
      </w:tblGrid>
      <w:tr w:rsidR="00EF532D" w:rsidRPr="002B289B" w:rsidTr="00ED0BD9">
        <w:trPr>
          <w:cantSplit/>
          <w:trHeight w:val="462"/>
          <w:tblHeader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mallCaps/>
                <w:sz w:val="18"/>
                <w:szCs w:val="18"/>
              </w:rPr>
              <w:t>AGENDA ITEM</w:t>
            </w:r>
          </w:p>
        </w:tc>
        <w:tc>
          <w:tcPr>
            <w:tcW w:w="48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OUTCOMES / DECISIONS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</w:rPr>
              <w:t>ACTIONS TO BE TAKEN, COMMUNICATIONS REQUIRED</w:t>
            </w:r>
          </w:p>
        </w:tc>
      </w:tr>
      <w:tr w:rsidR="00EF532D" w:rsidRPr="002B289B" w:rsidTr="00ED0BD9">
        <w:trPr>
          <w:cantSplit/>
          <w:trHeight w:val="785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pStyle w:val="BodyText3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ED0BD9">
        <w:trPr>
          <w:cantSplit/>
          <w:trHeight w:val="805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67237" w:rsidRPr="002B289B" w:rsidTr="00ED0BD9">
        <w:trPr>
          <w:cantSplit/>
          <w:trHeight w:val="805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67237" w:rsidRPr="002B289B" w:rsidTr="00ED0BD9">
        <w:trPr>
          <w:cantSplit/>
          <w:trHeight w:val="796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67237" w:rsidRPr="002B289B" w:rsidTr="00ED0BD9">
        <w:trPr>
          <w:cantSplit/>
          <w:trHeight w:val="805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67237" w:rsidRPr="002B289B" w:rsidTr="00ED0BD9">
        <w:trPr>
          <w:cantSplit/>
          <w:trHeight w:val="796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67237" w:rsidRPr="002B289B" w:rsidRDefault="00867237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ED0BD9">
        <w:trPr>
          <w:cantSplit/>
          <w:trHeight w:val="796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F532D" w:rsidRPr="002B289B" w:rsidRDefault="00EF532D">
            <w:pPr>
              <w:pStyle w:val="Footer"/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2D25" w:rsidRPr="002B289B" w:rsidTr="00ED0BD9">
        <w:trPr>
          <w:cantSplit/>
          <w:trHeight w:val="805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E2D25" w:rsidRPr="002B289B" w:rsidRDefault="00DE2D25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2D25" w:rsidRPr="002B289B" w:rsidRDefault="00DE2D25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DE2D25" w:rsidRPr="002B289B" w:rsidRDefault="00DE2D25">
            <w:pPr>
              <w:pStyle w:val="Footer"/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2D25" w:rsidRPr="002B289B" w:rsidTr="00ED0BD9">
        <w:trPr>
          <w:cantSplit/>
          <w:trHeight w:val="796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E2D25" w:rsidRPr="002B289B" w:rsidRDefault="00DE2D25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2D25" w:rsidRPr="002B289B" w:rsidRDefault="00DE2D25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DE2D25" w:rsidRPr="002B289B" w:rsidRDefault="00DE2D25">
            <w:pPr>
              <w:pStyle w:val="Footer"/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F532D" w:rsidRPr="002B289B" w:rsidTr="00ED0BD9">
        <w:trPr>
          <w:cantSplit/>
          <w:trHeight w:val="805"/>
        </w:trPr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F532D" w:rsidRPr="002B289B" w:rsidRDefault="00EF532D">
            <w:pPr>
              <w:pStyle w:val="Footer"/>
              <w:tabs>
                <w:tab w:val="left" w:pos="1440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F532D" w:rsidRPr="002B289B" w:rsidTr="00ED0BD9">
        <w:trPr>
          <w:cantSplit/>
          <w:trHeight w:val="1966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532D" w:rsidRPr="002B289B" w:rsidRDefault="00EF532D">
            <w:pPr>
              <w:tabs>
                <w:tab w:val="left" w:pos="1440"/>
              </w:tabs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2B289B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Summary of Review Outputs </w:t>
            </w:r>
          </w:p>
          <w:p w:rsidR="00EF532D" w:rsidRPr="002B289B" w:rsidRDefault="00EF532D">
            <w:pPr>
              <w:pStyle w:val="BalloonText"/>
              <w:tabs>
                <w:tab w:val="left" w:pos="1440"/>
              </w:tabs>
              <w:rPr>
                <w:sz w:val="18"/>
                <w:szCs w:val="18"/>
                <w:lang w:val="en-US"/>
              </w:rPr>
            </w:pPr>
          </w:p>
          <w:p w:rsidR="00EF532D" w:rsidRDefault="00EF532D" w:rsidP="00E52A60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</w:p>
          <w:p w:rsidR="00E52A60" w:rsidRPr="002B289B" w:rsidRDefault="00E52A60" w:rsidP="00E52A60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F532D" w:rsidRPr="002B289B" w:rsidRDefault="00EF532D">
      <w:pPr>
        <w:pStyle w:val="Footer"/>
        <w:tabs>
          <w:tab w:val="clear" w:pos="4819"/>
          <w:tab w:val="clear" w:pos="9071"/>
        </w:tabs>
        <w:rPr>
          <w:rFonts w:ascii="Tahoma" w:hAnsi="Tahoma" w:cs="Tahoma"/>
          <w:sz w:val="18"/>
          <w:szCs w:val="18"/>
        </w:rPr>
      </w:pPr>
    </w:p>
    <w:p w:rsidR="00EF532D" w:rsidRPr="002B289B" w:rsidRDefault="00EF532D">
      <w:pPr>
        <w:pStyle w:val="Footer"/>
        <w:tabs>
          <w:tab w:val="clear" w:pos="4819"/>
          <w:tab w:val="clear" w:pos="9071"/>
        </w:tabs>
        <w:rPr>
          <w:rFonts w:ascii="Tahoma" w:hAnsi="Tahoma" w:cs="Tahoma"/>
          <w:sz w:val="18"/>
          <w:szCs w:val="18"/>
        </w:rPr>
      </w:pP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  <w:r w:rsidRPr="002B289B">
        <w:rPr>
          <w:rFonts w:ascii="Tahoma" w:hAnsi="Tahoma" w:cs="Tahoma"/>
          <w:b/>
          <w:bCs/>
          <w:sz w:val="18"/>
          <w:szCs w:val="18"/>
        </w:rPr>
        <w:t>Signed: ……………………………………….</w:t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  <w:t>Signed: ……………………………………………</w:t>
      </w: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</w:p>
    <w:p w:rsidR="00EF532D" w:rsidRPr="002B289B" w:rsidRDefault="00E52A60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ab/>
        <w:t>Top Management</w:t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  <w:t xml:space="preserve">Management Representative </w:t>
      </w: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  <w:r w:rsidRPr="002B289B">
        <w:rPr>
          <w:rFonts w:ascii="Tahoma" w:hAnsi="Tahoma" w:cs="Tahoma"/>
          <w:b/>
          <w:bCs/>
          <w:sz w:val="18"/>
          <w:szCs w:val="18"/>
        </w:rPr>
        <w:tab/>
      </w: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</w:p>
    <w:p w:rsidR="00EF532D" w:rsidRPr="002B289B" w:rsidRDefault="001158B3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              </w:t>
      </w:r>
      <w:r w:rsidR="00EF532D" w:rsidRPr="002B289B">
        <w:rPr>
          <w:rFonts w:ascii="Tahoma" w:hAnsi="Tahoma" w:cs="Tahoma"/>
          <w:b/>
          <w:bCs/>
          <w:sz w:val="18"/>
          <w:szCs w:val="18"/>
        </w:rPr>
        <w:t>Date: ………………………..</w:t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 w:rsidR="00EF532D" w:rsidRPr="002B289B"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>D</w:t>
      </w:r>
      <w:r w:rsidR="00EF532D" w:rsidRPr="002B289B">
        <w:rPr>
          <w:rFonts w:ascii="Tahoma" w:hAnsi="Tahoma" w:cs="Tahoma"/>
          <w:b/>
          <w:bCs/>
          <w:sz w:val="18"/>
          <w:szCs w:val="18"/>
        </w:rPr>
        <w:t>ate: ………………………….</w:t>
      </w:r>
    </w:p>
    <w:p w:rsidR="00EF532D" w:rsidRPr="002B289B" w:rsidRDefault="00EF532D">
      <w:pPr>
        <w:rPr>
          <w:rFonts w:ascii="Tahoma" w:hAnsi="Tahoma" w:cs="Tahoma"/>
          <w:b/>
          <w:bCs/>
          <w:sz w:val="18"/>
          <w:szCs w:val="18"/>
        </w:rPr>
      </w:pPr>
    </w:p>
    <w:sectPr w:rsidR="00EF532D" w:rsidRPr="002B289B" w:rsidSect="00676F5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22" w:right="578" w:bottom="1247" w:left="57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0FD" w:rsidRDefault="00A100FD">
      <w:r>
        <w:separator/>
      </w:r>
    </w:p>
  </w:endnote>
  <w:endnote w:type="continuationSeparator" w:id="1">
    <w:p w:rsidR="00A100FD" w:rsidRDefault="00A10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E4" w:rsidRDefault="006E5344" w:rsidP="00ED4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CE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7CE4" w:rsidRDefault="007A7CE4" w:rsidP="007A7CE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E4" w:rsidRDefault="006E5344" w:rsidP="00ED4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CE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0BD9">
      <w:rPr>
        <w:rStyle w:val="PageNumber"/>
        <w:noProof/>
      </w:rPr>
      <w:t>2</w:t>
    </w:r>
    <w:r>
      <w:rPr>
        <w:rStyle w:val="PageNumber"/>
      </w:rPr>
      <w:fldChar w:fldCharType="end"/>
    </w:r>
  </w:p>
  <w:p w:rsidR="00EF532D" w:rsidRPr="007A7CE4" w:rsidRDefault="00EF532D" w:rsidP="00DE2D25">
    <w:pPr>
      <w:pStyle w:val="Footer"/>
      <w:pBdr>
        <w:top w:val="single" w:sz="6" w:space="1" w:color="auto"/>
      </w:pBdr>
      <w:tabs>
        <w:tab w:val="center" w:pos="5400"/>
        <w:tab w:val="right" w:pos="10800"/>
      </w:tabs>
      <w:ind w:right="360"/>
      <w:jc w:val="center"/>
      <w:rPr>
        <w:rFonts w:cs="Arial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32D" w:rsidRPr="00F54758" w:rsidRDefault="007A7CE4" w:rsidP="007A7CE4">
    <w:pPr>
      <w:pStyle w:val="Footer"/>
      <w:pBdr>
        <w:top w:val="single" w:sz="6" w:space="1" w:color="auto"/>
      </w:pBdr>
      <w:tabs>
        <w:tab w:val="center" w:pos="5400"/>
        <w:tab w:val="right" w:pos="10800"/>
      </w:tabs>
      <w:jc w:val="center"/>
      <w:rPr>
        <w:rFonts w:cs="Arial"/>
        <w:sz w:val="24"/>
        <w:szCs w:val="24"/>
      </w:rPr>
    </w:pPr>
    <w:r w:rsidRPr="007A7CE4">
      <w:rPr>
        <w:rFonts w:ascii="Tahoma" w:hAnsi="Tahoma" w:cs="Tahoma"/>
        <w:bCs/>
        <w:sz w:val="24"/>
        <w:szCs w:val="24"/>
      </w:rPr>
      <w:t xml:space="preserve">Management Review Agenda and Minutes </w:t>
    </w:r>
    <w:r w:rsidR="00EF532D" w:rsidRPr="007A7CE4">
      <w:rPr>
        <w:rFonts w:ascii="Tahoma" w:hAnsi="Tahoma" w:cs="Tahoma"/>
        <w:sz w:val="24"/>
        <w:szCs w:val="24"/>
      </w:rPr>
      <w:t>Issue 1</w:t>
    </w:r>
    <w:r w:rsidRPr="007A7CE4">
      <w:rPr>
        <w:rFonts w:ascii="Tahoma" w:hAnsi="Tahoma" w:cs="Tahoma"/>
        <w:sz w:val="24"/>
        <w:szCs w:val="24"/>
      </w:rPr>
      <w:t>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0FD" w:rsidRDefault="00A100FD">
      <w:r>
        <w:separator/>
      </w:r>
    </w:p>
  </w:footnote>
  <w:footnote w:type="continuationSeparator" w:id="1">
    <w:p w:rsidR="00A100FD" w:rsidRDefault="00A100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198" w:type="dxa"/>
      <w:tblLook w:val="04A0"/>
    </w:tblPr>
    <w:tblGrid>
      <w:gridCol w:w="1638"/>
      <w:gridCol w:w="6390"/>
      <w:gridCol w:w="2399"/>
    </w:tblGrid>
    <w:tr w:rsidR="00676F57" w:rsidTr="004A1295">
      <w:trPr>
        <w:trHeight w:val="1545"/>
      </w:trPr>
      <w:tc>
        <w:tcPr>
          <w:tcW w:w="1638" w:type="dxa"/>
        </w:tcPr>
        <w:p w:rsidR="00676F57" w:rsidRDefault="00676F57" w:rsidP="003759D8">
          <w:pPr>
            <w:tabs>
              <w:tab w:val="right" w:pos="10800"/>
            </w:tabs>
            <w:jc w:val="center"/>
            <w:rPr>
              <w:rFonts w:ascii="Tahoma" w:hAnsi="Tahoma" w:cs="Tahoma"/>
              <w:b/>
              <w:bCs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14605</wp:posOffset>
                </wp:positionV>
                <wp:extent cx="838200" cy="923925"/>
                <wp:effectExtent l="19050" t="0" r="0" b="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90" w:type="dxa"/>
        </w:tcPr>
        <w:p w:rsidR="00676F57" w:rsidRDefault="00676F57" w:rsidP="00676F57">
          <w:pPr>
            <w:tabs>
              <w:tab w:val="right" w:pos="10800"/>
            </w:tabs>
            <w:jc w:val="center"/>
            <w:rPr>
              <w:rFonts w:ascii="Tahoma" w:hAnsi="Tahoma" w:cs="Tahoma"/>
              <w:b/>
              <w:bCs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sz w:val="28"/>
              <w:szCs w:val="28"/>
            </w:rPr>
            <w:t>PT. TEKNOLOGI REKAYASA KATUP</w:t>
          </w:r>
        </w:p>
        <w:p w:rsidR="00676F57" w:rsidRDefault="00676F57" w:rsidP="00676F57">
          <w:pPr>
            <w:tabs>
              <w:tab w:val="right" w:pos="10800"/>
            </w:tabs>
            <w:jc w:val="center"/>
            <w:rPr>
              <w:rFonts w:ascii="Tahoma" w:hAnsi="Tahoma" w:cs="Tahoma"/>
              <w:b/>
              <w:bCs/>
              <w:sz w:val="28"/>
              <w:szCs w:val="28"/>
            </w:rPr>
          </w:pPr>
        </w:p>
        <w:p w:rsidR="00676F57" w:rsidRPr="00676F57" w:rsidRDefault="00676F57" w:rsidP="00676F57">
          <w:pPr>
            <w:tabs>
              <w:tab w:val="right" w:pos="10800"/>
            </w:tabs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676F57">
            <w:rPr>
              <w:rFonts w:ascii="Tahoma" w:hAnsi="Tahoma" w:cs="Tahoma"/>
              <w:b/>
              <w:bCs/>
              <w:sz w:val="36"/>
              <w:szCs w:val="36"/>
            </w:rPr>
            <w:t>MANAGEMENT REVIEW RECORDS</w:t>
          </w:r>
        </w:p>
      </w:tc>
      <w:tc>
        <w:tcPr>
          <w:tcW w:w="2399" w:type="dxa"/>
          <w:vAlign w:val="center"/>
        </w:tcPr>
        <w:p w:rsidR="00676F57" w:rsidRPr="004A1295" w:rsidRDefault="00676F57" w:rsidP="004A1295">
          <w:pPr>
            <w:tabs>
              <w:tab w:val="right" w:pos="10800"/>
            </w:tabs>
            <w:jc w:val="center"/>
            <w:rPr>
              <w:rFonts w:ascii="Tahoma" w:hAnsi="Tahoma" w:cs="Tahoma"/>
              <w:bCs/>
            </w:rPr>
          </w:pPr>
          <w:r w:rsidRPr="004A1295">
            <w:rPr>
              <w:rFonts w:ascii="Tahoma" w:hAnsi="Tahoma" w:cs="Tahoma"/>
              <w:bCs/>
            </w:rPr>
            <w:t>Form No:</w:t>
          </w:r>
        </w:p>
        <w:p w:rsidR="00676F57" w:rsidRPr="004A1295" w:rsidRDefault="00676F57" w:rsidP="004A1295">
          <w:pPr>
            <w:tabs>
              <w:tab w:val="right" w:pos="10800"/>
            </w:tabs>
            <w:jc w:val="center"/>
            <w:rPr>
              <w:rFonts w:ascii="Tahoma" w:hAnsi="Tahoma" w:cs="Tahoma"/>
              <w:bCs/>
            </w:rPr>
          </w:pPr>
          <w:r w:rsidRPr="004A1295">
            <w:rPr>
              <w:rFonts w:ascii="Tahoma" w:hAnsi="Tahoma" w:cs="Tahoma"/>
              <w:bCs/>
            </w:rPr>
            <w:t>TRK-PF-MR-005-A</w:t>
          </w:r>
        </w:p>
        <w:p w:rsidR="00676F57" w:rsidRPr="004A1295" w:rsidRDefault="00676F57" w:rsidP="004A1295">
          <w:pPr>
            <w:tabs>
              <w:tab w:val="right" w:pos="10800"/>
            </w:tabs>
            <w:jc w:val="center"/>
            <w:rPr>
              <w:rFonts w:ascii="Tahoma" w:hAnsi="Tahoma" w:cs="Tahoma"/>
              <w:bCs/>
            </w:rPr>
          </w:pPr>
          <w:r w:rsidRPr="004A1295">
            <w:rPr>
              <w:rFonts w:ascii="Tahoma" w:hAnsi="Tahoma" w:cs="Tahoma"/>
              <w:bCs/>
            </w:rPr>
            <w:t>Revision: 0</w:t>
          </w:r>
        </w:p>
        <w:p w:rsidR="00676F57" w:rsidRPr="004A1295" w:rsidRDefault="00676F57" w:rsidP="004A1295">
          <w:pPr>
            <w:tabs>
              <w:tab w:val="right" w:pos="10800"/>
            </w:tabs>
            <w:jc w:val="center"/>
            <w:rPr>
              <w:rFonts w:ascii="Tahoma" w:hAnsi="Tahoma" w:cs="Tahoma"/>
              <w:bCs/>
            </w:rPr>
          </w:pPr>
          <w:r w:rsidRPr="004A1295">
            <w:rPr>
              <w:rFonts w:ascii="Tahoma" w:hAnsi="Tahoma" w:cs="Tahoma"/>
              <w:bCs/>
            </w:rPr>
            <w:t>Effective date:</w:t>
          </w:r>
        </w:p>
        <w:p w:rsidR="00676F57" w:rsidRPr="004A1295" w:rsidRDefault="00676F57" w:rsidP="004A1295">
          <w:pPr>
            <w:tabs>
              <w:tab w:val="right" w:pos="10800"/>
            </w:tabs>
            <w:jc w:val="center"/>
            <w:rPr>
              <w:rFonts w:ascii="Tahoma" w:hAnsi="Tahoma" w:cs="Tahoma"/>
              <w:bCs/>
            </w:rPr>
          </w:pPr>
          <w:r w:rsidRPr="004A1295">
            <w:rPr>
              <w:rFonts w:ascii="Tahoma" w:hAnsi="Tahoma" w:cs="Tahoma"/>
              <w:bCs/>
            </w:rPr>
            <w:t>Feb 01, 2016</w:t>
          </w:r>
        </w:p>
      </w:tc>
    </w:tr>
  </w:tbl>
  <w:p w:rsidR="007A7CE4" w:rsidRDefault="007A7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32D" w:rsidRDefault="007A7CE4" w:rsidP="007A7CE4">
    <w:pPr>
      <w:tabs>
        <w:tab w:val="right" w:pos="10800"/>
      </w:tabs>
      <w:jc w:val="center"/>
    </w:pPr>
    <w:r w:rsidRPr="00F54758">
      <w:rPr>
        <w:rFonts w:ascii="Tahoma" w:hAnsi="Tahoma" w:cs="Tahoma"/>
        <w:b/>
        <w:bCs/>
        <w:sz w:val="28"/>
        <w:szCs w:val="28"/>
      </w:rPr>
      <w:t>Management Review Agenda and Minutes</w:t>
    </w:r>
  </w:p>
  <w:p w:rsidR="00EF532D" w:rsidRPr="00F54758" w:rsidRDefault="00EF532D">
    <w:pPr>
      <w:tabs>
        <w:tab w:val="right" w:pos="10800"/>
      </w:tabs>
      <w:jc w:val="right"/>
      <w:rPr>
        <w:rFonts w:ascii="Tahoma" w:hAnsi="Tahoma" w:cs="Tahoma"/>
        <w:sz w:val="28"/>
        <w:szCs w:val="28"/>
      </w:rPr>
    </w:pPr>
    <w:r>
      <w:rPr>
        <w:b/>
        <w:bCs/>
        <w:sz w:val="22"/>
      </w:rPr>
      <w:tab/>
    </w:r>
  </w:p>
  <w:p w:rsidR="007A7CE4" w:rsidRDefault="007A7CE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E27"/>
    <w:multiLevelType w:val="hybridMultilevel"/>
    <w:tmpl w:val="5FAA4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303D0"/>
    <w:multiLevelType w:val="singleLevel"/>
    <w:tmpl w:val="45263DE2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  <w:sz w:val="28"/>
      </w:rPr>
    </w:lvl>
  </w:abstractNum>
  <w:abstractNum w:abstractNumId="2">
    <w:nsid w:val="1D834FA3"/>
    <w:multiLevelType w:val="hybridMultilevel"/>
    <w:tmpl w:val="AFB435E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965B60"/>
    <w:multiLevelType w:val="hybridMultilevel"/>
    <w:tmpl w:val="F4228670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FC393E"/>
    <w:multiLevelType w:val="hybridMultilevel"/>
    <w:tmpl w:val="5CB4F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10372"/>
    <w:multiLevelType w:val="hybridMultilevel"/>
    <w:tmpl w:val="9E1C4804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F91FA4"/>
    <w:multiLevelType w:val="hybridMultilevel"/>
    <w:tmpl w:val="1CD2E83E"/>
    <w:lvl w:ilvl="0" w:tplc="775ECB3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407EC"/>
    <w:multiLevelType w:val="hybridMultilevel"/>
    <w:tmpl w:val="1476488A"/>
    <w:lvl w:ilvl="0" w:tplc="A1001796">
      <w:start w:val="5"/>
      <w:numFmt w:val="upperLetter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FB1C2D"/>
    <w:multiLevelType w:val="hybridMultilevel"/>
    <w:tmpl w:val="9BAEE1BC"/>
    <w:lvl w:ilvl="0" w:tplc="FFF2A9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506D03"/>
    <w:multiLevelType w:val="hybridMultilevel"/>
    <w:tmpl w:val="A02C5226"/>
    <w:lvl w:ilvl="0" w:tplc="A0205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A9519B"/>
    <w:multiLevelType w:val="hybridMultilevel"/>
    <w:tmpl w:val="17EE7E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9C836C4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D837973"/>
    <w:multiLevelType w:val="hybridMultilevel"/>
    <w:tmpl w:val="27122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B17676"/>
    <w:multiLevelType w:val="singleLevel"/>
    <w:tmpl w:val="45263DE2"/>
    <w:lvl w:ilvl="0">
      <w:start w:val="1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  <w:sz w:val="28"/>
      </w:rPr>
    </w:lvl>
  </w:abstractNum>
  <w:abstractNum w:abstractNumId="13">
    <w:nsid w:val="6E950E93"/>
    <w:multiLevelType w:val="hybridMultilevel"/>
    <w:tmpl w:val="BBD46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9C1659"/>
    <w:multiLevelType w:val="hybridMultilevel"/>
    <w:tmpl w:val="38849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7A1629"/>
    <w:multiLevelType w:val="hybridMultilevel"/>
    <w:tmpl w:val="DD7A4770"/>
    <w:lvl w:ilvl="0" w:tplc="C800294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0B671C"/>
    <w:multiLevelType w:val="hybridMultilevel"/>
    <w:tmpl w:val="AF04D00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C37F35"/>
    <w:multiLevelType w:val="hybridMultilevel"/>
    <w:tmpl w:val="54F00BAE"/>
    <w:lvl w:ilvl="0" w:tplc="1F3EE9B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8"/>
  </w:num>
  <w:num w:numId="15">
    <w:abstractNumId w:val="14"/>
  </w:num>
  <w:num w:numId="16">
    <w:abstractNumId w:val="9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61E19"/>
    <w:rsid w:val="000F490A"/>
    <w:rsid w:val="001158B3"/>
    <w:rsid w:val="00145A64"/>
    <w:rsid w:val="001F7A37"/>
    <w:rsid w:val="00271F97"/>
    <w:rsid w:val="002B289B"/>
    <w:rsid w:val="002C6255"/>
    <w:rsid w:val="002D6585"/>
    <w:rsid w:val="003759D8"/>
    <w:rsid w:val="003D18C9"/>
    <w:rsid w:val="004A1295"/>
    <w:rsid w:val="00676F57"/>
    <w:rsid w:val="006E5344"/>
    <w:rsid w:val="00720CBB"/>
    <w:rsid w:val="00752CD3"/>
    <w:rsid w:val="007A7CE4"/>
    <w:rsid w:val="0080139F"/>
    <w:rsid w:val="00867237"/>
    <w:rsid w:val="008E0D95"/>
    <w:rsid w:val="00A100FD"/>
    <w:rsid w:val="00A9411A"/>
    <w:rsid w:val="00B00AAC"/>
    <w:rsid w:val="00B61E19"/>
    <w:rsid w:val="00BE21FA"/>
    <w:rsid w:val="00C12421"/>
    <w:rsid w:val="00CF1363"/>
    <w:rsid w:val="00D72C7D"/>
    <w:rsid w:val="00DE2D25"/>
    <w:rsid w:val="00E52A60"/>
    <w:rsid w:val="00ED0BD9"/>
    <w:rsid w:val="00ED4EBA"/>
    <w:rsid w:val="00EF532D"/>
    <w:rsid w:val="00F5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2C7D"/>
    <w:rPr>
      <w:rFonts w:ascii="Arial" w:hAnsi="Arial"/>
    </w:rPr>
  </w:style>
  <w:style w:type="paragraph" w:styleId="Heading1">
    <w:name w:val="heading 1"/>
    <w:basedOn w:val="Normal"/>
    <w:next w:val="Normal"/>
    <w:qFormat/>
    <w:rsid w:val="00D72C7D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72C7D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qFormat/>
    <w:rsid w:val="00D72C7D"/>
    <w:pPr>
      <w:ind w:left="360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D72C7D"/>
    <w:pPr>
      <w:ind w:left="360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D72C7D"/>
    <w:pPr>
      <w:ind w:left="7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qFormat/>
    <w:rsid w:val="00D72C7D"/>
    <w:pPr>
      <w:ind w:left="720"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qFormat/>
    <w:rsid w:val="00D72C7D"/>
    <w:pPr>
      <w:ind w:left="720"/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Indent"/>
    <w:qFormat/>
    <w:rsid w:val="00D72C7D"/>
    <w:pPr>
      <w:ind w:left="72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Indent"/>
    <w:qFormat/>
    <w:rsid w:val="00D72C7D"/>
    <w:pPr>
      <w:ind w:left="720"/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72C7D"/>
    <w:pPr>
      <w:ind w:left="720"/>
    </w:pPr>
  </w:style>
  <w:style w:type="paragraph" w:styleId="Footer">
    <w:name w:val="footer"/>
    <w:basedOn w:val="Normal"/>
    <w:rsid w:val="00D72C7D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72C7D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D72C7D"/>
    <w:rPr>
      <w:position w:val="6"/>
      <w:sz w:val="16"/>
    </w:rPr>
  </w:style>
  <w:style w:type="paragraph" w:styleId="FootnoteText">
    <w:name w:val="footnote text"/>
    <w:basedOn w:val="Normal"/>
    <w:semiHidden/>
    <w:rsid w:val="00D72C7D"/>
  </w:style>
  <w:style w:type="paragraph" w:styleId="BodyText">
    <w:name w:val="Body Text"/>
    <w:basedOn w:val="Normal"/>
    <w:rsid w:val="00D72C7D"/>
    <w:pPr>
      <w:tabs>
        <w:tab w:val="left" w:pos="1440"/>
      </w:tabs>
      <w:jc w:val="center"/>
    </w:pPr>
    <w:rPr>
      <w:b/>
      <w:smallCaps/>
    </w:rPr>
  </w:style>
  <w:style w:type="paragraph" w:customStyle="1" w:styleId="A4letters">
    <w:name w:val="A4 letters"/>
    <w:basedOn w:val="Normal"/>
    <w:rsid w:val="00D72C7D"/>
    <w:pPr>
      <w:tabs>
        <w:tab w:val="left" w:pos="878"/>
        <w:tab w:val="left" w:pos="2296"/>
        <w:tab w:val="right" w:pos="9582"/>
      </w:tabs>
      <w:overflowPunct w:val="0"/>
      <w:autoSpaceDE w:val="0"/>
      <w:autoSpaceDN w:val="0"/>
      <w:adjustRightInd w:val="0"/>
      <w:ind w:left="1190" w:hanging="1190"/>
      <w:textAlignment w:val="baseline"/>
    </w:pPr>
    <w:rPr>
      <w:rFonts w:ascii="MS Serif" w:hAnsi="MS Serif"/>
      <w:color w:val="000000"/>
      <w:sz w:val="24"/>
    </w:rPr>
  </w:style>
  <w:style w:type="paragraph" w:styleId="BodyText2">
    <w:name w:val="Body Text 2"/>
    <w:basedOn w:val="Normal"/>
    <w:rsid w:val="00D72C7D"/>
    <w:pPr>
      <w:tabs>
        <w:tab w:val="left" w:pos="1440"/>
      </w:tabs>
    </w:pPr>
    <w:rPr>
      <w:rFonts w:ascii="Century Gothic" w:hAnsi="Century Gothic"/>
      <w:i/>
      <w:iCs/>
    </w:rPr>
  </w:style>
  <w:style w:type="paragraph" w:styleId="BodyText3">
    <w:name w:val="Body Text 3"/>
    <w:basedOn w:val="Normal"/>
    <w:rsid w:val="00D72C7D"/>
    <w:pPr>
      <w:tabs>
        <w:tab w:val="left" w:pos="1440"/>
      </w:tabs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rsid w:val="00D72C7D"/>
    <w:rPr>
      <w:color w:val="0000FF"/>
      <w:u w:val="single"/>
    </w:rPr>
  </w:style>
  <w:style w:type="paragraph" w:styleId="BalloonText">
    <w:name w:val="Balloon Text"/>
    <w:basedOn w:val="Normal"/>
    <w:semiHidden/>
    <w:rsid w:val="00D72C7D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rsid w:val="00D72C7D"/>
    <w:pPr>
      <w:pBdr>
        <w:top w:val="single" w:sz="4" w:space="0" w:color="CECECE"/>
        <w:left w:val="single" w:sz="4" w:space="4" w:color="CECECE"/>
        <w:bottom w:val="single" w:sz="4" w:space="0" w:color="CECECE"/>
        <w:right w:val="single" w:sz="4" w:space="0" w:color="CECECE"/>
      </w:pBdr>
      <w:shd w:val="clear" w:color="auto" w:fill="FFFFFF"/>
      <w:spacing w:before="100" w:beforeAutospacing="1" w:after="100" w:afterAutospacing="1"/>
      <w:ind w:left="360"/>
    </w:pPr>
    <w:rPr>
      <w:rFonts w:cs="Arial"/>
      <w:color w:val="000000"/>
      <w:sz w:val="18"/>
      <w:szCs w:val="18"/>
      <w:lang w:val="en-GB"/>
    </w:rPr>
  </w:style>
  <w:style w:type="character" w:styleId="FollowedHyperlink">
    <w:name w:val="FollowedHyperlink"/>
    <w:basedOn w:val="DefaultParagraphFont"/>
    <w:rsid w:val="00D72C7D"/>
    <w:rPr>
      <w:color w:val="800080"/>
      <w:u w:val="single"/>
    </w:rPr>
  </w:style>
  <w:style w:type="character" w:styleId="PageNumber">
    <w:name w:val="page number"/>
    <w:basedOn w:val="DefaultParagraphFont"/>
    <w:rsid w:val="007A7CE4"/>
  </w:style>
  <w:style w:type="table" w:styleId="TableGrid">
    <w:name w:val="Table Grid"/>
    <w:basedOn w:val="TableNormal"/>
    <w:rsid w:val="00676F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</Template>
  <TotalTime>69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OQC</Company>
  <LinksUpToDate>false</LinksUpToDate>
  <CharactersWithSpaces>688</CharactersWithSpaces>
  <SharedDoc>false</SharedDoc>
  <HLinks>
    <vt:vector size="6" baseType="variant">
      <vt:variant>
        <vt:i4>7077924</vt:i4>
      </vt:variant>
      <vt:variant>
        <vt:i4>0</vt:i4>
      </vt:variant>
      <vt:variant>
        <vt:i4>0</vt:i4>
      </vt:variant>
      <vt:variant>
        <vt:i4>5</vt:i4>
      </vt:variant>
      <vt:variant>
        <vt:lpwstr>http://www.netregs.gov.uk/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Master form for minutes</dc:subject>
  <dc:creator>Russ Johnson</dc:creator>
  <cp:lastModifiedBy>iwan</cp:lastModifiedBy>
  <cp:revision>10</cp:revision>
  <cp:lastPrinted>2016-08-30T02:06:00Z</cp:lastPrinted>
  <dcterms:created xsi:type="dcterms:W3CDTF">2016-08-29T11:42:00Z</dcterms:created>
  <dcterms:modified xsi:type="dcterms:W3CDTF">2016-08-30T02:10:00Z</dcterms:modified>
</cp:coreProperties>
</file>