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98EC02" w14:textId="77777777" w:rsidR="000A484F" w:rsidRPr="004828B8" w:rsidRDefault="000A484F" w:rsidP="007106DF">
      <w:pPr>
        <w:pStyle w:val="TitleBar"/>
        <w:rPr>
          <w:rFonts w:asciiTheme="minorHAnsi" w:hAnsiTheme="minorHAnsi" w:cstheme="minorHAnsi"/>
          <w:sz w:val="20"/>
          <w:szCs w:val="20"/>
        </w:rPr>
      </w:pPr>
    </w:p>
    <w:p w14:paraId="7DA2F046" w14:textId="77777777" w:rsidR="000A484F" w:rsidRPr="004828B8" w:rsidRDefault="000A484F" w:rsidP="007106DF">
      <w:pPr>
        <w:pStyle w:val="RouteTitle"/>
        <w:rPr>
          <w:rFonts w:asciiTheme="minorHAnsi" w:hAnsiTheme="minorHAnsi" w:cstheme="minorHAnsi"/>
          <w:sz w:val="20"/>
          <w:szCs w:val="20"/>
        </w:rPr>
      </w:pPr>
    </w:p>
    <w:p w14:paraId="6EE8AEAE" w14:textId="77777777" w:rsidR="00C751A1" w:rsidRPr="004828B8" w:rsidRDefault="00C751A1" w:rsidP="007106DF">
      <w:pPr>
        <w:pStyle w:val="Title-Major"/>
        <w:rPr>
          <w:rFonts w:asciiTheme="minorHAnsi" w:hAnsiTheme="minorHAnsi" w:cstheme="minorHAnsi"/>
          <w:sz w:val="32"/>
          <w:szCs w:val="32"/>
        </w:rPr>
      </w:pPr>
      <w:bookmarkStart w:id="0" w:name="TitleEnd"/>
      <w:bookmarkStart w:id="1" w:name="DocTitle"/>
      <w:bookmarkEnd w:id="0"/>
      <w:r w:rsidRPr="004828B8">
        <w:rPr>
          <w:rFonts w:asciiTheme="minorHAnsi" w:hAnsiTheme="minorHAnsi" w:cstheme="minorHAnsi"/>
          <w:sz w:val="32"/>
          <w:szCs w:val="32"/>
        </w:rPr>
        <w:t>Functional Development Design</w:t>
      </w:r>
      <w:bookmarkEnd w:id="1"/>
      <w:r w:rsidR="009108F9">
        <w:rPr>
          <w:rFonts w:asciiTheme="minorHAnsi" w:hAnsiTheme="minorHAnsi" w:cstheme="minorHAnsi"/>
          <w:sz w:val="32"/>
          <w:szCs w:val="32"/>
        </w:rPr>
        <w:t xml:space="preserve"> – </w:t>
      </w:r>
      <w:r w:rsidR="00D7794B">
        <w:rPr>
          <w:rFonts w:asciiTheme="minorHAnsi" w:hAnsiTheme="minorHAnsi" w:cstheme="minorHAnsi"/>
          <w:sz w:val="32"/>
          <w:szCs w:val="32"/>
        </w:rPr>
        <w:t>Sales</w:t>
      </w:r>
      <w:r w:rsidR="009108F9">
        <w:rPr>
          <w:rFonts w:asciiTheme="minorHAnsi" w:hAnsiTheme="minorHAnsi" w:cstheme="minorHAnsi"/>
          <w:sz w:val="32"/>
          <w:szCs w:val="32"/>
        </w:rPr>
        <w:t xml:space="preserve"> Module</w:t>
      </w:r>
    </w:p>
    <w:p w14:paraId="6F822FC9" w14:textId="77777777" w:rsidR="000A484F" w:rsidRPr="004828B8" w:rsidRDefault="005572B6" w:rsidP="007106DF">
      <w:pPr>
        <w:pStyle w:val="Title-Major"/>
        <w:rPr>
          <w:rFonts w:asciiTheme="minorHAnsi" w:hAnsiTheme="minorHAnsi" w:cstheme="minorHAnsi"/>
          <w:sz w:val="32"/>
          <w:szCs w:val="32"/>
        </w:rPr>
      </w:pPr>
      <w:r w:rsidRPr="004828B8">
        <w:rPr>
          <w:rStyle w:val="HighlightedVariable"/>
          <w:rFonts w:asciiTheme="minorHAnsi" w:hAnsiTheme="minorHAnsi" w:cstheme="minorHAnsi"/>
          <w:sz w:val="32"/>
          <w:szCs w:val="32"/>
        </w:rPr>
        <w:t xml:space="preserve">PT </w:t>
      </w:r>
      <w:r w:rsidR="00D7794B">
        <w:rPr>
          <w:rStyle w:val="HighlightedVariable"/>
          <w:rFonts w:asciiTheme="minorHAnsi" w:hAnsiTheme="minorHAnsi" w:cstheme="minorHAnsi"/>
          <w:sz w:val="32"/>
          <w:szCs w:val="32"/>
        </w:rPr>
        <w:t>Teknologi Rekayasa Katup</w:t>
      </w:r>
    </w:p>
    <w:p w14:paraId="7070257B" w14:textId="77777777" w:rsidR="000A484F" w:rsidRPr="004828B8" w:rsidRDefault="00AA65BB" w:rsidP="007106DF">
      <w:pPr>
        <w:pStyle w:val="BodyText"/>
        <w:rPr>
          <w:rStyle w:val="HighlightedVariable"/>
          <w:rFonts w:asciiTheme="minorHAnsi" w:hAnsiTheme="minorHAnsi" w:cstheme="minorHAnsi"/>
        </w:rPr>
      </w:pPr>
      <w:r>
        <w:rPr>
          <w:rStyle w:val="HighlightedVariable"/>
          <w:rFonts w:asciiTheme="minorHAnsi" w:hAnsiTheme="minorHAnsi" w:cstheme="minorHAnsi"/>
        </w:rPr>
        <w:t>Enterprise</w:t>
      </w:r>
      <w:r w:rsidR="00845391" w:rsidRPr="004828B8">
        <w:rPr>
          <w:rStyle w:val="HighlightedVariable"/>
          <w:rFonts w:asciiTheme="minorHAnsi" w:hAnsiTheme="minorHAnsi" w:cstheme="minorHAnsi"/>
        </w:rPr>
        <w:t xml:space="preserve"> Resource Planning</w:t>
      </w:r>
    </w:p>
    <w:p w14:paraId="195ADC71" w14:textId="77777777" w:rsidR="00351C57" w:rsidRPr="004828B8" w:rsidRDefault="00351C57" w:rsidP="007106DF">
      <w:pPr>
        <w:pStyle w:val="BodyText"/>
        <w:rPr>
          <w:rFonts w:asciiTheme="minorHAnsi" w:hAnsiTheme="minorHAnsi" w:cstheme="minorHAnsi"/>
          <w:noProof/>
          <w:sz w:val="20"/>
          <w:szCs w:val="20"/>
          <w:lang w:eastAsia="id-ID"/>
        </w:rPr>
      </w:pPr>
    </w:p>
    <w:p w14:paraId="4DC79F29" w14:textId="77777777" w:rsidR="005572B6" w:rsidRPr="004828B8" w:rsidRDefault="005572B6" w:rsidP="007106DF">
      <w:pPr>
        <w:pStyle w:val="BodyText"/>
        <w:rPr>
          <w:rFonts w:asciiTheme="minorHAnsi" w:hAnsiTheme="minorHAnsi" w:cstheme="minorHAnsi"/>
          <w:noProof/>
          <w:sz w:val="20"/>
          <w:szCs w:val="20"/>
          <w:lang w:eastAsia="id-ID"/>
        </w:rPr>
      </w:pPr>
    </w:p>
    <w:p w14:paraId="7E31C600" w14:textId="77777777" w:rsidR="000A484F" w:rsidRPr="004828B8" w:rsidRDefault="000A484F" w:rsidP="007106DF">
      <w:pPr>
        <w:ind w:firstLine="2600"/>
        <w:rPr>
          <w:rFonts w:asciiTheme="minorHAnsi" w:hAnsiTheme="minorHAnsi" w:cstheme="minorHAnsi"/>
          <w:sz w:val="20"/>
          <w:szCs w:val="20"/>
        </w:rPr>
      </w:pPr>
    </w:p>
    <w:p w14:paraId="5685F399" w14:textId="77777777" w:rsidR="003B73C3" w:rsidRPr="004828B8" w:rsidRDefault="003B73C3" w:rsidP="003B73C3">
      <w:pPr>
        <w:pStyle w:val="BodyText"/>
        <w:tabs>
          <w:tab w:val="left" w:pos="4320"/>
        </w:tabs>
        <w:spacing w:after="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>Author:</w:t>
      </w:r>
      <w:r w:rsidRPr="004828B8">
        <w:rPr>
          <w:rFonts w:asciiTheme="minorHAnsi" w:hAnsiTheme="minorHAnsi" w:cstheme="minorHAnsi"/>
          <w:sz w:val="20"/>
          <w:szCs w:val="20"/>
        </w:rPr>
        <w:tab/>
      </w:r>
      <w:r w:rsidRPr="004828B8">
        <w:rPr>
          <w:rStyle w:val="HighlightedVariable"/>
          <w:rFonts w:asciiTheme="minorHAnsi" w:hAnsiTheme="minorHAnsi" w:cstheme="minorHAnsi"/>
          <w:sz w:val="20"/>
          <w:szCs w:val="20"/>
        </w:rPr>
        <w:t>Lukas Sugito Handoyo</w:t>
      </w:r>
    </w:p>
    <w:p w14:paraId="6BDF0953" w14:textId="77777777" w:rsidR="003B73C3" w:rsidRPr="004828B8" w:rsidRDefault="003B73C3" w:rsidP="003B73C3">
      <w:pPr>
        <w:pStyle w:val="BodyText"/>
        <w:tabs>
          <w:tab w:val="left" w:pos="4320"/>
        </w:tabs>
        <w:spacing w:after="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>Creation Date:</w:t>
      </w:r>
      <w:r w:rsidRPr="004828B8">
        <w:rPr>
          <w:rFonts w:asciiTheme="minorHAnsi" w:hAnsiTheme="minorHAnsi" w:cstheme="minorHAnsi"/>
          <w:sz w:val="20"/>
          <w:szCs w:val="20"/>
        </w:rPr>
        <w:tab/>
      </w:r>
      <w:r w:rsidR="00D7794B">
        <w:rPr>
          <w:rFonts w:asciiTheme="minorHAnsi" w:hAnsiTheme="minorHAnsi" w:cstheme="minorHAnsi"/>
          <w:sz w:val="20"/>
          <w:szCs w:val="20"/>
        </w:rPr>
        <w:t>Aug</w:t>
      </w:r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r w:rsidR="00D7794B">
        <w:rPr>
          <w:rFonts w:asciiTheme="minorHAnsi" w:hAnsiTheme="minorHAnsi" w:cstheme="minorHAnsi"/>
          <w:sz w:val="20"/>
          <w:szCs w:val="20"/>
        </w:rPr>
        <w:t>26</w:t>
      </w:r>
      <w:r w:rsidRPr="004828B8">
        <w:rPr>
          <w:rFonts w:asciiTheme="minorHAnsi" w:hAnsiTheme="minorHAnsi" w:cstheme="minorHAnsi"/>
          <w:sz w:val="20"/>
          <w:szCs w:val="20"/>
        </w:rPr>
        <w:t>, 201</w:t>
      </w:r>
      <w:r>
        <w:rPr>
          <w:rFonts w:asciiTheme="minorHAnsi" w:hAnsiTheme="minorHAnsi" w:cstheme="minorHAnsi"/>
          <w:sz w:val="20"/>
          <w:szCs w:val="20"/>
        </w:rPr>
        <w:t>9</w:t>
      </w:r>
    </w:p>
    <w:p w14:paraId="66759FB3" w14:textId="77777777" w:rsidR="003B73C3" w:rsidRPr="004828B8" w:rsidRDefault="003B73C3" w:rsidP="003B73C3">
      <w:pPr>
        <w:pStyle w:val="BodyText"/>
        <w:tabs>
          <w:tab w:val="left" w:pos="4320"/>
        </w:tabs>
        <w:spacing w:after="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>Document Ref:</w:t>
      </w:r>
      <w:r w:rsidRPr="004828B8">
        <w:rPr>
          <w:rFonts w:asciiTheme="minorHAnsi" w:hAnsiTheme="minorHAnsi" w:cstheme="minorHAnsi"/>
          <w:sz w:val="20"/>
          <w:szCs w:val="20"/>
        </w:rPr>
        <w:tab/>
      </w:r>
      <w:bookmarkStart w:id="2" w:name="DocRefNumber"/>
      <w:r w:rsidRPr="004828B8">
        <w:rPr>
          <w:rStyle w:val="HighlightedVariable"/>
          <w:rFonts w:asciiTheme="minorHAnsi" w:hAnsiTheme="minorHAnsi" w:cstheme="minorHAnsi"/>
          <w:sz w:val="20"/>
          <w:szCs w:val="20"/>
        </w:rPr>
        <w:t>FDD-</w:t>
      </w:r>
      <w:bookmarkEnd w:id="2"/>
      <w:r w:rsidRPr="004828B8">
        <w:rPr>
          <w:rStyle w:val="HighlightedVariable"/>
          <w:rFonts w:asciiTheme="minorHAnsi" w:hAnsiTheme="minorHAnsi" w:cstheme="minorHAnsi"/>
          <w:sz w:val="20"/>
          <w:szCs w:val="20"/>
        </w:rPr>
        <w:t>MRP-01</w:t>
      </w:r>
    </w:p>
    <w:p w14:paraId="497C7B41" w14:textId="77777777" w:rsidR="003B73C3" w:rsidRPr="004828B8" w:rsidRDefault="003B73C3" w:rsidP="003B73C3">
      <w:pPr>
        <w:pStyle w:val="BodyText"/>
        <w:tabs>
          <w:tab w:val="left" w:pos="4320"/>
        </w:tabs>
        <w:spacing w:after="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>Version:</w:t>
      </w:r>
      <w:r w:rsidRPr="004828B8">
        <w:rPr>
          <w:rFonts w:asciiTheme="minorHAnsi" w:hAnsiTheme="minorHAnsi" w:cstheme="minorHAnsi"/>
          <w:sz w:val="20"/>
          <w:szCs w:val="20"/>
        </w:rPr>
        <w:tab/>
      </w:r>
      <w:bookmarkStart w:id="3" w:name="DocVersion"/>
      <w:r w:rsidRPr="004828B8">
        <w:rPr>
          <w:rFonts w:asciiTheme="minorHAnsi" w:hAnsiTheme="minorHAnsi" w:cstheme="minorHAnsi"/>
          <w:sz w:val="20"/>
          <w:szCs w:val="20"/>
        </w:rPr>
        <w:t>1</w:t>
      </w:r>
      <w:bookmarkEnd w:id="3"/>
      <w:r w:rsidRPr="004828B8">
        <w:rPr>
          <w:rFonts w:asciiTheme="minorHAnsi" w:hAnsiTheme="minorHAnsi" w:cstheme="minorHAnsi"/>
          <w:sz w:val="20"/>
          <w:szCs w:val="20"/>
        </w:rPr>
        <w:t>.0</w:t>
      </w:r>
    </w:p>
    <w:p w14:paraId="479155AA" w14:textId="77777777" w:rsidR="003B73C3" w:rsidRPr="004828B8" w:rsidRDefault="003B73C3" w:rsidP="003B73C3">
      <w:pPr>
        <w:pStyle w:val="BodyText"/>
        <w:tabs>
          <w:tab w:val="left" w:pos="4230"/>
        </w:tabs>
        <w:spacing w:after="0"/>
        <w:rPr>
          <w:rFonts w:asciiTheme="minorHAnsi" w:hAnsiTheme="minorHAnsi" w:cstheme="minorHAnsi"/>
          <w:sz w:val="20"/>
          <w:szCs w:val="20"/>
        </w:rPr>
      </w:pPr>
    </w:p>
    <w:p w14:paraId="2D902790" w14:textId="77777777" w:rsidR="003B73C3" w:rsidRPr="004828B8" w:rsidRDefault="003B73C3" w:rsidP="003B73C3">
      <w:pPr>
        <w:pStyle w:val="BodyText"/>
        <w:rPr>
          <w:rFonts w:asciiTheme="minorHAnsi" w:hAnsiTheme="minorHAnsi" w:cstheme="minorHAnsi"/>
          <w:sz w:val="20"/>
          <w:szCs w:val="20"/>
        </w:rPr>
      </w:pPr>
    </w:p>
    <w:p w14:paraId="0E4A79C3" w14:textId="77777777" w:rsidR="003B73C3" w:rsidRPr="004828B8" w:rsidRDefault="003B73C3" w:rsidP="003B73C3">
      <w:pPr>
        <w:pStyle w:val="BodyText"/>
        <w:tabs>
          <w:tab w:val="left" w:pos="4320"/>
        </w:tabs>
        <w:rPr>
          <w:rFonts w:asciiTheme="minorHAnsi" w:hAnsiTheme="minorHAnsi" w:cstheme="minorHAnsi"/>
          <w:b/>
          <w:sz w:val="20"/>
          <w:szCs w:val="20"/>
        </w:rPr>
      </w:pPr>
      <w:r w:rsidRPr="004828B8">
        <w:rPr>
          <w:rFonts w:asciiTheme="minorHAnsi" w:hAnsiTheme="minorHAnsi" w:cstheme="minorHAnsi"/>
          <w:b/>
          <w:sz w:val="20"/>
          <w:szCs w:val="20"/>
        </w:rPr>
        <w:t>Approvals:</w:t>
      </w:r>
    </w:p>
    <w:tbl>
      <w:tblPr>
        <w:tblW w:w="0" w:type="auto"/>
        <w:tblInd w:w="2520" w:type="dxa"/>
        <w:tblLayout w:type="fixed"/>
        <w:tblLook w:val="0000" w:firstRow="0" w:lastRow="0" w:firstColumn="0" w:lastColumn="0" w:noHBand="0" w:noVBand="0"/>
      </w:tblPr>
      <w:tblGrid>
        <w:gridCol w:w="2718"/>
        <w:gridCol w:w="5040"/>
      </w:tblGrid>
      <w:tr w:rsidR="003B73C3" w:rsidRPr="004828B8" w14:paraId="0E866C68" w14:textId="77777777" w:rsidTr="00E4496D">
        <w:tc>
          <w:tcPr>
            <w:tcW w:w="2718" w:type="dxa"/>
            <w:tcBorders>
              <w:top w:val="nil"/>
              <w:left w:val="nil"/>
              <w:bottom w:val="nil"/>
              <w:right w:val="nil"/>
            </w:tcBorders>
          </w:tcPr>
          <w:p w14:paraId="5A2DD507" w14:textId="77777777" w:rsidR="003B73C3" w:rsidRPr="004828B8" w:rsidRDefault="00D7794B" w:rsidP="00E4496D">
            <w:pPr>
              <w:spacing w:before="360"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Junaidi</w:t>
            </w:r>
            <w:r w:rsidR="006F7F49">
              <w:rPr>
                <w:rFonts w:asciiTheme="minorHAnsi" w:hAnsiTheme="minorHAnsi" w:cstheme="minorHAnsi"/>
                <w:sz w:val="20"/>
                <w:szCs w:val="20"/>
              </w:rPr>
              <w:t xml:space="preserve"> Hendrik</w:t>
            </w:r>
          </w:p>
        </w:tc>
        <w:tc>
          <w:tcPr>
            <w:tcW w:w="5040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2B52474F" w14:textId="77777777" w:rsidR="003B73C3" w:rsidRPr="004828B8" w:rsidRDefault="003B73C3" w:rsidP="00E4496D">
            <w:pPr>
              <w:spacing w:before="360"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B73C3" w:rsidRPr="004828B8" w14:paraId="5FD82C56" w14:textId="77777777" w:rsidTr="00E4496D">
        <w:tc>
          <w:tcPr>
            <w:tcW w:w="2718" w:type="dxa"/>
            <w:tcBorders>
              <w:top w:val="nil"/>
              <w:left w:val="nil"/>
              <w:bottom w:val="nil"/>
              <w:right w:val="nil"/>
            </w:tcBorders>
          </w:tcPr>
          <w:p w14:paraId="55F988ED" w14:textId="77777777" w:rsidR="003B73C3" w:rsidRPr="004828B8" w:rsidRDefault="003B73C3" w:rsidP="00E4496D">
            <w:pPr>
              <w:spacing w:before="360"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Lukas Sugito Handoyo</w:t>
            </w:r>
          </w:p>
        </w:tc>
        <w:tc>
          <w:tcPr>
            <w:tcW w:w="5040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6106E04F" w14:textId="77777777" w:rsidR="003B73C3" w:rsidRPr="004828B8" w:rsidRDefault="003B73C3" w:rsidP="00E4496D">
            <w:pPr>
              <w:spacing w:before="360"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0329BFD4" w14:textId="77777777" w:rsidR="003B73C3" w:rsidRPr="004828B8" w:rsidRDefault="003B73C3" w:rsidP="003B73C3">
      <w:pPr>
        <w:rPr>
          <w:rFonts w:asciiTheme="minorHAnsi" w:hAnsiTheme="minorHAnsi" w:cstheme="minorHAnsi"/>
          <w:sz w:val="20"/>
          <w:szCs w:val="20"/>
        </w:rPr>
      </w:pPr>
    </w:p>
    <w:p w14:paraId="73B0E0A9" w14:textId="77777777" w:rsidR="003B73C3" w:rsidRPr="004828B8" w:rsidRDefault="003B73C3" w:rsidP="003B73C3">
      <w:pPr>
        <w:pStyle w:val="Heading2"/>
        <w:spacing w:after="0"/>
        <w:rPr>
          <w:rFonts w:asciiTheme="minorHAnsi" w:hAnsiTheme="minorHAnsi" w:cstheme="minorHAnsi"/>
          <w:b w:val="0"/>
          <w:sz w:val="32"/>
          <w:szCs w:val="32"/>
        </w:rPr>
      </w:pPr>
      <w:bookmarkStart w:id="4" w:name="_Toc941105"/>
      <w:bookmarkStart w:id="5" w:name="_Toc69582546"/>
      <w:r w:rsidRPr="004828B8">
        <w:rPr>
          <w:rFonts w:asciiTheme="minorHAnsi" w:hAnsiTheme="minorHAnsi" w:cstheme="minorHAnsi"/>
          <w:b w:val="0"/>
          <w:sz w:val="32"/>
          <w:szCs w:val="32"/>
        </w:rPr>
        <w:lastRenderedPageBreak/>
        <w:t>Document Control</w:t>
      </w:r>
      <w:bookmarkEnd w:id="4"/>
      <w:bookmarkEnd w:id="5"/>
    </w:p>
    <w:p w14:paraId="63A79986" w14:textId="77777777" w:rsidR="003B73C3" w:rsidRPr="004828B8" w:rsidRDefault="003B73C3" w:rsidP="003B73C3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14:paraId="2FB98A43" w14:textId="77777777" w:rsidR="003B73C3" w:rsidRPr="004828B8" w:rsidRDefault="003B73C3" w:rsidP="003B73C3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  <w:r w:rsidRPr="004828B8">
        <w:rPr>
          <w:rFonts w:asciiTheme="minorHAnsi" w:hAnsiTheme="minorHAnsi" w:cstheme="minorHAnsi"/>
          <w:b/>
          <w:sz w:val="20"/>
          <w:szCs w:val="20"/>
        </w:rPr>
        <w:t>Change Record</w:t>
      </w:r>
    </w:p>
    <w:p w14:paraId="7BFA0B58" w14:textId="77777777" w:rsidR="003B73C3" w:rsidRPr="004828B8" w:rsidRDefault="003B73C3" w:rsidP="003B73C3">
      <w:pPr>
        <w:pStyle w:val="BodyText"/>
        <w:ind w:left="8640" w:firstLine="720"/>
        <w:rPr>
          <w:rFonts w:asciiTheme="minorHAnsi" w:hAnsiTheme="minorHAnsi" w:cstheme="minorHAnsi"/>
          <w:color w:val="FFFFFF"/>
          <w:sz w:val="20"/>
          <w:szCs w:val="20"/>
        </w:rPr>
      </w:pPr>
      <w:bookmarkStart w:id="6" w:name="Sec1"/>
    </w:p>
    <w:tbl>
      <w:tblPr>
        <w:tblW w:w="6370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202"/>
        <w:gridCol w:w="2078"/>
        <w:gridCol w:w="926"/>
        <w:gridCol w:w="2164"/>
      </w:tblGrid>
      <w:tr w:rsidR="003B73C3" w:rsidRPr="004828B8" w14:paraId="28838E15" w14:textId="77777777" w:rsidTr="00E4496D">
        <w:trPr>
          <w:cantSplit/>
          <w:tblHeader/>
        </w:trPr>
        <w:tc>
          <w:tcPr>
            <w:tcW w:w="1202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14:paraId="42923B76" w14:textId="77777777" w:rsidR="003B73C3" w:rsidRPr="004828B8" w:rsidRDefault="003B73C3" w:rsidP="00E4496D">
            <w:pPr>
              <w:pStyle w:val="TableHeading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Date</w:t>
            </w:r>
          </w:p>
        </w:tc>
        <w:tc>
          <w:tcPr>
            <w:tcW w:w="2078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14:paraId="7EFFE785" w14:textId="77777777" w:rsidR="003B73C3" w:rsidRPr="004828B8" w:rsidRDefault="003B73C3" w:rsidP="00E4496D">
            <w:pPr>
              <w:pStyle w:val="TableHeading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Author</w:t>
            </w:r>
          </w:p>
        </w:tc>
        <w:tc>
          <w:tcPr>
            <w:tcW w:w="926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14:paraId="3A61C85C" w14:textId="77777777" w:rsidR="003B73C3" w:rsidRPr="004828B8" w:rsidRDefault="003B73C3" w:rsidP="00E4496D">
            <w:pPr>
              <w:pStyle w:val="TableHeading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Version</w:t>
            </w:r>
          </w:p>
        </w:tc>
        <w:tc>
          <w:tcPr>
            <w:tcW w:w="2164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14:paraId="545052C1" w14:textId="77777777" w:rsidR="003B73C3" w:rsidRPr="004828B8" w:rsidRDefault="003B73C3" w:rsidP="00E4496D">
            <w:pPr>
              <w:pStyle w:val="TableHeading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Change Reference</w:t>
            </w:r>
          </w:p>
        </w:tc>
      </w:tr>
      <w:tr w:rsidR="003B73C3" w:rsidRPr="004828B8" w14:paraId="36BAE13C" w14:textId="77777777" w:rsidTr="00E4496D">
        <w:trPr>
          <w:cantSplit/>
          <w:trHeight w:hRule="exact" w:val="60"/>
          <w:tblHeader/>
        </w:trPr>
        <w:tc>
          <w:tcPr>
            <w:tcW w:w="1202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9EE788B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7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C936030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92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CDDD64C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16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572F8AD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B73C3" w:rsidRPr="004828B8" w14:paraId="6D200080" w14:textId="77777777" w:rsidTr="00E4496D">
        <w:trPr>
          <w:cantSplit/>
        </w:trPr>
        <w:tc>
          <w:tcPr>
            <w:tcW w:w="1202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3A5F9337" w14:textId="77777777" w:rsidR="003B73C3" w:rsidRPr="004828B8" w:rsidRDefault="00D7794B" w:rsidP="00D7794B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26</w:t>
            </w:r>
            <w:r w:rsidR="003B73C3" w:rsidRPr="004828B8">
              <w:rPr>
                <w:rFonts w:asciiTheme="minorHAnsi" w:hAnsiTheme="minorHAnsi" w:cstheme="minorHAnsi"/>
                <w:sz w:val="20"/>
                <w:szCs w:val="20"/>
              </w:rPr>
              <w:t>-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>Aug</w:t>
            </w:r>
            <w:r w:rsidR="003B73C3" w:rsidRPr="004828B8">
              <w:rPr>
                <w:rFonts w:asciiTheme="minorHAnsi" w:hAnsiTheme="minorHAnsi" w:cstheme="minorHAnsi"/>
                <w:sz w:val="20"/>
                <w:szCs w:val="20"/>
              </w:rPr>
              <w:t>-1</w:t>
            </w:r>
            <w:r w:rsidR="003B73C3">
              <w:rPr>
                <w:rFonts w:asciiTheme="minorHAnsi" w:hAnsiTheme="minorHAnsi" w:cstheme="minorHAnsi"/>
                <w:sz w:val="20"/>
                <w:szCs w:val="20"/>
              </w:rPr>
              <w:t>9</w:t>
            </w:r>
          </w:p>
        </w:tc>
        <w:tc>
          <w:tcPr>
            <w:tcW w:w="2078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9F6557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Lukas Sugito Handoyo</w:t>
            </w:r>
          </w:p>
        </w:tc>
        <w:tc>
          <w:tcPr>
            <w:tcW w:w="926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FFBBEF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1</w:t>
            </w:r>
          </w:p>
        </w:tc>
        <w:tc>
          <w:tcPr>
            <w:tcW w:w="2164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0DD98716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No Previous Document</w:t>
            </w:r>
          </w:p>
        </w:tc>
      </w:tr>
      <w:tr w:rsidR="003B73C3" w:rsidRPr="004828B8" w14:paraId="55B7BDA2" w14:textId="77777777" w:rsidTr="00E4496D">
        <w:trPr>
          <w:cantSplit/>
        </w:trPr>
        <w:tc>
          <w:tcPr>
            <w:tcW w:w="120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FC02076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AA59B7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9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4064ED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36C885A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B73C3" w:rsidRPr="004828B8" w14:paraId="0DB6D2F6" w14:textId="77777777" w:rsidTr="00E4496D">
        <w:trPr>
          <w:cantSplit/>
        </w:trPr>
        <w:tc>
          <w:tcPr>
            <w:tcW w:w="120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04F2E0FF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AE54C0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9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F639D7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2715E31F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B73C3" w:rsidRPr="004828B8" w14:paraId="28CC4FF5" w14:textId="77777777" w:rsidTr="00E4496D">
        <w:trPr>
          <w:cantSplit/>
        </w:trPr>
        <w:tc>
          <w:tcPr>
            <w:tcW w:w="1202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14:paraId="39C7F1C6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4692FA91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926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0FA36B04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14:paraId="0B4D1FDE" w14:textId="77777777" w:rsidR="003B73C3" w:rsidRPr="004828B8" w:rsidRDefault="003B73C3" w:rsidP="00E4496D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41242858" w14:textId="77777777" w:rsidR="003B73C3" w:rsidRPr="004828B8" w:rsidRDefault="003B73C3" w:rsidP="003B73C3">
      <w:pPr>
        <w:pStyle w:val="BodyText"/>
        <w:ind w:left="8640" w:firstLine="72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</w:rPr>
        <w:fldChar w:fldCharType="begin"/>
      </w:r>
      <w:r w:rsidRPr="004828B8">
        <w:rPr>
          <w:rFonts w:asciiTheme="minorHAnsi" w:hAnsiTheme="minorHAnsi" w:cstheme="minorHAnsi"/>
        </w:rPr>
        <w:instrText xml:space="preserve"> SECTIONPAGES  \* MERGEFORMAT </w:instrText>
      </w:r>
      <w:r w:rsidRPr="004828B8">
        <w:rPr>
          <w:rFonts w:asciiTheme="minorHAnsi" w:hAnsiTheme="minorHAnsi" w:cstheme="minorHAnsi"/>
        </w:rPr>
        <w:fldChar w:fldCharType="separate"/>
      </w:r>
      <w:r w:rsidRPr="004828B8">
        <w:rPr>
          <w:rFonts w:asciiTheme="minorHAnsi" w:hAnsiTheme="minorHAnsi" w:cstheme="minorHAnsi"/>
          <w:noProof/>
          <w:color w:val="FFFFFF"/>
          <w:sz w:val="20"/>
          <w:szCs w:val="20"/>
        </w:rPr>
        <w:t>373</w:t>
      </w:r>
      <w:r w:rsidRPr="004828B8">
        <w:rPr>
          <w:rFonts w:asciiTheme="minorHAnsi" w:hAnsiTheme="minorHAnsi" w:cstheme="minorHAnsi"/>
          <w:noProof/>
          <w:color w:val="FFFFFF"/>
          <w:sz w:val="20"/>
          <w:szCs w:val="20"/>
        </w:rPr>
        <w:fldChar w:fldCharType="end"/>
      </w:r>
      <w:bookmarkEnd w:id="6"/>
    </w:p>
    <w:p w14:paraId="232C969B" w14:textId="77777777" w:rsidR="003B73C3" w:rsidRPr="004828B8" w:rsidRDefault="003B73C3" w:rsidP="003B73C3">
      <w:pPr>
        <w:pStyle w:val="BodyText"/>
        <w:rPr>
          <w:rFonts w:asciiTheme="minorHAnsi" w:hAnsiTheme="minorHAnsi" w:cstheme="minorHAnsi"/>
          <w:sz w:val="20"/>
          <w:szCs w:val="20"/>
        </w:rPr>
      </w:pPr>
    </w:p>
    <w:p w14:paraId="009A7B99" w14:textId="77777777" w:rsidR="003B73C3" w:rsidRPr="004828B8" w:rsidRDefault="003B73C3" w:rsidP="003B73C3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14:paraId="41845467" w14:textId="77777777" w:rsidR="003B73C3" w:rsidRPr="004828B8" w:rsidRDefault="003B73C3" w:rsidP="003B73C3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  <w:r w:rsidRPr="004828B8">
        <w:rPr>
          <w:rFonts w:asciiTheme="minorHAnsi" w:hAnsiTheme="minorHAnsi" w:cstheme="minorHAnsi"/>
          <w:b/>
          <w:sz w:val="20"/>
          <w:szCs w:val="20"/>
        </w:rPr>
        <w:t>Reviewers</w:t>
      </w:r>
    </w:p>
    <w:p w14:paraId="0CA6D9A0" w14:textId="77777777" w:rsidR="003B73C3" w:rsidRPr="004828B8" w:rsidRDefault="003B73C3" w:rsidP="003B73C3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</w:p>
    <w:tbl>
      <w:tblPr>
        <w:tblW w:w="6167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02"/>
        <w:gridCol w:w="4065"/>
      </w:tblGrid>
      <w:tr w:rsidR="003B73C3" w:rsidRPr="004828B8" w14:paraId="3375C8B1" w14:textId="77777777" w:rsidTr="00E4496D">
        <w:trPr>
          <w:cantSplit/>
          <w:tblHeader/>
        </w:trPr>
        <w:tc>
          <w:tcPr>
            <w:tcW w:w="2102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14:paraId="77F784C5" w14:textId="77777777" w:rsidR="003B73C3" w:rsidRPr="004828B8" w:rsidRDefault="003B73C3" w:rsidP="00E4496D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Name</w:t>
            </w:r>
          </w:p>
        </w:tc>
        <w:tc>
          <w:tcPr>
            <w:tcW w:w="4065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14:paraId="6DAD7BDD" w14:textId="77777777" w:rsidR="003B73C3" w:rsidRPr="004828B8" w:rsidRDefault="003B73C3" w:rsidP="00E4496D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Position</w:t>
            </w:r>
          </w:p>
        </w:tc>
      </w:tr>
      <w:tr w:rsidR="003B73C3" w:rsidRPr="004828B8" w14:paraId="353D43F5" w14:textId="77777777" w:rsidTr="00E4496D">
        <w:trPr>
          <w:cantSplit/>
          <w:trHeight w:hRule="exact" w:val="60"/>
          <w:tblHeader/>
        </w:trPr>
        <w:tc>
          <w:tcPr>
            <w:tcW w:w="2102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8A10E6F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4065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5B393E2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B73C3" w:rsidRPr="004828B8" w14:paraId="4A70E279" w14:textId="77777777" w:rsidTr="00E4496D">
        <w:trPr>
          <w:cantSplit/>
        </w:trPr>
        <w:tc>
          <w:tcPr>
            <w:tcW w:w="2102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0A64D557" w14:textId="77777777" w:rsidR="003B73C3" w:rsidRPr="004828B8" w:rsidRDefault="00D7794B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Junaidi</w:t>
            </w:r>
          </w:p>
        </w:tc>
        <w:tc>
          <w:tcPr>
            <w:tcW w:w="4065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9591B15" w14:textId="77777777" w:rsidR="003B73C3" w:rsidRPr="004828B8" w:rsidRDefault="003B73C3" w:rsidP="00D7794B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Project Manager </w:t>
            </w:r>
            <w:r w:rsidR="00D7794B">
              <w:rPr>
                <w:rFonts w:asciiTheme="minorHAnsi" w:hAnsiTheme="minorHAnsi" w:cstheme="minorHAnsi"/>
                <w:sz w:val="20"/>
                <w:szCs w:val="20"/>
              </w:rPr>
              <w:t>–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r w:rsidR="00D7794B">
              <w:rPr>
                <w:rFonts w:asciiTheme="minorHAnsi" w:hAnsiTheme="minorHAnsi" w:cstheme="minorHAnsi"/>
                <w:sz w:val="20"/>
                <w:szCs w:val="20"/>
              </w:rPr>
              <w:t>Teknologi Rekayasa Katup</w:t>
            </w:r>
          </w:p>
        </w:tc>
      </w:tr>
      <w:tr w:rsidR="003B73C3" w:rsidRPr="004828B8" w14:paraId="292EAA16" w14:textId="77777777" w:rsidTr="00E4496D">
        <w:trPr>
          <w:cantSplit/>
        </w:trPr>
        <w:tc>
          <w:tcPr>
            <w:tcW w:w="2102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7AD20BC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Lukas Sugito Handoyo</w:t>
            </w:r>
          </w:p>
        </w:tc>
        <w:tc>
          <w:tcPr>
            <w:tcW w:w="4065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77CDB1E6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Project Manager – InkomBizz</w:t>
            </w:r>
          </w:p>
        </w:tc>
      </w:tr>
      <w:tr w:rsidR="003B73C3" w:rsidRPr="004828B8" w14:paraId="49DB853F" w14:textId="77777777" w:rsidTr="00E4496D">
        <w:trPr>
          <w:cantSplit/>
        </w:trPr>
        <w:tc>
          <w:tcPr>
            <w:tcW w:w="2102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E3FC643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4065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FA5E1FC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B73C3" w:rsidRPr="004828B8" w14:paraId="1675F569" w14:textId="77777777" w:rsidTr="00E4496D">
        <w:trPr>
          <w:cantSplit/>
        </w:trPr>
        <w:tc>
          <w:tcPr>
            <w:tcW w:w="210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05938FBE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4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08FE14F0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465475CA" w14:textId="77777777" w:rsidR="003B73C3" w:rsidRPr="004828B8" w:rsidRDefault="003B73C3" w:rsidP="003B73C3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</w:p>
    <w:p w14:paraId="3137AC83" w14:textId="77777777" w:rsidR="003B73C3" w:rsidRPr="004828B8" w:rsidRDefault="003B73C3" w:rsidP="003B73C3">
      <w:pPr>
        <w:pStyle w:val="BodyText"/>
        <w:rPr>
          <w:rFonts w:asciiTheme="minorHAnsi" w:hAnsiTheme="minorHAnsi" w:cstheme="minorHAnsi"/>
          <w:sz w:val="20"/>
          <w:szCs w:val="20"/>
        </w:rPr>
      </w:pPr>
    </w:p>
    <w:p w14:paraId="3FE1E72B" w14:textId="77777777" w:rsidR="003B73C3" w:rsidRPr="004828B8" w:rsidRDefault="003B73C3" w:rsidP="003B73C3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14:paraId="586E44B2" w14:textId="77777777" w:rsidR="003B73C3" w:rsidRPr="004828B8" w:rsidRDefault="003B73C3" w:rsidP="003B73C3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  <w:r w:rsidRPr="004828B8">
        <w:rPr>
          <w:rFonts w:asciiTheme="minorHAnsi" w:hAnsiTheme="minorHAnsi" w:cstheme="minorHAnsi"/>
          <w:b/>
          <w:sz w:val="20"/>
          <w:szCs w:val="20"/>
        </w:rPr>
        <w:t>Distribution</w:t>
      </w:r>
    </w:p>
    <w:tbl>
      <w:tblPr>
        <w:tblW w:w="6112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69"/>
        <w:gridCol w:w="1076"/>
        <w:gridCol w:w="3967"/>
      </w:tblGrid>
      <w:tr w:rsidR="003B73C3" w:rsidRPr="004828B8" w14:paraId="2F58174B" w14:textId="77777777" w:rsidTr="00D7794B">
        <w:trPr>
          <w:cantSplit/>
          <w:tblHeader/>
        </w:trPr>
        <w:tc>
          <w:tcPr>
            <w:tcW w:w="1069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14:paraId="194E45F8" w14:textId="77777777" w:rsidR="003B73C3" w:rsidRPr="004828B8" w:rsidRDefault="003B73C3" w:rsidP="00E4496D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Copy No.</w:t>
            </w:r>
          </w:p>
        </w:tc>
        <w:tc>
          <w:tcPr>
            <w:tcW w:w="1076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14:paraId="6ADF04BF" w14:textId="77777777" w:rsidR="003B73C3" w:rsidRPr="004828B8" w:rsidRDefault="003B73C3" w:rsidP="00E4496D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Name</w:t>
            </w:r>
          </w:p>
        </w:tc>
        <w:tc>
          <w:tcPr>
            <w:tcW w:w="3967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14:paraId="08C6026F" w14:textId="77777777" w:rsidR="003B73C3" w:rsidRPr="004828B8" w:rsidRDefault="003B73C3" w:rsidP="00E4496D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Location</w:t>
            </w:r>
          </w:p>
        </w:tc>
      </w:tr>
      <w:tr w:rsidR="003B73C3" w:rsidRPr="004828B8" w14:paraId="6488D0F5" w14:textId="77777777" w:rsidTr="00D7794B">
        <w:trPr>
          <w:cantSplit/>
          <w:trHeight w:hRule="exact" w:val="60"/>
          <w:tblHeader/>
        </w:trPr>
        <w:tc>
          <w:tcPr>
            <w:tcW w:w="106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1827036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417AAE5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7B0406E1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D7794B" w:rsidRPr="004828B8" w14:paraId="5AA28027" w14:textId="77777777" w:rsidTr="00D7794B">
        <w:trPr>
          <w:cantSplit/>
        </w:trPr>
        <w:tc>
          <w:tcPr>
            <w:tcW w:w="1069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FC54482" w14:textId="77777777" w:rsidR="00D7794B" w:rsidRPr="004828B8" w:rsidRDefault="00D7794B" w:rsidP="00D7794B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E21294" w14:textId="77777777" w:rsidR="00D7794B" w:rsidRPr="004828B8" w:rsidRDefault="00D7794B" w:rsidP="00D7794B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Junaidi</w:t>
            </w:r>
          </w:p>
        </w:tc>
        <w:tc>
          <w:tcPr>
            <w:tcW w:w="3967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4EFB292" w14:textId="77777777" w:rsidR="00D7794B" w:rsidRPr="004828B8" w:rsidRDefault="00D7794B" w:rsidP="00D7794B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Project Manager – Teknologi Rekayasa Katup</w:t>
            </w:r>
          </w:p>
        </w:tc>
      </w:tr>
      <w:tr w:rsidR="003B73C3" w:rsidRPr="004828B8" w14:paraId="06D16BB5" w14:textId="77777777" w:rsidTr="00D7794B">
        <w:trPr>
          <w:cantSplit/>
        </w:trPr>
        <w:tc>
          <w:tcPr>
            <w:tcW w:w="1069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271B2E56" w14:textId="77777777" w:rsidR="003B73C3" w:rsidRPr="004828B8" w:rsidRDefault="003B73C3" w:rsidP="00E4496D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CD6EBC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C1E05CD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B73C3" w:rsidRPr="004828B8" w14:paraId="6899CC56" w14:textId="77777777" w:rsidTr="00D7794B">
        <w:trPr>
          <w:cantSplit/>
        </w:trPr>
        <w:tc>
          <w:tcPr>
            <w:tcW w:w="1069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2B1DB740" w14:textId="77777777" w:rsidR="003B73C3" w:rsidRPr="004828B8" w:rsidRDefault="003B73C3" w:rsidP="00E4496D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0BEA71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A2DC2E0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B73C3" w:rsidRPr="004828B8" w14:paraId="42FD22F7" w14:textId="77777777" w:rsidTr="00D7794B">
        <w:trPr>
          <w:cantSplit/>
        </w:trPr>
        <w:tc>
          <w:tcPr>
            <w:tcW w:w="1069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14:paraId="6F40EB96" w14:textId="77777777" w:rsidR="003B73C3" w:rsidRPr="004828B8" w:rsidRDefault="003B73C3" w:rsidP="00E4496D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289ACC5C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14:paraId="559EAA6E" w14:textId="77777777" w:rsidR="003B73C3" w:rsidRPr="004828B8" w:rsidRDefault="003B73C3" w:rsidP="00E4496D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043331E1" w14:textId="77777777" w:rsidR="00EA5ED6" w:rsidRPr="004828B8" w:rsidRDefault="00EA5ED6" w:rsidP="007106DF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</w:p>
    <w:p w14:paraId="3B0D378A" w14:textId="77777777" w:rsidR="000A484F" w:rsidRPr="004828B8" w:rsidRDefault="000A484F" w:rsidP="007106DF">
      <w:pPr>
        <w:pStyle w:val="BodyText"/>
        <w:ind w:left="0"/>
        <w:rPr>
          <w:rFonts w:asciiTheme="minorHAnsi" w:hAnsiTheme="minorHAnsi" w:cstheme="minorHAnsi"/>
          <w:sz w:val="20"/>
          <w:szCs w:val="20"/>
        </w:rPr>
      </w:pPr>
    </w:p>
    <w:p w14:paraId="051888D2" w14:textId="77777777" w:rsidR="000A484F" w:rsidRPr="004828B8" w:rsidRDefault="000A484F" w:rsidP="006C6734">
      <w:pPr>
        <w:pStyle w:val="Heading2"/>
        <w:rPr>
          <w:rFonts w:asciiTheme="minorHAnsi" w:hAnsiTheme="minorHAnsi" w:cstheme="minorHAnsi"/>
        </w:rPr>
      </w:pPr>
      <w:bookmarkStart w:id="7" w:name="_Toc69582547"/>
      <w:r w:rsidRPr="004828B8">
        <w:rPr>
          <w:rFonts w:asciiTheme="minorHAnsi" w:hAnsiTheme="minorHAnsi" w:cstheme="minorHAnsi"/>
        </w:rPr>
        <w:lastRenderedPageBreak/>
        <w:t>Contents</w:t>
      </w:r>
      <w:bookmarkEnd w:id="7"/>
    </w:p>
    <w:p w14:paraId="07225637" w14:textId="77777777" w:rsidR="00EE0EBF" w:rsidRDefault="000F34C5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828B8">
        <w:rPr>
          <w:rFonts w:asciiTheme="minorHAnsi" w:hAnsiTheme="minorHAnsi" w:cstheme="minorHAnsi"/>
          <w:sz w:val="20"/>
          <w:szCs w:val="20"/>
        </w:rPr>
        <w:fldChar w:fldCharType="begin"/>
      </w:r>
      <w:r w:rsidR="000A484F" w:rsidRPr="004828B8">
        <w:rPr>
          <w:rFonts w:asciiTheme="minorHAnsi" w:hAnsiTheme="minorHAnsi" w:cstheme="minorHAnsi"/>
          <w:sz w:val="20"/>
          <w:szCs w:val="20"/>
        </w:rPr>
        <w:instrText xml:space="preserve"> TOC \o "2-3" </w:instrText>
      </w:r>
      <w:r w:rsidRPr="004828B8">
        <w:rPr>
          <w:rFonts w:asciiTheme="minorHAnsi" w:hAnsiTheme="minorHAnsi" w:cstheme="minorHAnsi"/>
          <w:sz w:val="20"/>
          <w:szCs w:val="20"/>
        </w:rPr>
        <w:fldChar w:fldCharType="separate"/>
      </w:r>
      <w:r w:rsidR="00EE0EBF" w:rsidRPr="00415C78">
        <w:rPr>
          <w:rFonts w:asciiTheme="minorHAnsi" w:hAnsiTheme="minorHAnsi" w:cstheme="minorHAnsi"/>
          <w:noProof/>
        </w:rPr>
        <w:t>Document Control</w:t>
      </w:r>
      <w:r w:rsidR="00EE0EBF">
        <w:rPr>
          <w:noProof/>
        </w:rPr>
        <w:tab/>
      </w:r>
      <w:r w:rsidR="00EE0EBF">
        <w:rPr>
          <w:noProof/>
        </w:rPr>
        <w:fldChar w:fldCharType="begin"/>
      </w:r>
      <w:r w:rsidR="00EE0EBF">
        <w:rPr>
          <w:noProof/>
        </w:rPr>
        <w:instrText xml:space="preserve"> PAGEREF _Toc69582546 \h </w:instrText>
      </w:r>
      <w:r w:rsidR="00EE0EBF">
        <w:rPr>
          <w:noProof/>
        </w:rPr>
      </w:r>
      <w:r w:rsidR="00EE0EBF">
        <w:rPr>
          <w:noProof/>
        </w:rPr>
        <w:fldChar w:fldCharType="separate"/>
      </w:r>
      <w:r w:rsidR="00EE0EBF">
        <w:rPr>
          <w:noProof/>
        </w:rPr>
        <w:t>2</w:t>
      </w:r>
      <w:r w:rsidR="00EE0EBF">
        <w:rPr>
          <w:noProof/>
        </w:rPr>
        <w:fldChar w:fldCharType="end"/>
      </w:r>
    </w:p>
    <w:p w14:paraId="4B522DA8" w14:textId="77777777" w:rsidR="00EE0EBF" w:rsidRDefault="00EE0EBF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Contents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AAE7048" w14:textId="77777777" w:rsidR="00EE0EBF" w:rsidRDefault="00EE0EBF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General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116435E" w14:textId="77777777" w:rsidR="00EE0EBF" w:rsidRDefault="00EE0EBF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Tujuan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E230C05" w14:textId="77777777" w:rsidR="00EE0EBF" w:rsidRDefault="00EE0EBF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RuangLingkup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190EF5D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02.01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Request for Quotation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03B9608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02.02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Request for Quotation Approval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8F7832E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02.03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Sales Quotation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A70401F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02.04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Sales Quotation Status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F58B8E1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02.05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Customer Purchase Order to Sales Order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9B984DB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02.06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Customer Purchase Order to Blanket Order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D2A7570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02.07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Customer Purchase Order Release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0E82626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02.08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Contract Review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50C5F2F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02.09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Sales Order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6AC970A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02.10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Sales Order Closing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62B5C55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02.11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Blanket Order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88212E7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02.12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Blanket Order Closing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111C0296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02.13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Sales Order UnPrice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7A9BDFB9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02.14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List of Applicable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48E2B4FE" w14:textId="77777777" w:rsidR="00EE0EBF" w:rsidRDefault="00EE0EBF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15C78">
        <w:rPr>
          <w:rFonts w:asciiTheme="minorHAnsi" w:hAnsiTheme="minorHAnsi" w:cstheme="minorHAnsi"/>
          <w:noProof/>
        </w:rPr>
        <w:t>02.15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15C78">
        <w:rPr>
          <w:rFonts w:asciiTheme="minorHAnsi" w:hAnsiTheme="minorHAnsi" w:cstheme="minorHAnsi"/>
          <w:noProof/>
        </w:rPr>
        <w:t>– Sales – Internal Memo Material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_Toc69582565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248A5E63" w14:textId="2DF7E702" w:rsidR="000E29D6" w:rsidRPr="004828B8" w:rsidRDefault="000F34C5" w:rsidP="007106DF">
      <w:pPr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fldChar w:fldCharType="end"/>
      </w:r>
    </w:p>
    <w:p w14:paraId="6B53B8F4" w14:textId="77777777" w:rsidR="000A484F" w:rsidRPr="004828B8" w:rsidRDefault="00DE34CD" w:rsidP="007106DF">
      <w:pPr>
        <w:pStyle w:val="Heading2"/>
        <w:rPr>
          <w:rFonts w:asciiTheme="minorHAnsi" w:hAnsiTheme="minorHAnsi" w:cstheme="minorHAnsi"/>
          <w:sz w:val="32"/>
          <w:szCs w:val="32"/>
        </w:rPr>
      </w:pPr>
      <w:bookmarkStart w:id="8" w:name="_Toc69582548"/>
      <w:r w:rsidRPr="004828B8">
        <w:rPr>
          <w:rFonts w:asciiTheme="minorHAnsi" w:hAnsiTheme="minorHAnsi" w:cstheme="minorHAnsi"/>
          <w:b w:val="0"/>
          <w:sz w:val="32"/>
          <w:szCs w:val="32"/>
        </w:rPr>
        <w:lastRenderedPageBreak/>
        <w:t>General</w:t>
      </w:r>
      <w:bookmarkEnd w:id="8"/>
    </w:p>
    <w:p w14:paraId="05EB634D" w14:textId="77777777" w:rsidR="000A484F" w:rsidRPr="004828B8" w:rsidRDefault="000A484F" w:rsidP="007106DF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14:paraId="324D41C9" w14:textId="77777777" w:rsidR="000A484F" w:rsidRPr="004828B8" w:rsidRDefault="00DE34CD" w:rsidP="007106DF">
      <w:pPr>
        <w:pStyle w:val="Heading3"/>
        <w:rPr>
          <w:rFonts w:asciiTheme="minorHAnsi" w:hAnsiTheme="minorHAnsi" w:cstheme="minorHAnsi"/>
          <w:sz w:val="20"/>
          <w:szCs w:val="20"/>
        </w:rPr>
      </w:pPr>
      <w:bookmarkStart w:id="9" w:name="_Toc69582549"/>
      <w:r w:rsidRPr="004828B8">
        <w:rPr>
          <w:rFonts w:asciiTheme="minorHAnsi" w:hAnsiTheme="minorHAnsi" w:cstheme="minorHAnsi"/>
          <w:sz w:val="20"/>
          <w:szCs w:val="20"/>
        </w:rPr>
        <w:t>Tujuan</w:t>
      </w:r>
      <w:bookmarkEnd w:id="9"/>
    </w:p>
    <w:p w14:paraId="58E19A6E" w14:textId="77777777"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 xml:space="preserve">Objektif dari dokumen ini adalah untuk mengkomunikasikan kepada semua pihak atas </w:t>
      </w:r>
      <w:r w:rsidR="00AC714F" w:rsidRPr="004828B8">
        <w:rPr>
          <w:rFonts w:asciiTheme="minorHAnsi" w:hAnsiTheme="minorHAnsi" w:cstheme="minorHAnsi"/>
          <w:sz w:val="20"/>
          <w:szCs w:val="20"/>
        </w:rPr>
        <w:t>D</w:t>
      </w:r>
      <w:r w:rsidRPr="004828B8">
        <w:rPr>
          <w:rFonts w:asciiTheme="minorHAnsi" w:hAnsiTheme="minorHAnsi" w:cstheme="minorHAnsi"/>
          <w:sz w:val="20"/>
          <w:szCs w:val="20"/>
        </w:rPr>
        <w:t xml:space="preserve">esign </w:t>
      </w:r>
      <w:r w:rsidR="00AC714F" w:rsidRPr="004828B8">
        <w:rPr>
          <w:rFonts w:asciiTheme="minorHAnsi" w:hAnsiTheme="minorHAnsi" w:cstheme="minorHAnsi"/>
          <w:sz w:val="20"/>
          <w:szCs w:val="20"/>
        </w:rPr>
        <w:t xml:space="preserve">Project </w:t>
      </w:r>
      <w:r w:rsidR="00656070" w:rsidRPr="004828B8">
        <w:rPr>
          <w:rFonts w:asciiTheme="minorHAnsi" w:hAnsiTheme="minorHAnsi" w:cstheme="minorHAnsi"/>
          <w:sz w:val="20"/>
          <w:szCs w:val="20"/>
        </w:rPr>
        <w:t xml:space="preserve">Management ResourcePlanning </w:t>
      </w:r>
      <w:r w:rsidRPr="004828B8">
        <w:rPr>
          <w:rFonts w:asciiTheme="minorHAnsi" w:hAnsiTheme="minorHAnsi" w:cstheme="minorHAnsi"/>
          <w:sz w:val="20"/>
          <w:szCs w:val="20"/>
        </w:rPr>
        <w:t xml:space="preserve">di level detail, menunjukkan komponen detail dan fungsionalitas yang disediakan oleh setiap form dari aplikasi sebagaimana yang telah disetujui pada tahapan Requirement Study.  </w:t>
      </w:r>
    </w:p>
    <w:p w14:paraId="61EE42B4" w14:textId="77777777"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</w:p>
    <w:p w14:paraId="0C81DDF1" w14:textId="77777777"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 xml:space="preserve">Dokumen ini juga didesain sebagai dasar spesifikasi bagi pengembangan untuk </w:t>
      </w:r>
      <w:r w:rsidR="00656070" w:rsidRPr="004828B8">
        <w:rPr>
          <w:rFonts w:asciiTheme="minorHAnsi" w:hAnsiTheme="minorHAnsi" w:cstheme="minorHAnsi"/>
          <w:sz w:val="20"/>
          <w:szCs w:val="20"/>
        </w:rPr>
        <w:t>Project Management Resource Planning</w:t>
      </w:r>
    </w:p>
    <w:p w14:paraId="6D2C2543" w14:textId="77777777"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</w:p>
    <w:p w14:paraId="519E7CD1" w14:textId="77777777"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>Acceptance atas dokumen i</w:t>
      </w:r>
      <w:r w:rsidR="00197B8E">
        <w:rPr>
          <w:rFonts w:asciiTheme="minorHAnsi" w:hAnsiTheme="minorHAnsi" w:cstheme="minorHAnsi"/>
          <w:sz w:val="20"/>
          <w:szCs w:val="20"/>
        </w:rPr>
        <w:t>ni menyatakan bahwa kedua pihak</w:t>
      </w:r>
      <w:r w:rsidRPr="004828B8">
        <w:rPr>
          <w:rFonts w:asciiTheme="minorHAnsi" w:hAnsiTheme="minorHAnsi" w:cstheme="minorHAnsi"/>
          <w:sz w:val="20"/>
          <w:szCs w:val="20"/>
        </w:rPr>
        <w:t xml:space="preserve"> telah sepakat dan melakukan finalisasi atas kebutuhan bisnis dan design sistem yang akan di develop oleh </w:t>
      </w:r>
      <w:r w:rsidR="00656070" w:rsidRPr="004828B8">
        <w:rPr>
          <w:rFonts w:asciiTheme="minorHAnsi" w:hAnsiTheme="minorHAnsi" w:cstheme="minorHAnsi"/>
          <w:sz w:val="20"/>
          <w:szCs w:val="20"/>
        </w:rPr>
        <w:t>InkomBizz</w:t>
      </w:r>
    </w:p>
    <w:p w14:paraId="482732F8" w14:textId="77777777" w:rsidR="00F418B4" w:rsidRPr="004828B8" w:rsidRDefault="00F418B4" w:rsidP="007106DF">
      <w:pPr>
        <w:pStyle w:val="BodyText"/>
        <w:ind w:left="2500"/>
        <w:rPr>
          <w:rFonts w:asciiTheme="minorHAnsi" w:hAnsiTheme="minorHAnsi" w:cstheme="minorHAnsi"/>
          <w:sz w:val="20"/>
          <w:szCs w:val="20"/>
        </w:rPr>
      </w:pPr>
    </w:p>
    <w:p w14:paraId="22DB3427" w14:textId="77777777" w:rsidR="000A484F" w:rsidRPr="004828B8" w:rsidRDefault="000A484F" w:rsidP="007106DF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14:paraId="4E6C90C3" w14:textId="77777777" w:rsidR="000A484F" w:rsidRPr="004828B8" w:rsidRDefault="00DE34CD" w:rsidP="007106DF">
      <w:pPr>
        <w:pStyle w:val="Heading3"/>
        <w:rPr>
          <w:rFonts w:asciiTheme="minorHAnsi" w:hAnsiTheme="minorHAnsi" w:cstheme="minorHAnsi"/>
          <w:b w:val="0"/>
          <w:sz w:val="32"/>
          <w:szCs w:val="32"/>
        </w:rPr>
      </w:pPr>
      <w:bookmarkStart w:id="10" w:name="_Toc69582550"/>
      <w:r w:rsidRPr="004828B8">
        <w:rPr>
          <w:rFonts w:asciiTheme="minorHAnsi" w:hAnsiTheme="minorHAnsi" w:cstheme="minorHAnsi"/>
          <w:b w:val="0"/>
          <w:sz w:val="32"/>
          <w:szCs w:val="32"/>
        </w:rPr>
        <w:t>RuangLingkup</w:t>
      </w:r>
      <w:bookmarkEnd w:id="10"/>
    </w:p>
    <w:p w14:paraId="35FA6574" w14:textId="77777777" w:rsidR="00582FD4" w:rsidRPr="004828B8" w:rsidRDefault="00582FD4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 xml:space="preserve">Dokumen ini menjelaskan desain spesifikasi teknis dari aplikasi </w:t>
      </w:r>
      <w:r w:rsidR="00197B8E">
        <w:rPr>
          <w:rFonts w:asciiTheme="minorHAnsi" w:hAnsiTheme="minorHAnsi" w:cstheme="minorHAnsi"/>
          <w:sz w:val="20"/>
          <w:szCs w:val="20"/>
        </w:rPr>
        <w:t>Enterprise</w:t>
      </w:r>
      <w:r w:rsidR="00656070" w:rsidRPr="004828B8">
        <w:rPr>
          <w:rFonts w:asciiTheme="minorHAnsi" w:hAnsiTheme="minorHAnsi" w:cstheme="minorHAnsi"/>
          <w:sz w:val="20"/>
          <w:szCs w:val="20"/>
        </w:rPr>
        <w:t xml:space="preserve"> Resource Planning</w:t>
      </w:r>
      <w:r w:rsidRPr="004828B8">
        <w:rPr>
          <w:rFonts w:asciiTheme="minorHAnsi" w:hAnsiTheme="minorHAnsi" w:cstheme="minorHAnsi"/>
          <w:sz w:val="20"/>
          <w:szCs w:val="20"/>
        </w:rPr>
        <w:t xml:space="preserve"> yang dikembangkan untuk </w:t>
      </w:r>
      <w:r w:rsidR="00F966AD" w:rsidRPr="004828B8">
        <w:rPr>
          <w:rFonts w:asciiTheme="minorHAnsi" w:hAnsiTheme="minorHAnsi" w:cstheme="minorHAnsi"/>
          <w:sz w:val="20"/>
          <w:szCs w:val="20"/>
        </w:rPr>
        <w:t>Klien</w:t>
      </w:r>
    </w:p>
    <w:p w14:paraId="6212DA19" w14:textId="77777777" w:rsidR="00E35787" w:rsidRPr="004828B8" w:rsidRDefault="00E35787" w:rsidP="007106DF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14:paraId="0845CB73" w14:textId="77777777" w:rsidR="00582FD4" w:rsidRPr="004828B8" w:rsidRDefault="00582FD4" w:rsidP="007106DF">
      <w:pPr>
        <w:pStyle w:val="BodyText"/>
        <w:ind w:left="0"/>
        <w:rPr>
          <w:rFonts w:asciiTheme="minorHAnsi" w:hAnsiTheme="minorHAnsi" w:cstheme="minorHAnsi"/>
          <w:sz w:val="20"/>
          <w:szCs w:val="20"/>
        </w:rPr>
      </w:pPr>
    </w:p>
    <w:p w14:paraId="789AB07F" w14:textId="77777777" w:rsidR="009019BB" w:rsidRPr="004828B8" w:rsidRDefault="009019BB" w:rsidP="007106DF">
      <w:pPr>
        <w:pStyle w:val="BodyText"/>
        <w:spacing w:before="0" w:after="0"/>
        <w:rPr>
          <w:rFonts w:asciiTheme="minorHAnsi" w:hAnsiTheme="minorHAnsi" w:cstheme="minorHAnsi"/>
          <w:sz w:val="20"/>
          <w:szCs w:val="20"/>
          <w:lang w:val="sv-SE"/>
        </w:rPr>
      </w:pPr>
    </w:p>
    <w:p w14:paraId="61720167" w14:textId="77777777" w:rsidR="000A1D92" w:rsidRPr="004828B8" w:rsidRDefault="000A1D92">
      <w:pPr>
        <w:rPr>
          <w:rFonts w:asciiTheme="minorHAnsi" w:hAnsiTheme="minorHAnsi" w:cstheme="minorHAnsi"/>
          <w:color w:val="FFFFFF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br w:type="page"/>
      </w:r>
    </w:p>
    <w:p w14:paraId="6DACC3A0" w14:textId="77777777" w:rsidR="00A06A65" w:rsidRPr="004828B8" w:rsidRDefault="00A06A65" w:rsidP="00A06A65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14:paraId="17D9D0F5" w14:textId="622541A7" w:rsidR="00A06A65" w:rsidRPr="00FA5485" w:rsidRDefault="00C37C8E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  <w:szCs w:val="20"/>
        </w:rPr>
      </w:pPr>
      <w:bookmarkStart w:id="11" w:name="_Toc69582551"/>
      <w:bookmarkStart w:id="12" w:name="_GoBack"/>
      <w:r w:rsidRPr="00FA5485">
        <w:rPr>
          <w:rStyle w:val="HighlightedVariable"/>
          <w:rFonts w:asciiTheme="minorHAnsi" w:hAnsiTheme="minorHAnsi" w:cstheme="minorHAnsi"/>
          <w:strike/>
          <w:color w:val="auto"/>
          <w:szCs w:val="20"/>
        </w:rPr>
        <w:t>–</w:t>
      </w:r>
      <w:r w:rsidR="00A06A65" w:rsidRPr="00FA5485">
        <w:rPr>
          <w:rStyle w:val="HighlightedVariable"/>
          <w:rFonts w:asciiTheme="minorHAnsi" w:hAnsiTheme="minorHAnsi" w:cstheme="minorHAnsi"/>
          <w:strike/>
          <w:color w:val="auto"/>
          <w:szCs w:val="20"/>
        </w:rPr>
        <w:t xml:space="preserve"> </w:t>
      </w:r>
      <w:r w:rsidR="001D6F7E" w:rsidRPr="00FA5485">
        <w:rPr>
          <w:rStyle w:val="HighlightedVariable"/>
          <w:rFonts w:asciiTheme="minorHAnsi" w:hAnsiTheme="minorHAnsi" w:cstheme="minorHAnsi"/>
          <w:strike/>
          <w:color w:val="auto"/>
          <w:szCs w:val="20"/>
        </w:rPr>
        <w:t>Sales</w:t>
      </w:r>
      <w:r w:rsidRPr="00FA5485">
        <w:rPr>
          <w:rStyle w:val="HighlightedVariable"/>
          <w:rFonts w:asciiTheme="minorHAnsi" w:hAnsiTheme="minorHAnsi" w:cstheme="minorHAnsi"/>
          <w:strike/>
          <w:color w:val="auto"/>
          <w:szCs w:val="20"/>
        </w:rPr>
        <w:t xml:space="preserve"> </w:t>
      </w:r>
      <w:r w:rsidR="00A06A65" w:rsidRPr="00FA5485">
        <w:rPr>
          <w:rStyle w:val="HighlightedVariable"/>
          <w:rFonts w:asciiTheme="minorHAnsi" w:hAnsiTheme="minorHAnsi" w:cstheme="minorHAnsi"/>
          <w:strike/>
          <w:color w:val="auto"/>
          <w:szCs w:val="20"/>
        </w:rPr>
        <w:t>–</w:t>
      </w:r>
      <w:r w:rsidR="009A4347" w:rsidRPr="00FA5485">
        <w:rPr>
          <w:rStyle w:val="HighlightedVariable"/>
          <w:rFonts w:asciiTheme="minorHAnsi" w:hAnsiTheme="minorHAnsi" w:cstheme="minorHAnsi"/>
          <w:strike/>
          <w:color w:val="auto"/>
          <w:szCs w:val="20"/>
        </w:rPr>
        <w:t xml:space="preserve"> </w:t>
      </w:r>
      <w:r w:rsidR="001D6F7E" w:rsidRPr="00FA5485">
        <w:rPr>
          <w:rStyle w:val="HighlightedVariable"/>
          <w:rFonts w:asciiTheme="minorHAnsi" w:hAnsiTheme="minorHAnsi" w:cstheme="minorHAnsi"/>
          <w:strike/>
          <w:color w:val="auto"/>
          <w:szCs w:val="20"/>
        </w:rPr>
        <w:t>Request for Quotation</w:t>
      </w:r>
      <w:bookmarkEnd w:id="11"/>
    </w:p>
    <w:p w14:paraId="1A31F5FD" w14:textId="77777777" w:rsidR="00A06A65" w:rsidRPr="00FA5485" w:rsidRDefault="00A06A65" w:rsidP="0055444E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09B69A1E" w14:textId="77777777" w:rsidR="00A06A65" w:rsidRPr="00FA5485" w:rsidRDefault="00A06A65" w:rsidP="0055444E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Module ini </w:t>
      </w:r>
      <w:r w:rsidR="001D6F7E" w:rsidRPr="00FA5485">
        <w:rPr>
          <w:rFonts w:asciiTheme="minorHAnsi" w:hAnsiTheme="minorHAnsi" w:cstheme="minorHAnsi"/>
          <w:strike/>
          <w:sz w:val="20"/>
          <w:szCs w:val="20"/>
        </w:rPr>
        <w:t>digunakan untuk membuat dokumen Request for Quotation</w:t>
      </w:r>
    </w:p>
    <w:p w14:paraId="3D433502" w14:textId="77777777" w:rsidR="001D6F7E" w:rsidRPr="00FA5485" w:rsidRDefault="001D6F7E" w:rsidP="001D6F7E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56556BD6" w14:textId="77777777" w:rsidR="001D6F7E" w:rsidRPr="00FA5485" w:rsidRDefault="001D6F7E" w:rsidP="001D6F7E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2616CFFA" w14:textId="77777777" w:rsidR="001D6F7E" w:rsidRPr="00FA5485" w:rsidRDefault="001D6F7E" w:rsidP="001D6F7E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54357E7D" w14:textId="77777777" w:rsidR="001D6F7E" w:rsidRPr="00FA5485" w:rsidRDefault="001D6F7E" w:rsidP="001D6F7E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234264FE" w14:textId="77777777" w:rsidR="001D6F7E" w:rsidRPr="00FA5485" w:rsidRDefault="001D6F7E" w:rsidP="001D6F7E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4529271C" w14:textId="77777777" w:rsidR="001D6F7E" w:rsidRPr="00FA5485" w:rsidRDefault="001D6F7E" w:rsidP="001D6F7E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56CE37E9" w14:textId="77777777" w:rsidR="001D6F7E" w:rsidRPr="00FA5485" w:rsidRDefault="001D6F7E" w:rsidP="001D6F7E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4043BE36" w14:textId="77777777" w:rsidR="001D6F7E" w:rsidRPr="00FA5485" w:rsidRDefault="001D6F7E" w:rsidP="001D6F7E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Dokumen Request for Quotation yang akan dibuat</w:t>
      </w:r>
    </w:p>
    <w:p w14:paraId="01E4EBEC" w14:textId="77777777" w:rsidR="001D6F7E" w:rsidRPr="00FA5485" w:rsidRDefault="001D6F7E" w:rsidP="001D6F7E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463B6918" w14:textId="77777777" w:rsidR="001D6F7E" w:rsidRPr="00FA5485" w:rsidRDefault="001D6F7E" w:rsidP="001D6F7E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703B8593" w14:textId="77777777" w:rsidR="001D6F7E" w:rsidRPr="00FA5485" w:rsidRDefault="001D6F7E" w:rsidP="001D6F7E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368050AA" w14:textId="77777777" w:rsidR="001D6F7E" w:rsidRPr="00FA5485" w:rsidRDefault="001D6F7E" w:rsidP="001D6F7E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Mendapatkan Data Request for Quotation</w:t>
      </w:r>
    </w:p>
    <w:p w14:paraId="73A351C3" w14:textId="77777777" w:rsidR="001D6F7E" w:rsidRPr="00FA5485" w:rsidRDefault="001D6F7E" w:rsidP="001D6F7E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B849508" w14:textId="77777777" w:rsidR="001D6F7E" w:rsidRPr="00FA5485" w:rsidRDefault="001D6F7E" w:rsidP="001D6F7E">
      <w:pPr>
        <w:pStyle w:val="BodyText"/>
        <w:numPr>
          <w:ilvl w:val="0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Remark</w:t>
      </w:r>
    </w:p>
    <w:p w14:paraId="08564307" w14:textId="77777777" w:rsidR="00FF2008" w:rsidRPr="00FA5485" w:rsidRDefault="00FF2008" w:rsidP="001D6F7E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List</w:t>
      </w:r>
    </w:p>
    <w:p w14:paraId="70562554" w14:textId="77777777" w:rsidR="003D4101" w:rsidRPr="00FA5485" w:rsidRDefault="003D4101" w:rsidP="00FF2008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Load Form</w:t>
      </w:r>
    </w:p>
    <w:p w14:paraId="33E2F3CA" w14:textId="77777777" w:rsidR="0006659A" w:rsidRPr="00FA5485" w:rsidRDefault="0006659A" w:rsidP="003D410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 xml:space="preserve">Period From </w:t>
      </w:r>
    </w:p>
    <w:p w14:paraId="24AF51FE" w14:textId="77777777" w:rsidR="0006659A" w:rsidRPr="00FA5485" w:rsidRDefault="0006659A" w:rsidP="003D4101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Awal Bulan dari session yang dipilih</w:t>
      </w:r>
    </w:p>
    <w:p w14:paraId="74E94D4B" w14:textId="77777777" w:rsidR="0006659A" w:rsidRPr="00FA5485" w:rsidRDefault="0006659A" w:rsidP="0006659A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35473626" w14:textId="77777777" w:rsidR="0006659A" w:rsidRPr="00FA5485" w:rsidRDefault="0006659A" w:rsidP="003D410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 xml:space="preserve">Period To </w:t>
      </w:r>
    </w:p>
    <w:p w14:paraId="07F52C0C" w14:textId="77777777" w:rsidR="0006659A" w:rsidRPr="00FA5485" w:rsidRDefault="0006659A" w:rsidP="003D4101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Akhir Bulan dari session yang dipilih</w:t>
      </w:r>
    </w:p>
    <w:p w14:paraId="63A76C79" w14:textId="77777777" w:rsidR="0006659A" w:rsidRPr="00FA5485" w:rsidRDefault="0006659A" w:rsidP="0006659A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8F94CED" w14:textId="77777777" w:rsidR="0006659A" w:rsidRPr="00FA5485" w:rsidRDefault="0006659A" w:rsidP="003D410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Search</w:t>
      </w:r>
    </w:p>
    <w:p w14:paraId="7F08FA4F" w14:textId="77777777" w:rsidR="00FF2008" w:rsidRPr="00FA5485" w:rsidRDefault="00FF2008" w:rsidP="003D4101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Sesuai Filter yang dipilih</w:t>
      </w:r>
    </w:p>
    <w:p w14:paraId="16779D37" w14:textId="77777777" w:rsidR="00A518B8" w:rsidRPr="00FA5485" w:rsidRDefault="00A518B8" w:rsidP="00A518B8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5D70BD8" w14:textId="77777777" w:rsidR="0021649C" w:rsidRPr="00FA5485" w:rsidRDefault="0021649C" w:rsidP="003D410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New</w:t>
      </w:r>
    </w:p>
    <w:p w14:paraId="25EE0E2D" w14:textId="77777777" w:rsidR="0021649C" w:rsidRPr="00FA5485" w:rsidRDefault="0021649C" w:rsidP="003D4101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Data kosong</w:t>
      </w:r>
    </w:p>
    <w:p w14:paraId="38A28A5F" w14:textId="77777777" w:rsidR="0021649C" w:rsidRPr="00FA5485" w:rsidRDefault="0021649C" w:rsidP="003D4101">
      <w:pPr>
        <w:pStyle w:val="BodyText"/>
        <w:numPr>
          <w:ilvl w:val="5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Ref RFQ No Kosong</w:t>
      </w:r>
    </w:p>
    <w:p w14:paraId="4EA336ED" w14:textId="77777777" w:rsidR="0021649C" w:rsidRPr="00FA5485" w:rsidRDefault="0021649C" w:rsidP="003D4101">
      <w:pPr>
        <w:pStyle w:val="BodyText"/>
        <w:numPr>
          <w:ilvl w:val="5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RFQ No akan tercreate baru</w:t>
      </w:r>
    </w:p>
    <w:p w14:paraId="667F08D3" w14:textId="77777777" w:rsidR="0021649C" w:rsidRPr="00FA5485" w:rsidRDefault="0021649C" w:rsidP="0021649C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3282619E" w14:textId="77777777" w:rsidR="00A518B8" w:rsidRPr="00FA5485" w:rsidRDefault="00A518B8" w:rsidP="00FF2008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Update</w:t>
      </w:r>
    </w:p>
    <w:p w14:paraId="4EE7B181" w14:textId="77777777" w:rsidR="00A518B8" w:rsidRPr="00FA5485" w:rsidRDefault="00A518B8" w:rsidP="00A518B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Valid Status = False, maka tidak bisa diupdate</w:t>
      </w:r>
    </w:p>
    <w:p w14:paraId="29918A2A" w14:textId="77777777" w:rsidR="004A1434" w:rsidRPr="00FA5485" w:rsidRDefault="004A1434" w:rsidP="00A518B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RFQ No sudah ada di Sales Quotation, maka tidak bisa diupdate</w:t>
      </w:r>
    </w:p>
    <w:p w14:paraId="4F6E411A" w14:textId="77777777" w:rsidR="00FF2008" w:rsidRPr="00FA5485" w:rsidRDefault="00FF2008" w:rsidP="00FF2008">
      <w:pPr>
        <w:pStyle w:val="BodyText"/>
        <w:spacing w:before="0" w:after="0"/>
        <w:ind w:left="72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3C46619" w14:textId="77777777" w:rsidR="004A1434" w:rsidRPr="00FA5485" w:rsidRDefault="004A1434" w:rsidP="004A1434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Delete</w:t>
      </w:r>
    </w:p>
    <w:p w14:paraId="308DBD40" w14:textId="77777777" w:rsidR="004A1434" w:rsidRPr="00FA5485" w:rsidRDefault="004A1434" w:rsidP="004A1434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Valid Status =</w:t>
      </w:r>
      <w:r w:rsidR="00BC3221" w:rsidRPr="00FA5485">
        <w:rPr>
          <w:rFonts w:asciiTheme="minorHAnsi" w:hAnsiTheme="minorHAnsi" w:cstheme="minorHAnsi"/>
          <w:strike/>
          <w:sz w:val="20"/>
          <w:szCs w:val="20"/>
        </w:rPr>
        <w:t xml:space="preserve"> False, maka tidak bisa didelete</w:t>
      </w:r>
    </w:p>
    <w:p w14:paraId="48A216DE" w14:textId="77777777" w:rsidR="004A1434" w:rsidRPr="00FA5485" w:rsidRDefault="004A1434" w:rsidP="004A1434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RFQ No sudah ada di Sales Quo</w:t>
      </w:r>
      <w:r w:rsidR="00BC3221" w:rsidRPr="00FA5485">
        <w:rPr>
          <w:rFonts w:asciiTheme="minorHAnsi" w:hAnsiTheme="minorHAnsi" w:cstheme="minorHAnsi"/>
          <w:strike/>
          <w:sz w:val="20"/>
          <w:szCs w:val="20"/>
        </w:rPr>
        <w:t>tation, maka tidak bisa didelete</w:t>
      </w:r>
    </w:p>
    <w:p w14:paraId="0D541B97" w14:textId="77777777" w:rsidR="00EA6A56" w:rsidRPr="00FA5485" w:rsidRDefault="00EA6A56" w:rsidP="00EA6A56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6EB33AA2" w14:textId="77777777" w:rsidR="00EA6A56" w:rsidRPr="00FA5485" w:rsidRDefault="00EA6A56" w:rsidP="00EA6A56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Revise</w:t>
      </w:r>
    </w:p>
    <w:p w14:paraId="6CDD3D54" w14:textId="77777777" w:rsidR="00EA6A56" w:rsidRPr="00FA5485" w:rsidRDefault="00EA6A56" w:rsidP="00EA6A5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Valid Status = False, maka tidak bisa direvise</w:t>
      </w:r>
    </w:p>
    <w:p w14:paraId="7E86AFAE" w14:textId="77777777" w:rsidR="00EA6A56" w:rsidRPr="00FA5485" w:rsidRDefault="00EA6A56" w:rsidP="00EA6A5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RFQ No sudah ada di Sales Quotation, maka tidak bisa direvise</w:t>
      </w:r>
    </w:p>
    <w:p w14:paraId="100EA345" w14:textId="77777777" w:rsidR="00EA6A56" w:rsidRPr="00FA5485" w:rsidRDefault="00EA6A56" w:rsidP="00EA6A5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untuk informasi yang ada di database</w:t>
      </w:r>
    </w:p>
    <w:p w14:paraId="1C9A47B0" w14:textId="77777777" w:rsidR="00EA6A56" w:rsidRPr="00FA5485" w:rsidRDefault="00EA6A56" w:rsidP="00EA6A56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Ref RFQ No adalah No RFQ yang lama</w:t>
      </w:r>
    </w:p>
    <w:p w14:paraId="65BCF890" w14:textId="77777777" w:rsidR="00EA6A56" w:rsidRPr="00FA5485" w:rsidRDefault="00EA6A56" w:rsidP="00EA6A56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RFQ No adalah No RFQ yang lama ditambah 1</w:t>
      </w:r>
      <w:r w:rsidR="0021649C" w:rsidRPr="00FA5485">
        <w:rPr>
          <w:rFonts w:asciiTheme="minorHAnsi" w:hAnsiTheme="minorHAnsi" w:cstheme="minorHAnsi"/>
          <w:strike/>
          <w:sz w:val="20"/>
          <w:szCs w:val="20"/>
        </w:rPr>
        <w:t xml:space="preserve"> (dari kolom Revision Decimal(2))</w:t>
      </w:r>
    </w:p>
    <w:p w14:paraId="1D988D0C" w14:textId="77777777" w:rsidR="0021649C" w:rsidRPr="00FA5485" w:rsidRDefault="0021649C" w:rsidP="0021649C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067CBF2" w14:textId="77777777" w:rsidR="0021649C" w:rsidRPr="00FA5485" w:rsidRDefault="0021649C" w:rsidP="0021649C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Cloning</w:t>
      </w:r>
    </w:p>
    <w:p w14:paraId="2907BA70" w14:textId="77777777" w:rsidR="0021649C" w:rsidRPr="00FA5485" w:rsidRDefault="0021649C" w:rsidP="0021649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untuk informasi yang ada di database</w:t>
      </w:r>
      <w:r w:rsidR="004B0CDA" w:rsidRPr="00FA5485">
        <w:rPr>
          <w:rFonts w:asciiTheme="minorHAnsi" w:hAnsiTheme="minorHAnsi" w:cstheme="minorHAnsi"/>
          <w:strike/>
          <w:sz w:val="20"/>
          <w:szCs w:val="20"/>
        </w:rPr>
        <w:t xml:space="preserve"> sesuai denagn RFQ No yang dipilih</w:t>
      </w:r>
    </w:p>
    <w:p w14:paraId="28882505" w14:textId="77777777" w:rsidR="0021649C" w:rsidRPr="00FA5485" w:rsidRDefault="0021649C" w:rsidP="0021649C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Ref RFQ No Kosong</w:t>
      </w:r>
    </w:p>
    <w:p w14:paraId="0A00F9E0" w14:textId="77777777" w:rsidR="0021649C" w:rsidRPr="00FA5485" w:rsidRDefault="0021649C" w:rsidP="0021649C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RFQ No akan tercreate baru</w:t>
      </w:r>
    </w:p>
    <w:p w14:paraId="627EBDAC" w14:textId="30B84F9D" w:rsidR="004A1434" w:rsidRPr="00FA5485" w:rsidRDefault="004A1434" w:rsidP="00FF2008">
      <w:pPr>
        <w:pStyle w:val="BodyText"/>
        <w:spacing w:before="0" w:after="0"/>
        <w:ind w:left="72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29D314C6" w14:textId="77777777" w:rsidR="002E7B26" w:rsidRPr="00FA5485" w:rsidRDefault="002E7B26" w:rsidP="00FF2008">
      <w:pPr>
        <w:pStyle w:val="BodyText"/>
        <w:spacing w:before="0" w:after="0"/>
        <w:ind w:left="72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333F4B46" w14:textId="77777777" w:rsidR="001234B1" w:rsidRPr="00FA5485" w:rsidRDefault="001234B1" w:rsidP="001D6F7E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lastRenderedPageBreak/>
        <w:t>Form Edit</w:t>
      </w:r>
    </w:p>
    <w:p w14:paraId="1E378377" w14:textId="77777777" w:rsidR="000D1F42" w:rsidRPr="00FA5485" w:rsidRDefault="000D1F42" w:rsidP="001234B1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Status New</w:t>
      </w:r>
    </w:p>
    <w:p w14:paraId="52BB2733" w14:textId="77777777" w:rsidR="001234B1" w:rsidRPr="00FA5485" w:rsidRDefault="001234B1" w:rsidP="000D1F4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BranchCode diambil Default dari DefaultUserBranchCode</w:t>
      </w:r>
    </w:p>
    <w:p w14:paraId="70DBA77E" w14:textId="77777777" w:rsidR="001234B1" w:rsidRPr="00FA5485" w:rsidRDefault="001234B1" w:rsidP="000D1F4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CurrencyCode diambil Default dari DefaultCurrencyCode</w:t>
      </w:r>
    </w:p>
    <w:p w14:paraId="35B5700E" w14:textId="77777777" w:rsidR="000D1F42" w:rsidRPr="00FA5485" w:rsidRDefault="000D1F42" w:rsidP="000D1F4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Transaction Date Diambil dari Current Date</w:t>
      </w:r>
    </w:p>
    <w:p w14:paraId="0C98967E" w14:textId="77777777" w:rsidR="00716B43" w:rsidRPr="00FA5485" w:rsidRDefault="00716B43" w:rsidP="00716B43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4D2053D" w14:textId="77777777" w:rsidR="0051499F" w:rsidRPr="00FA5485" w:rsidRDefault="0051499F" w:rsidP="0051499F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Status Update</w:t>
      </w:r>
    </w:p>
    <w:p w14:paraId="181FC81C" w14:textId="77777777" w:rsidR="0051499F" w:rsidRPr="00FA5485" w:rsidRDefault="0051499F" w:rsidP="0051499F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Ref RFQ No nya Disabled</w:t>
      </w:r>
    </w:p>
    <w:p w14:paraId="164C9093" w14:textId="77777777" w:rsidR="00716B43" w:rsidRPr="00FA5485" w:rsidRDefault="00716B43" w:rsidP="00716B43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25305F0" w14:textId="77777777" w:rsidR="000171AD" w:rsidRPr="00FA5485" w:rsidRDefault="000171AD" w:rsidP="000171A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Status Revisse</w:t>
      </w:r>
    </w:p>
    <w:p w14:paraId="161773F3" w14:textId="77777777" w:rsidR="000171AD" w:rsidRPr="00FA5485" w:rsidRDefault="000171AD" w:rsidP="000171A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Ref RFQ No adalah No RFQ yang lama</w:t>
      </w:r>
    </w:p>
    <w:p w14:paraId="1CC7E7C1" w14:textId="77777777" w:rsidR="000171AD" w:rsidRPr="00FA5485" w:rsidRDefault="000171AD" w:rsidP="000171A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RFQ No adalah No RFQ yang lama ditambah 1 (dari kolom Revision Decimal(2))</w:t>
      </w:r>
    </w:p>
    <w:p w14:paraId="3C128C9D" w14:textId="77777777" w:rsidR="000171AD" w:rsidRPr="00FA5485" w:rsidRDefault="000171AD" w:rsidP="00716B43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EA93109" w14:textId="77777777" w:rsidR="000171AD" w:rsidRPr="00FA5485" w:rsidRDefault="000171AD" w:rsidP="000171A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Status Cloning</w:t>
      </w:r>
    </w:p>
    <w:p w14:paraId="2BCB037B" w14:textId="77777777" w:rsidR="000171AD" w:rsidRPr="00FA5485" w:rsidRDefault="000171AD" w:rsidP="000171A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untuk informasi yang ada di database</w:t>
      </w:r>
    </w:p>
    <w:p w14:paraId="26515E07" w14:textId="77777777" w:rsidR="000171AD" w:rsidRPr="00FA5485" w:rsidRDefault="000171AD" w:rsidP="000171AD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Ref RFQ No Kosong</w:t>
      </w:r>
    </w:p>
    <w:p w14:paraId="1A90EBF1" w14:textId="77777777" w:rsidR="000171AD" w:rsidRPr="00FA5485" w:rsidRDefault="000171AD" w:rsidP="000171AD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RFQ No akan tercreate baru</w:t>
      </w:r>
    </w:p>
    <w:p w14:paraId="44B83546" w14:textId="77777777" w:rsidR="000171AD" w:rsidRPr="00FA5485" w:rsidRDefault="000171AD" w:rsidP="000171AD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akan terisi 0</w:t>
      </w:r>
    </w:p>
    <w:p w14:paraId="69E08529" w14:textId="77777777" w:rsidR="000171AD" w:rsidRPr="00FA5485" w:rsidRDefault="000171AD" w:rsidP="00716B43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656161B7" w14:textId="77777777" w:rsidR="001234B1" w:rsidRPr="00FA5485" w:rsidRDefault="001234B1" w:rsidP="001234B1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Ref RFQ No adalah Ref</w:t>
      </w:r>
      <w:r w:rsidR="001D54A0" w:rsidRPr="00FA5485">
        <w:rPr>
          <w:rFonts w:asciiTheme="minorHAnsi" w:hAnsiTheme="minorHAnsi" w:cstheme="minorHAnsi"/>
          <w:strike/>
          <w:sz w:val="20"/>
          <w:szCs w:val="20"/>
        </w:rPr>
        <w:t>e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rensi bila Dokumen ini ada revisi dari versi yang sebelumnya dan boleh tidak diisi </w:t>
      </w:r>
    </w:p>
    <w:p w14:paraId="63EE91EE" w14:textId="77777777" w:rsidR="001234B1" w:rsidRPr="00FA5485" w:rsidRDefault="001234B1" w:rsidP="001234B1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Ref RFQ No dipilih, maka semua isian akan ambil default dari Ref RFQ Ini</w:t>
      </w:r>
    </w:p>
    <w:p w14:paraId="5261393E" w14:textId="77777777" w:rsidR="001234B1" w:rsidRPr="00FA5485" w:rsidRDefault="001234B1" w:rsidP="001234B1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6DDDAEF" w14:textId="77777777" w:rsidR="001D6F7E" w:rsidRPr="00FA5485" w:rsidRDefault="001D6F7E" w:rsidP="001234B1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Penomoran : JKT/</w:t>
      </w:r>
      <w:r w:rsidR="00BC2D01" w:rsidRPr="00FA5485">
        <w:rPr>
          <w:rFonts w:asciiTheme="minorHAnsi" w:hAnsiTheme="minorHAnsi" w:cstheme="minorHAnsi"/>
          <w:strike/>
          <w:sz w:val="20"/>
          <w:szCs w:val="20"/>
        </w:rPr>
        <w:t>RFQ</w:t>
      </w:r>
      <w:r w:rsidRPr="00FA5485">
        <w:rPr>
          <w:rFonts w:asciiTheme="minorHAnsi" w:hAnsiTheme="minorHAnsi" w:cstheme="minorHAnsi"/>
          <w:strike/>
          <w:sz w:val="20"/>
          <w:szCs w:val="20"/>
        </w:rPr>
        <w:t>/1</w:t>
      </w:r>
      <w:r w:rsidR="00BC2D01" w:rsidRPr="00FA5485">
        <w:rPr>
          <w:rFonts w:asciiTheme="minorHAnsi" w:hAnsiTheme="minorHAnsi" w:cstheme="minorHAnsi"/>
          <w:strike/>
          <w:sz w:val="20"/>
          <w:szCs w:val="20"/>
        </w:rPr>
        <w:t>9</w:t>
      </w:r>
      <w:r w:rsidRPr="00FA5485">
        <w:rPr>
          <w:rFonts w:asciiTheme="minorHAnsi" w:hAnsiTheme="minorHAnsi" w:cstheme="minorHAnsi"/>
          <w:strike/>
          <w:sz w:val="20"/>
          <w:szCs w:val="20"/>
        </w:rPr>
        <w:t>0</w:t>
      </w:r>
      <w:r w:rsidR="00BC2D01" w:rsidRPr="00FA5485">
        <w:rPr>
          <w:rFonts w:asciiTheme="minorHAnsi" w:hAnsiTheme="minorHAnsi" w:cstheme="minorHAnsi"/>
          <w:strike/>
          <w:sz w:val="20"/>
          <w:szCs w:val="20"/>
        </w:rPr>
        <w:t>3</w:t>
      </w:r>
      <w:r w:rsidRPr="00FA5485">
        <w:rPr>
          <w:rFonts w:asciiTheme="minorHAnsi" w:hAnsiTheme="minorHAnsi" w:cstheme="minorHAnsi"/>
          <w:strike/>
          <w:sz w:val="20"/>
          <w:szCs w:val="20"/>
        </w:rPr>
        <w:t>0000</w:t>
      </w:r>
      <w:r w:rsidR="00BC2D01" w:rsidRPr="00FA5485">
        <w:rPr>
          <w:rFonts w:asciiTheme="minorHAnsi" w:hAnsiTheme="minorHAnsi" w:cstheme="minorHAnsi"/>
          <w:strike/>
          <w:sz w:val="20"/>
          <w:szCs w:val="20"/>
        </w:rPr>
        <w:t>2.01</w:t>
      </w:r>
    </w:p>
    <w:p w14:paraId="3824F3BE" w14:textId="77777777" w:rsidR="001D6F7E" w:rsidRPr="00FA5485" w:rsidRDefault="001D6F7E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JKT </w:t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="0027223A"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Pr="00FA5485">
        <w:rPr>
          <w:rFonts w:asciiTheme="minorHAnsi" w:hAnsiTheme="minorHAnsi" w:cstheme="minorHAnsi"/>
          <w:strike/>
          <w:sz w:val="20"/>
          <w:szCs w:val="20"/>
        </w:rPr>
        <w:t>: Branch</w:t>
      </w:r>
    </w:p>
    <w:p w14:paraId="7CA78FAB" w14:textId="77777777" w:rsidR="001D6F7E" w:rsidRPr="00FA5485" w:rsidRDefault="00BC2D01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RFQ</w:t>
      </w:r>
      <w:r w:rsidR="001D6F7E" w:rsidRPr="00FA5485">
        <w:rPr>
          <w:rFonts w:asciiTheme="minorHAnsi" w:hAnsiTheme="minorHAnsi" w:cstheme="minorHAnsi"/>
          <w:strike/>
          <w:sz w:val="20"/>
          <w:szCs w:val="20"/>
        </w:rPr>
        <w:t xml:space="preserve"> </w:t>
      </w:r>
      <w:r w:rsidR="001D6F7E"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="0027223A"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="001D6F7E" w:rsidRPr="00FA5485">
        <w:rPr>
          <w:rFonts w:asciiTheme="minorHAnsi" w:hAnsiTheme="minorHAnsi" w:cstheme="minorHAnsi"/>
          <w:strike/>
          <w:sz w:val="20"/>
          <w:szCs w:val="20"/>
        </w:rPr>
        <w:t>: Kode Module</w:t>
      </w:r>
    </w:p>
    <w:p w14:paraId="433F968C" w14:textId="77777777" w:rsidR="001D6F7E" w:rsidRPr="00FA5485" w:rsidRDefault="001D6F7E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1</w:t>
      </w:r>
      <w:r w:rsidR="00BC2D01" w:rsidRPr="00FA5485">
        <w:rPr>
          <w:rFonts w:asciiTheme="minorHAnsi" w:hAnsiTheme="minorHAnsi" w:cstheme="minorHAnsi"/>
          <w:strike/>
          <w:sz w:val="20"/>
          <w:szCs w:val="20"/>
        </w:rPr>
        <w:t>9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</w:t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="0027223A"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Pr="00FA5485">
        <w:rPr>
          <w:rFonts w:asciiTheme="minorHAnsi" w:hAnsiTheme="minorHAnsi" w:cstheme="minorHAnsi"/>
          <w:strike/>
          <w:sz w:val="20"/>
          <w:szCs w:val="20"/>
        </w:rPr>
        <w:t>: Tahun</w:t>
      </w:r>
    </w:p>
    <w:p w14:paraId="797F4369" w14:textId="77777777" w:rsidR="001D6F7E" w:rsidRPr="00FA5485" w:rsidRDefault="001D6F7E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0</w:t>
      </w:r>
      <w:r w:rsidR="00BC2D01" w:rsidRPr="00FA5485">
        <w:rPr>
          <w:rFonts w:asciiTheme="minorHAnsi" w:hAnsiTheme="minorHAnsi" w:cstheme="minorHAnsi"/>
          <w:strike/>
          <w:sz w:val="20"/>
          <w:szCs w:val="20"/>
        </w:rPr>
        <w:t>3</w:t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="0027223A"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Pr="00FA5485">
        <w:rPr>
          <w:rFonts w:asciiTheme="minorHAnsi" w:hAnsiTheme="minorHAnsi" w:cstheme="minorHAnsi"/>
          <w:strike/>
          <w:sz w:val="20"/>
          <w:szCs w:val="20"/>
        </w:rPr>
        <w:t>: Bulan</w:t>
      </w:r>
    </w:p>
    <w:p w14:paraId="224A0915" w14:textId="77777777" w:rsidR="00BC2D01" w:rsidRPr="00FA5485" w:rsidRDefault="001D6F7E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0000</w:t>
      </w:r>
      <w:r w:rsidR="00BC2D01" w:rsidRPr="00FA5485">
        <w:rPr>
          <w:rFonts w:asciiTheme="minorHAnsi" w:hAnsiTheme="minorHAnsi" w:cstheme="minorHAnsi"/>
          <w:strike/>
          <w:sz w:val="20"/>
          <w:szCs w:val="20"/>
        </w:rPr>
        <w:t>2</w:t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  <w:t>: No Urut</w:t>
      </w:r>
    </w:p>
    <w:p w14:paraId="0D4B40E0" w14:textId="77777777" w:rsidR="00BC2D01" w:rsidRPr="00FA5485" w:rsidRDefault="00BC2D01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01</w:t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="0027223A"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Pr="00FA5485">
        <w:rPr>
          <w:rFonts w:asciiTheme="minorHAnsi" w:hAnsiTheme="minorHAnsi" w:cstheme="minorHAnsi"/>
          <w:strike/>
          <w:sz w:val="20"/>
          <w:szCs w:val="20"/>
        </w:rPr>
        <w:t>: Revisi No</w:t>
      </w:r>
    </w:p>
    <w:p w14:paraId="1B04877A" w14:textId="77777777" w:rsidR="00BC2D01" w:rsidRPr="00FA5485" w:rsidRDefault="00BC2D01" w:rsidP="00BC2D01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7CE0C58" w14:textId="77777777" w:rsidR="00674A75" w:rsidRPr="00FA5485" w:rsidRDefault="00BC2D01" w:rsidP="001234B1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Waktu </w:t>
      </w:r>
      <w:r w:rsidR="00674A75" w:rsidRPr="00FA5485">
        <w:rPr>
          <w:rFonts w:asciiTheme="minorHAnsi" w:hAnsiTheme="minorHAnsi" w:cstheme="minorHAnsi"/>
          <w:strike/>
          <w:sz w:val="20"/>
          <w:szCs w:val="20"/>
        </w:rPr>
        <w:t xml:space="preserve">Tombol 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Look Up Ref RFQ No </w:t>
      </w:r>
    </w:p>
    <w:p w14:paraId="56BC4836" w14:textId="77777777" w:rsidR="00793D3D" w:rsidRPr="00FA5485" w:rsidRDefault="00BC2D01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Tampilkan hanya yang masih Valid saja (Valid Status = True) dan yang belum ada di Sales Quotation (bila sudah ada di Sales Quotation, maka RFQ </w:t>
      </w:r>
      <w:r w:rsidR="00674A75" w:rsidRPr="00FA5485">
        <w:rPr>
          <w:rFonts w:asciiTheme="minorHAnsi" w:hAnsiTheme="minorHAnsi" w:cstheme="minorHAnsi"/>
          <w:strike/>
          <w:sz w:val="20"/>
          <w:szCs w:val="20"/>
        </w:rPr>
        <w:t xml:space="preserve">No </w:t>
      </w:r>
      <w:r w:rsidRPr="00FA5485">
        <w:rPr>
          <w:rFonts w:asciiTheme="minorHAnsi" w:hAnsiTheme="minorHAnsi" w:cstheme="minorHAnsi"/>
          <w:strike/>
          <w:sz w:val="20"/>
          <w:szCs w:val="20"/>
        </w:rPr>
        <w:t>tidak boleh direvisi)</w:t>
      </w:r>
    </w:p>
    <w:p w14:paraId="102B1AF5" w14:textId="77777777" w:rsidR="001234B1" w:rsidRPr="00FA5485" w:rsidRDefault="001234B1" w:rsidP="001234B1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60B5EC96" w14:textId="77777777" w:rsidR="00FF7B4A" w:rsidRPr="00FA5485" w:rsidRDefault="00674A75" w:rsidP="001234B1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Waktu Tombol </w:t>
      </w:r>
      <w:r w:rsidR="00FF7B4A" w:rsidRPr="00FA5485">
        <w:rPr>
          <w:rFonts w:asciiTheme="minorHAnsi" w:hAnsiTheme="minorHAnsi" w:cstheme="minorHAnsi"/>
          <w:strike/>
          <w:sz w:val="20"/>
          <w:szCs w:val="20"/>
        </w:rPr>
        <w:t>Look Up Customer</w:t>
      </w:r>
    </w:p>
    <w:p w14:paraId="3E42308D" w14:textId="77777777" w:rsidR="00FF7B4A" w:rsidRPr="00FA5485" w:rsidRDefault="00FF7B4A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yang CustomerStatus = true dan yang ActiveStatus = True</w:t>
      </w:r>
    </w:p>
    <w:p w14:paraId="0C4D66F2" w14:textId="77777777" w:rsidR="001234B1" w:rsidRPr="00FA5485" w:rsidRDefault="001234B1" w:rsidP="001234B1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072FD9A" w14:textId="77777777" w:rsidR="00FF7B4A" w:rsidRPr="00FA5485" w:rsidRDefault="00674A75" w:rsidP="001234B1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Waktu Tombol </w:t>
      </w:r>
      <w:r w:rsidR="00FF7B4A" w:rsidRPr="00FA5485">
        <w:rPr>
          <w:rFonts w:asciiTheme="minorHAnsi" w:hAnsiTheme="minorHAnsi" w:cstheme="minorHAnsi"/>
          <w:strike/>
          <w:sz w:val="20"/>
          <w:szCs w:val="20"/>
        </w:rPr>
        <w:t>Look Up End User</w:t>
      </w:r>
    </w:p>
    <w:p w14:paraId="2677AC74" w14:textId="77777777" w:rsidR="00FF7B4A" w:rsidRPr="00FA5485" w:rsidRDefault="00FF7B4A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yang EndUserStatus = true dan yang ActiveStatus = True</w:t>
      </w:r>
    </w:p>
    <w:p w14:paraId="581F97C2" w14:textId="77777777" w:rsidR="001234B1" w:rsidRPr="00FA5485" w:rsidRDefault="001234B1" w:rsidP="001234B1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4F0DE177" w14:textId="77777777" w:rsidR="00674A75" w:rsidRPr="00FA5485" w:rsidRDefault="00674A75" w:rsidP="001234B1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Waktu Status Update</w:t>
      </w:r>
    </w:p>
    <w:p w14:paraId="628F72F6" w14:textId="77777777" w:rsidR="00674A75" w:rsidRPr="00FA5485" w:rsidRDefault="00674A75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Look Up Ref RFQ No Disabled (Enable = False)</w:t>
      </w:r>
    </w:p>
    <w:p w14:paraId="343A3450" w14:textId="77777777" w:rsidR="001234B1" w:rsidRPr="00FA5485" w:rsidRDefault="001234B1" w:rsidP="001234B1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37F5BEF3" w14:textId="77777777" w:rsidR="00903B7E" w:rsidRPr="00FA5485" w:rsidRDefault="00903B7E" w:rsidP="001234B1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Waktu Tombol Save</w:t>
      </w:r>
    </w:p>
    <w:p w14:paraId="69AB3A9B" w14:textId="77777777" w:rsidR="00903B7E" w:rsidRPr="00FA5485" w:rsidRDefault="00903B7E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Ref RFQ iNo diisi, maka Ref RFQ akan menjadi tidak Valid (Valid Status = False)</w:t>
      </w:r>
    </w:p>
    <w:p w14:paraId="68F42D57" w14:textId="77777777" w:rsidR="00F424CF" w:rsidRPr="00FA5485" w:rsidRDefault="00F424CF" w:rsidP="001234B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Kolom Revision diisi jumlah Revisi terakhir ditambah 1</w:t>
      </w:r>
    </w:p>
    <w:p w14:paraId="0F7C0111" w14:textId="60185959" w:rsidR="00206328" w:rsidRPr="00FA5485" w:rsidRDefault="00BC2D01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23419875" w14:textId="0FE14A5A" w:rsidR="00AC7DA9" w:rsidRPr="00FA5485" w:rsidRDefault="00AC7DA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78C12362" wp14:editId="67BB11BD">
            <wp:extent cx="6417945" cy="15136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2_01_sal_request_for_quotatio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151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 wp14:anchorId="50EE21AE" wp14:editId="71A107A2">
            <wp:extent cx="6417945" cy="2567305"/>
            <wp:effectExtent l="0" t="0" r="190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2_01_sal_request_for_quotation_detai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75EB43C3" w14:textId="77777777" w:rsidR="00EB2B18" w:rsidRPr="00FA5485" w:rsidRDefault="00EB2B18" w:rsidP="007106DF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26828B95" w14:textId="3F83D12D" w:rsidR="00EB2B18" w:rsidRPr="00FA5485" w:rsidRDefault="00670BD1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bookmarkStart w:id="13" w:name="_Toc69582552"/>
      <w:r w:rsidR="009A4347" w:rsidRPr="00FA5485">
        <w:rPr>
          <w:rStyle w:val="HighlightedVariable"/>
          <w:rFonts w:asciiTheme="minorHAnsi" w:hAnsiTheme="minorHAnsi" w:cstheme="minorHAnsi"/>
          <w:strike/>
          <w:color w:val="auto"/>
        </w:rPr>
        <w:t>–</w:t>
      </w:r>
      <w:r w:rsidR="00EB2B18"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BD107F" w:rsidRPr="00FA5485">
        <w:rPr>
          <w:rStyle w:val="HighlightedVariable"/>
          <w:rFonts w:asciiTheme="minorHAnsi" w:hAnsiTheme="minorHAnsi" w:cstheme="minorHAnsi"/>
          <w:strike/>
          <w:color w:val="auto"/>
        </w:rPr>
        <w:t>Sales</w:t>
      </w:r>
      <w:r w:rsidR="009A4347"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EB2B18" w:rsidRPr="00FA5485">
        <w:rPr>
          <w:rStyle w:val="HighlightedVariable"/>
          <w:rFonts w:asciiTheme="minorHAnsi" w:hAnsiTheme="minorHAnsi" w:cstheme="minorHAnsi"/>
          <w:strike/>
          <w:color w:val="auto"/>
        </w:rPr>
        <w:t>–</w:t>
      </w:r>
      <w:r w:rsidR="009A4347"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BD107F" w:rsidRPr="00FA5485">
        <w:rPr>
          <w:rStyle w:val="HighlightedVariable"/>
          <w:rFonts w:asciiTheme="minorHAnsi" w:hAnsiTheme="minorHAnsi" w:cstheme="minorHAnsi"/>
          <w:strike/>
          <w:color w:val="auto"/>
        </w:rPr>
        <w:t>Request for Quotation Approval</w:t>
      </w:r>
      <w:bookmarkEnd w:id="13"/>
    </w:p>
    <w:p w14:paraId="7931AD1D" w14:textId="77777777" w:rsidR="002D3C9F" w:rsidRPr="00FA5485" w:rsidRDefault="002D3C9F" w:rsidP="002D3C9F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01CB3783" w14:textId="77777777" w:rsidR="002D3C9F" w:rsidRPr="00FA5485" w:rsidRDefault="002D3C9F" w:rsidP="002D3C9F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Module ini digunakan untuk </w:t>
      </w:r>
      <w:r w:rsidR="0019781F" w:rsidRPr="00FA5485">
        <w:rPr>
          <w:rFonts w:asciiTheme="minorHAnsi" w:hAnsiTheme="minorHAnsi" w:cstheme="minorHAnsi"/>
          <w:strike/>
          <w:sz w:val="20"/>
          <w:szCs w:val="20"/>
        </w:rPr>
        <w:t>melakukan Approval terhadap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dokumen Request for Quotation</w:t>
      </w:r>
    </w:p>
    <w:p w14:paraId="6C1D475F" w14:textId="77777777" w:rsidR="002D3C9F" w:rsidRPr="00FA5485" w:rsidRDefault="002D3C9F" w:rsidP="002D3C9F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3A47FCDA" w14:textId="77777777" w:rsidR="002D3C9F" w:rsidRPr="00FA5485" w:rsidRDefault="002D3C9F" w:rsidP="002D3C9F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76BC12FB" w14:textId="77777777" w:rsidR="002D3C9F" w:rsidRPr="00FA5485" w:rsidRDefault="002D3C9F" w:rsidP="002D3C9F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28311495" w14:textId="77777777" w:rsidR="002D3C9F" w:rsidRPr="00FA5485" w:rsidRDefault="002D3C9F" w:rsidP="002D3C9F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7DEF5318" w14:textId="77777777" w:rsidR="002D3C9F" w:rsidRPr="00FA5485" w:rsidRDefault="002D3C9F" w:rsidP="002D3C9F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6153BE0C" w14:textId="77777777" w:rsidR="002D3C9F" w:rsidRPr="00FA5485" w:rsidRDefault="002D3C9F" w:rsidP="002D3C9F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64AEB5CA" w14:textId="77777777" w:rsidR="002D3C9F" w:rsidRPr="00FA5485" w:rsidRDefault="002D3C9F" w:rsidP="002D3C9F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1D80E1A6" w14:textId="77777777" w:rsidR="002D3C9F" w:rsidRPr="00FA5485" w:rsidRDefault="002D3C9F" w:rsidP="002D3C9F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Dokumen Request for Quotation yang </w:t>
      </w:r>
      <w:r w:rsidR="0019781F" w:rsidRPr="00FA5485">
        <w:rPr>
          <w:rFonts w:asciiTheme="minorHAnsi" w:hAnsiTheme="minorHAnsi" w:cstheme="minorHAnsi"/>
          <w:strike/>
          <w:sz w:val="20"/>
          <w:szCs w:val="20"/>
        </w:rPr>
        <w:t>telah dibuat dan ApprovalStatus = “PENDING”</w:t>
      </w:r>
    </w:p>
    <w:p w14:paraId="745D59EB" w14:textId="77777777" w:rsidR="002D3C9F" w:rsidRPr="00FA5485" w:rsidRDefault="002D3C9F" w:rsidP="002D3C9F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3C4F8A8D" w14:textId="77777777" w:rsidR="002D3C9F" w:rsidRPr="00FA5485" w:rsidRDefault="002D3C9F" w:rsidP="002D3C9F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52831891" w14:textId="77777777" w:rsidR="002D3C9F" w:rsidRPr="00FA5485" w:rsidRDefault="002D3C9F" w:rsidP="002D3C9F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0A52483F" w14:textId="77777777" w:rsidR="002D3C9F" w:rsidRPr="00FA5485" w:rsidRDefault="002D3C9F" w:rsidP="002D3C9F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Mendapatkan </w:t>
      </w:r>
      <w:r w:rsidR="0019781F" w:rsidRPr="00FA5485">
        <w:rPr>
          <w:rFonts w:asciiTheme="minorHAnsi" w:hAnsiTheme="minorHAnsi" w:cstheme="minorHAnsi"/>
          <w:strike/>
          <w:sz w:val="20"/>
          <w:szCs w:val="20"/>
        </w:rPr>
        <w:t xml:space="preserve">ApprovalStatus </w:t>
      </w:r>
      <w:r w:rsidR="004B0CDA" w:rsidRPr="00FA5485">
        <w:rPr>
          <w:rFonts w:asciiTheme="minorHAnsi" w:hAnsiTheme="minorHAnsi" w:cstheme="minorHAnsi"/>
          <w:strike/>
          <w:sz w:val="20"/>
          <w:szCs w:val="20"/>
        </w:rPr>
        <w:t xml:space="preserve">baru </w:t>
      </w:r>
      <w:r w:rsidR="0019781F" w:rsidRPr="00FA5485">
        <w:rPr>
          <w:rFonts w:asciiTheme="minorHAnsi" w:hAnsiTheme="minorHAnsi" w:cstheme="minorHAnsi"/>
          <w:strike/>
          <w:sz w:val="20"/>
          <w:szCs w:val="20"/>
        </w:rPr>
        <w:t>dari Dokumen RFQ ini</w:t>
      </w:r>
      <w:r w:rsidR="004B0CDA" w:rsidRPr="00FA5485">
        <w:rPr>
          <w:rFonts w:asciiTheme="minorHAnsi" w:hAnsiTheme="minorHAnsi" w:cstheme="minorHAnsi"/>
          <w:strike/>
          <w:sz w:val="20"/>
          <w:szCs w:val="20"/>
        </w:rPr>
        <w:t xml:space="preserve"> (‘APPROVED’ / ‘DECLINED’)</w:t>
      </w:r>
    </w:p>
    <w:p w14:paraId="11AA5D00" w14:textId="77777777" w:rsidR="002D3C9F" w:rsidRPr="00FA5485" w:rsidRDefault="002D3C9F" w:rsidP="002D3C9F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4FBE80BF" w14:textId="77777777" w:rsidR="002D3C9F" w:rsidRPr="00FA5485" w:rsidRDefault="002D3C9F" w:rsidP="002D3C9F">
      <w:pPr>
        <w:pStyle w:val="BodyText"/>
        <w:numPr>
          <w:ilvl w:val="0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Remark</w:t>
      </w:r>
    </w:p>
    <w:p w14:paraId="5A5DFE9F" w14:textId="77777777" w:rsidR="002D3C9F" w:rsidRPr="00FA5485" w:rsidRDefault="002D3C9F" w:rsidP="002D3C9F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List</w:t>
      </w:r>
    </w:p>
    <w:p w14:paraId="62FDEE6E" w14:textId="77777777" w:rsidR="00D16F85" w:rsidRPr="00FA5485" w:rsidRDefault="00D16F85" w:rsidP="002D3C9F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Inisialisasi</w:t>
      </w:r>
    </w:p>
    <w:p w14:paraId="42B0D58A" w14:textId="77777777" w:rsidR="002D3C9F" w:rsidRPr="00FA5485" w:rsidRDefault="002D3C9F" w:rsidP="00D16F85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From </w:t>
      </w:r>
    </w:p>
    <w:p w14:paraId="14FCF856" w14:textId="77777777" w:rsidR="00EB2B18" w:rsidRPr="00FA5485" w:rsidRDefault="002D3C9F" w:rsidP="00D16F85">
      <w:pPr>
        <w:numPr>
          <w:ilvl w:val="4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Awal Bulan dari session yang dipilih</w:t>
      </w:r>
    </w:p>
    <w:p w14:paraId="47CFAF9E" w14:textId="77777777" w:rsidR="003C07AB" w:rsidRPr="00FA5485" w:rsidRDefault="003C07AB" w:rsidP="003C07AB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59118F8" w14:textId="77777777" w:rsidR="003C07AB" w:rsidRPr="00FA5485" w:rsidRDefault="003C07AB" w:rsidP="00D16F85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To </w:t>
      </w:r>
    </w:p>
    <w:p w14:paraId="2A778A08" w14:textId="77777777" w:rsidR="003C07AB" w:rsidRPr="00FA5485" w:rsidRDefault="003C07AB" w:rsidP="00D16F85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Akhir Bulan dari session yang dipilih</w:t>
      </w:r>
    </w:p>
    <w:p w14:paraId="46F727A1" w14:textId="77777777" w:rsidR="003C07AB" w:rsidRPr="00FA5485" w:rsidRDefault="003C07AB" w:rsidP="003C07AB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2B81359" w14:textId="77777777" w:rsidR="003C07AB" w:rsidRPr="00FA5485" w:rsidRDefault="003C07AB" w:rsidP="00D16F85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Waktu Tombol Search</w:t>
      </w:r>
    </w:p>
    <w:p w14:paraId="3ACAF83A" w14:textId="77777777" w:rsidR="003C07AB" w:rsidRPr="00FA5485" w:rsidRDefault="003C07AB" w:rsidP="00D16F85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Sesuai Filter yang dipilih</w:t>
      </w:r>
    </w:p>
    <w:p w14:paraId="17A19A12" w14:textId="77777777" w:rsidR="003C07AB" w:rsidRPr="00FA5485" w:rsidRDefault="003C07AB" w:rsidP="003C07AB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DA06594" w14:textId="77777777" w:rsidR="003C07AB" w:rsidRPr="00FA5485" w:rsidRDefault="003C07AB" w:rsidP="00D16F85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Waktu Tombol Approve</w:t>
      </w:r>
    </w:p>
    <w:p w14:paraId="7D65ABB7" w14:textId="77777777" w:rsidR="003C07AB" w:rsidRPr="00FA5485" w:rsidRDefault="003C07AB" w:rsidP="00D16F85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ApprovalStatus = “Declined” atau “Approved”</w:t>
      </w:r>
    </w:p>
    <w:p w14:paraId="40797A3A" w14:textId="77777777" w:rsidR="003C07AB" w:rsidRPr="00FA5485" w:rsidRDefault="003C07AB" w:rsidP="00D16F85">
      <w:pPr>
        <w:pStyle w:val="BodyText"/>
        <w:numPr>
          <w:ilvl w:val="5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Message “Cannot Process This Document Anymore”</w:t>
      </w:r>
    </w:p>
    <w:p w14:paraId="0F52C888" w14:textId="77777777" w:rsidR="00C47853" w:rsidRPr="00FA5485" w:rsidRDefault="00C47853" w:rsidP="00C47853">
      <w:pPr>
        <w:pStyle w:val="BodyText"/>
        <w:spacing w:before="0" w:after="0"/>
        <w:ind w:left="72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75E3CB7D" w14:textId="77777777" w:rsidR="00C47853" w:rsidRPr="00FA5485" w:rsidRDefault="00C47853" w:rsidP="00C47853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Edit</w:t>
      </w:r>
    </w:p>
    <w:p w14:paraId="3F02828E" w14:textId="77777777" w:rsidR="002B4D90" w:rsidRPr="00FA5485" w:rsidRDefault="002B4D90" w:rsidP="00C47853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Dari Tombol Approve</w:t>
      </w:r>
    </w:p>
    <w:p w14:paraId="5E575D12" w14:textId="77777777" w:rsidR="00C47853" w:rsidRPr="00FA5485" w:rsidRDefault="00C47853" w:rsidP="002B4D90">
      <w:pPr>
        <w:numPr>
          <w:ilvl w:val="3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Tampilkan isi data dari RFQ </w:t>
      </w:r>
      <w:r w:rsidR="002452A4" w:rsidRPr="00FA5485">
        <w:rPr>
          <w:rFonts w:asciiTheme="minorHAnsi" w:hAnsiTheme="minorHAnsi" w:cstheme="minorHAnsi"/>
          <w:strike/>
          <w:sz w:val="20"/>
          <w:szCs w:val="20"/>
        </w:rPr>
        <w:t xml:space="preserve">No </w:t>
      </w:r>
      <w:r w:rsidRPr="00FA5485">
        <w:rPr>
          <w:rFonts w:asciiTheme="minorHAnsi" w:hAnsiTheme="minorHAnsi" w:cstheme="minorHAnsi"/>
          <w:strike/>
          <w:sz w:val="20"/>
          <w:szCs w:val="20"/>
        </w:rPr>
        <w:t>yang dipilih untuk Approval</w:t>
      </w:r>
    </w:p>
    <w:p w14:paraId="589A736C" w14:textId="77777777" w:rsidR="00C47853" w:rsidRPr="00FA5485" w:rsidRDefault="00C47853" w:rsidP="002B4D90">
      <w:pPr>
        <w:numPr>
          <w:ilvl w:val="3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Pilih Status yang akan dilakukan untuk Document ini</w:t>
      </w:r>
      <w:r w:rsidR="002452A4" w:rsidRPr="00FA5485">
        <w:rPr>
          <w:rFonts w:asciiTheme="minorHAnsi" w:hAnsiTheme="minorHAnsi" w:cstheme="minorHAnsi"/>
          <w:strike/>
          <w:sz w:val="20"/>
          <w:szCs w:val="20"/>
        </w:rPr>
        <w:t xml:space="preserve"> (“Declined” </w:t>
      </w:r>
      <w:r w:rsidR="00B85EA5" w:rsidRPr="00FA5485">
        <w:rPr>
          <w:rFonts w:asciiTheme="minorHAnsi" w:hAnsiTheme="minorHAnsi" w:cstheme="minorHAnsi"/>
          <w:strike/>
          <w:sz w:val="20"/>
          <w:szCs w:val="20"/>
        </w:rPr>
        <w:t>/</w:t>
      </w:r>
      <w:r w:rsidR="002452A4" w:rsidRPr="00FA5485">
        <w:rPr>
          <w:rFonts w:asciiTheme="minorHAnsi" w:hAnsiTheme="minorHAnsi" w:cstheme="minorHAnsi"/>
          <w:strike/>
          <w:sz w:val="20"/>
          <w:szCs w:val="20"/>
        </w:rPr>
        <w:t xml:space="preserve"> “Approved”)</w:t>
      </w:r>
    </w:p>
    <w:p w14:paraId="384AE80D" w14:textId="77777777" w:rsidR="00C47853" w:rsidRPr="00FA5485" w:rsidRDefault="00C47853" w:rsidP="002B4D90">
      <w:pPr>
        <w:numPr>
          <w:ilvl w:val="3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Masukan Reason dan keterangan bila ada</w:t>
      </w:r>
    </w:p>
    <w:p w14:paraId="2CB51131" w14:textId="77777777" w:rsidR="00C47853" w:rsidRPr="00FA5485" w:rsidRDefault="00C47853" w:rsidP="00C47853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39614FCE" w14:textId="77777777" w:rsidR="00C47853" w:rsidRPr="00FA5485" w:rsidRDefault="00C47853" w:rsidP="00C47853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menekan Tombol Save</w:t>
      </w:r>
    </w:p>
    <w:p w14:paraId="653F64DB" w14:textId="77777777" w:rsidR="00C47853" w:rsidRPr="00FA5485" w:rsidRDefault="00C47853" w:rsidP="00C47853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Rubah Status RFQ</w:t>
      </w:r>
      <w:r w:rsidR="00B85EA5" w:rsidRPr="00FA5485">
        <w:rPr>
          <w:rFonts w:asciiTheme="minorHAnsi" w:hAnsiTheme="minorHAnsi" w:cstheme="minorHAnsi"/>
          <w:strike/>
          <w:sz w:val="20"/>
          <w:szCs w:val="20"/>
        </w:rPr>
        <w:t xml:space="preserve"> No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ini sesuai dengan Radio Button yang dipilih</w:t>
      </w:r>
      <w:r w:rsidR="00D31372" w:rsidRPr="00FA5485">
        <w:rPr>
          <w:rFonts w:asciiTheme="minorHAnsi" w:hAnsiTheme="minorHAnsi" w:cstheme="minorHAnsi"/>
          <w:strike/>
          <w:sz w:val="20"/>
          <w:szCs w:val="20"/>
        </w:rPr>
        <w:t xml:space="preserve"> (</w:t>
      </w:r>
      <w:r w:rsidR="00B85EA5" w:rsidRPr="00FA5485">
        <w:rPr>
          <w:rFonts w:asciiTheme="minorHAnsi" w:hAnsiTheme="minorHAnsi" w:cstheme="minorHAnsi"/>
          <w:strike/>
          <w:sz w:val="20"/>
          <w:szCs w:val="20"/>
        </w:rPr>
        <w:t>‘</w:t>
      </w:r>
      <w:r w:rsidR="00D31372" w:rsidRPr="00FA5485">
        <w:rPr>
          <w:rFonts w:asciiTheme="minorHAnsi" w:hAnsiTheme="minorHAnsi" w:cstheme="minorHAnsi"/>
          <w:strike/>
          <w:sz w:val="20"/>
          <w:szCs w:val="20"/>
        </w:rPr>
        <w:t>Appoved</w:t>
      </w:r>
      <w:r w:rsidR="00B85EA5" w:rsidRPr="00FA5485">
        <w:rPr>
          <w:rFonts w:asciiTheme="minorHAnsi" w:hAnsiTheme="minorHAnsi" w:cstheme="minorHAnsi"/>
          <w:strike/>
          <w:sz w:val="20"/>
          <w:szCs w:val="20"/>
        </w:rPr>
        <w:t>’</w:t>
      </w:r>
      <w:r w:rsidR="00D31372" w:rsidRPr="00FA5485">
        <w:rPr>
          <w:rFonts w:asciiTheme="minorHAnsi" w:hAnsiTheme="minorHAnsi" w:cstheme="minorHAnsi"/>
          <w:strike/>
          <w:sz w:val="20"/>
          <w:szCs w:val="20"/>
        </w:rPr>
        <w:t xml:space="preserve"> / </w:t>
      </w:r>
      <w:r w:rsidR="00B85EA5" w:rsidRPr="00FA5485">
        <w:rPr>
          <w:rFonts w:asciiTheme="minorHAnsi" w:hAnsiTheme="minorHAnsi" w:cstheme="minorHAnsi"/>
          <w:strike/>
          <w:sz w:val="20"/>
          <w:szCs w:val="20"/>
        </w:rPr>
        <w:t>‘</w:t>
      </w:r>
      <w:r w:rsidR="00D31372" w:rsidRPr="00FA5485">
        <w:rPr>
          <w:rFonts w:asciiTheme="minorHAnsi" w:hAnsiTheme="minorHAnsi" w:cstheme="minorHAnsi"/>
          <w:strike/>
          <w:sz w:val="20"/>
          <w:szCs w:val="20"/>
        </w:rPr>
        <w:t>Declined</w:t>
      </w:r>
      <w:r w:rsidR="00B85EA5" w:rsidRPr="00FA5485">
        <w:rPr>
          <w:rFonts w:asciiTheme="minorHAnsi" w:hAnsiTheme="minorHAnsi" w:cstheme="minorHAnsi"/>
          <w:strike/>
          <w:sz w:val="20"/>
          <w:szCs w:val="20"/>
        </w:rPr>
        <w:t>’</w:t>
      </w:r>
      <w:r w:rsidR="00D31372" w:rsidRPr="00FA5485">
        <w:rPr>
          <w:rFonts w:asciiTheme="minorHAnsi" w:hAnsiTheme="minorHAnsi" w:cstheme="minorHAnsi"/>
          <w:strike/>
          <w:sz w:val="20"/>
          <w:szCs w:val="20"/>
        </w:rPr>
        <w:t>)</w:t>
      </w:r>
    </w:p>
    <w:p w14:paraId="0C61E7AF" w14:textId="17421304" w:rsidR="00CE61C8" w:rsidRPr="00FA5485" w:rsidRDefault="0019781F" w:rsidP="000F31DB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2301CE29" w14:textId="51292C16" w:rsidR="0079064B" w:rsidRPr="00FA5485" w:rsidRDefault="003F02F4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0" locked="0" layoutInCell="1" allowOverlap="1" wp14:anchorId="00D757B1" wp14:editId="67688042">
            <wp:simplePos x="0" y="0"/>
            <wp:positionH relativeFrom="column">
              <wp:posOffset>65828</wp:posOffset>
            </wp:positionH>
            <wp:positionV relativeFrom="paragraph">
              <wp:posOffset>1541780</wp:posOffset>
            </wp:positionV>
            <wp:extent cx="6128385" cy="2851785"/>
            <wp:effectExtent l="0" t="0" r="5715" b="571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2_02_sal_request_for_quotation_approval_detai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64B" w:rsidRPr="00FA5485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 wp14:anchorId="6E473B06" wp14:editId="338D2A26">
            <wp:extent cx="6417945" cy="15411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2_02_sal_request_for_quotation_approva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15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64B"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3F2EFA15" w14:textId="77777777" w:rsidR="003B1EBA" w:rsidRPr="00FA5485" w:rsidRDefault="003B1EBA" w:rsidP="003B1EBA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174ECD78" w14:textId="77777777" w:rsidR="003B1EBA" w:rsidRPr="00FA5485" w:rsidRDefault="003B1EBA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14" w:name="_Toc69582553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– </w:t>
      </w:r>
      <w:r w:rsidR="0059509F" w:rsidRPr="00FA5485">
        <w:rPr>
          <w:rStyle w:val="HighlightedVariable"/>
          <w:rFonts w:asciiTheme="minorHAnsi" w:hAnsiTheme="minorHAnsi" w:cstheme="minorHAnsi"/>
          <w:strike/>
          <w:color w:val="auto"/>
        </w:rPr>
        <w:t>Sales</w:t>
      </w: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– </w:t>
      </w:r>
      <w:r w:rsidR="0059509F" w:rsidRPr="00FA5485">
        <w:rPr>
          <w:rStyle w:val="HighlightedVariable"/>
          <w:rFonts w:asciiTheme="minorHAnsi" w:hAnsiTheme="minorHAnsi" w:cstheme="minorHAnsi"/>
          <w:strike/>
          <w:color w:val="auto"/>
        </w:rPr>
        <w:t>Sales Quotation</w:t>
      </w:r>
      <w:bookmarkEnd w:id="14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</w:p>
    <w:p w14:paraId="452D2E83" w14:textId="77777777" w:rsidR="00B260D8" w:rsidRPr="00FA5485" w:rsidRDefault="00B260D8" w:rsidP="00B260D8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715E4116" w14:textId="77777777" w:rsidR="00B260D8" w:rsidRPr="00FA5485" w:rsidRDefault="00B260D8" w:rsidP="00B260D8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Module ini digunakan untuk membuat dokumen Sales Quotation</w:t>
      </w:r>
    </w:p>
    <w:p w14:paraId="47F3DF9B" w14:textId="77777777" w:rsidR="00B260D8" w:rsidRPr="00FA5485" w:rsidRDefault="00B260D8" w:rsidP="00B260D8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71D60576" w14:textId="77777777" w:rsidR="00B260D8" w:rsidRPr="00FA5485" w:rsidRDefault="00B260D8" w:rsidP="00B260D8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3A9C7D00" w14:textId="77777777" w:rsidR="00B260D8" w:rsidRPr="00FA5485" w:rsidRDefault="00B260D8" w:rsidP="00B260D8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207429AA" w14:textId="77777777" w:rsidR="00B260D8" w:rsidRPr="00FA5485" w:rsidRDefault="00B260D8" w:rsidP="00B260D8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236F2F3C" w14:textId="77777777" w:rsidR="00B260D8" w:rsidRPr="00FA5485" w:rsidRDefault="00B260D8" w:rsidP="00B260D8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7B73C76B" w14:textId="77777777" w:rsidR="00B260D8" w:rsidRPr="00FA5485" w:rsidRDefault="00B260D8" w:rsidP="00B260D8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23B63DAC" w14:textId="77777777" w:rsidR="00B260D8" w:rsidRPr="00FA5485" w:rsidRDefault="00B260D8" w:rsidP="00B260D8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2168B53F" w14:textId="77777777" w:rsidR="00B260D8" w:rsidRPr="00FA5485" w:rsidRDefault="00B260D8" w:rsidP="00B260D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Dokumen Request for Quotation yang telah dibuat dan ApprovalStatus = “</w:t>
      </w:r>
      <w:r w:rsidR="00870E2D" w:rsidRPr="00FA5485">
        <w:rPr>
          <w:rFonts w:asciiTheme="minorHAnsi" w:hAnsiTheme="minorHAnsi" w:cstheme="minorHAnsi"/>
          <w:strike/>
          <w:sz w:val="20"/>
          <w:szCs w:val="20"/>
        </w:rPr>
        <w:t>Approved</w:t>
      </w:r>
      <w:r w:rsidRPr="00FA5485">
        <w:rPr>
          <w:rFonts w:asciiTheme="minorHAnsi" w:hAnsiTheme="minorHAnsi" w:cstheme="minorHAnsi"/>
          <w:strike/>
          <w:sz w:val="20"/>
          <w:szCs w:val="20"/>
        </w:rPr>
        <w:t>”</w:t>
      </w:r>
    </w:p>
    <w:p w14:paraId="48FDE97C" w14:textId="77777777" w:rsidR="00870E2D" w:rsidRPr="00FA5485" w:rsidRDefault="00870E2D" w:rsidP="00B260D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Dokumen Sales Quotation yang akan dibuat</w:t>
      </w:r>
    </w:p>
    <w:p w14:paraId="4FF30B58" w14:textId="77777777" w:rsidR="00B260D8" w:rsidRPr="00FA5485" w:rsidRDefault="00B260D8" w:rsidP="00B260D8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3A070BE1" w14:textId="77777777" w:rsidR="00B260D8" w:rsidRPr="00FA5485" w:rsidRDefault="00B260D8" w:rsidP="00B260D8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3B5F9992" w14:textId="77777777" w:rsidR="00B260D8" w:rsidRPr="00FA5485" w:rsidRDefault="00B260D8" w:rsidP="00B260D8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5D933FEB" w14:textId="77777777" w:rsidR="00B260D8" w:rsidRPr="00FA5485" w:rsidRDefault="00B260D8" w:rsidP="00B260D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Mendapatkan </w:t>
      </w:r>
      <w:r w:rsidR="00870E2D" w:rsidRPr="00FA5485">
        <w:rPr>
          <w:rFonts w:asciiTheme="minorHAnsi" w:hAnsiTheme="minorHAnsi" w:cstheme="minorHAnsi"/>
          <w:strike/>
          <w:sz w:val="20"/>
          <w:szCs w:val="20"/>
        </w:rPr>
        <w:t>Document Sales Quotation</w:t>
      </w:r>
    </w:p>
    <w:p w14:paraId="7507F7F4" w14:textId="77777777" w:rsidR="00B260D8" w:rsidRPr="00FA5485" w:rsidRDefault="00B260D8" w:rsidP="00B260D8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4DC046D2" w14:textId="77777777" w:rsidR="00B260D8" w:rsidRPr="00FA5485" w:rsidRDefault="00B260D8" w:rsidP="00B260D8">
      <w:pPr>
        <w:pStyle w:val="BodyText"/>
        <w:numPr>
          <w:ilvl w:val="0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Remark</w:t>
      </w:r>
    </w:p>
    <w:p w14:paraId="6469D7CE" w14:textId="77777777" w:rsidR="00B260D8" w:rsidRPr="00FA5485" w:rsidRDefault="00B260D8" w:rsidP="00B260D8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List</w:t>
      </w:r>
    </w:p>
    <w:p w14:paraId="4B88DACB" w14:textId="77777777" w:rsidR="00931A85" w:rsidRPr="00FA5485" w:rsidRDefault="00931A85" w:rsidP="00B260D8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Inisialisasi</w:t>
      </w:r>
    </w:p>
    <w:p w14:paraId="5C3E793B" w14:textId="77777777" w:rsidR="00B260D8" w:rsidRPr="00FA5485" w:rsidRDefault="00B260D8" w:rsidP="00931A85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From </w:t>
      </w:r>
    </w:p>
    <w:p w14:paraId="63BDC451" w14:textId="77777777" w:rsidR="00B260D8" w:rsidRPr="00FA5485" w:rsidRDefault="00B260D8" w:rsidP="00931A85">
      <w:pPr>
        <w:numPr>
          <w:ilvl w:val="4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Awal Bulan dari session yang dipilih</w:t>
      </w:r>
    </w:p>
    <w:p w14:paraId="0221493F" w14:textId="77777777" w:rsidR="00B260D8" w:rsidRPr="00FA5485" w:rsidRDefault="00B260D8" w:rsidP="00B260D8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203A5FD" w14:textId="77777777" w:rsidR="00B260D8" w:rsidRPr="00FA5485" w:rsidRDefault="00B260D8" w:rsidP="00931A85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To </w:t>
      </w:r>
    </w:p>
    <w:p w14:paraId="7103CC47" w14:textId="77777777" w:rsidR="00B260D8" w:rsidRPr="00FA5485" w:rsidRDefault="00B260D8" w:rsidP="00931A85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Akhir Bulan dari session yang dipilih</w:t>
      </w:r>
    </w:p>
    <w:p w14:paraId="39C0A9D1" w14:textId="77777777" w:rsidR="00945F24" w:rsidRPr="00FA5485" w:rsidRDefault="00945F24" w:rsidP="00945F24">
      <w:pPr>
        <w:pStyle w:val="BodyText"/>
        <w:spacing w:before="0" w:after="0"/>
        <w:ind w:left="180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F3F91AA" w14:textId="77777777" w:rsidR="00945F24" w:rsidRPr="00FA5485" w:rsidRDefault="00945F24" w:rsidP="00945F24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klik Tombol New</w:t>
      </w:r>
    </w:p>
    <w:p w14:paraId="34C3FF53" w14:textId="77777777" w:rsidR="00945F24" w:rsidRPr="00FA5485" w:rsidRDefault="00945F24" w:rsidP="00945F24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Form Edit dengan Status New</w:t>
      </w:r>
    </w:p>
    <w:p w14:paraId="5E26E173" w14:textId="77777777" w:rsidR="00945F24" w:rsidRPr="00FA5485" w:rsidRDefault="00945F24" w:rsidP="00945F24">
      <w:pPr>
        <w:pStyle w:val="BodyText"/>
        <w:spacing w:before="0" w:after="0"/>
        <w:ind w:left="180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4A3F1DD" w14:textId="77777777" w:rsidR="00945F24" w:rsidRPr="00FA5485" w:rsidRDefault="00945F24" w:rsidP="00945F24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Klik Tombol Edit</w:t>
      </w:r>
    </w:p>
    <w:p w14:paraId="70827324" w14:textId="77777777" w:rsidR="00945F24" w:rsidRPr="00FA5485" w:rsidRDefault="00945F24" w:rsidP="00945F24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Bila </w:t>
      </w:r>
      <w:r w:rsidR="00D06E8D" w:rsidRPr="00FA5485">
        <w:rPr>
          <w:rFonts w:asciiTheme="minorHAnsi" w:hAnsiTheme="minorHAnsi" w:cstheme="minorHAnsi"/>
          <w:strike/>
          <w:sz w:val="20"/>
          <w:szCs w:val="20"/>
        </w:rPr>
        <w:t>Approval Status = “Approved”</w:t>
      </w:r>
    </w:p>
    <w:p w14:paraId="57880D55" w14:textId="77777777" w:rsidR="00945F24" w:rsidRPr="00FA5485" w:rsidRDefault="00945F24" w:rsidP="00945F24">
      <w:pPr>
        <w:pStyle w:val="BodyText"/>
        <w:numPr>
          <w:ilvl w:val="5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Tampilkan Message “Cannnot Update this Sales Quotation since </w:t>
      </w:r>
      <w:r w:rsidR="00D06E8D" w:rsidRPr="00FA5485">
        <w:rPr>
          <w:rFonts w:asciiTheme="minorHAnsi" w:hAnsiTheme="minorHAnsi" w:cstheme="minorHAnsi"/>
          <w:strike/>
          <w:sz w:val="20"/>
          <w:szCs w:val="20"/>
        </w:rPr>
        <w:t>status has been Approved</w:t>
      </w:r>
      <w:r w:rsidRPr="00FA5485">
        <w:rPr>
          <w:rFonts w:asciiTheme="minorHAnsi" w:hAnsiTheme="minorHAnsi" w:cstheme="minorHAnsi"/>
          <w:strike/>
          <w:sz w:val="20"/>
          <w:szCs w:val="20"/>
        </w:rPr>
        <w:t>”</w:t>
      </w:r>
    </w:p>
    <w:p w14:paraId="19746D64" w14:textId="77777777" w:rsidR="00D06E8D" w:rsidRPr="00FA5485" w:rsidRDefault="00D06E8D" w:rsidP="00D06E8D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sudah digunakan di Purchase Order</w:t>
      </w:r>
    </w:p>
    <w:p w14:paraId="2295644E" w14:textId="77777777" w:rsidR="00D06E8D" w:rsidRPr="00FA5485" w:rsidRDefault="00D06E8D" w:rsidP="00D06E8D">
      <w:pPr>
        <w:pStyle w:val="BodyText"/>
        <w:numPr>
          <w:ilvl w:val="5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Message “Cannnot Update this Sales Quotation since used by Purchase Order”</w:t>
      </w:r>
    </w:p>
    <w:p w14:paraId="5835C90B" w14:textId="77777777" w:rsidR="00B260D8" w:rsidRPr="00FA5485" w:rsidRDefault="00B260D8" w:rsidP="002D44B1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26E9A7E" w14:textId="77777777" w:rsidR="00F6774D" w:rsidRPr="00FA5485" w:rsidRDefault="00F6774D" w:rsidP="00F6774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Klik Tombol Delete</w:t>
      </w:r>
    </w:p>
    <w:p w14:paraId="0829920B" w14:textId="77777777" w:rsidR="00D06E8D" w:rsidRPr="00FA5485" w:rsidRDefault="00D06E8D" w:rsidP="00D06E8D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Approval Status = “Approved”</w:t>
      </w:r>
    </w:p>
    <w:p w14:paraId="3DD4614D" w14:textId="77777777" w:rsidR="00D06E8D" w:rsidRPr="00FA5485" w:rsidRDefault="00D06E8D" w:rsidP="00D06E8D">
      <w:pPr>
        <w:pStyle w:val="BodyText"/>
        <w:numPr>
          <w:ilvl w:val="5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Message “Cannnot Update this Sales Quotation since status has been Approved”</w:t>
      </w:r>
    </w:p>
    <w:p w14:paraId="17A58E62" w14:textId="77777777" w:rsidR="00F6774D" w:rsidRPr="00FA5485" w:rsidRDefault="00F6774D" w:rsidP="00F6774D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sudah digunakan di Purchase Order</w:t>
      </w:r>
    </w:p>
    <w:p w14:paraId="4553FD0C" w14:textId="77777777" w:rsidR="00F6774D" w:rsidRPr="00FA5485" w:rsidRDefault="00F6774D" w:rsidP="00F6774D">
      <w:pPr>
        <w:pStyle w:val="BodyText"/>
        <w:numPr>
          <w:ilvl w:val="5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Message “Cannnot Update this Sales Quotation since used by Purchase Order”</w:t>
      </w:r>
    </w:p>
    <w:p w14:paraId="421F9F15" w14:textId="77777777" w:rsidR="00F6774D" w:rsidRPr="00FA5485" w:rsidRDefault="00F6774D" w:rsidP="002D44B1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226CDC8" w14:textId="77777777" w:rsidR="00894680" w:rsidRPr="00FA5485" w:rsidRDefault="00894680" w:rsidP="00894680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Edit</w:t>
      </w:r>
    </w:p>
    <w:p w14:paraId="35B153BD" w14:textId="77777777" w:rsidR="00894680" w:rsidRPr="00FA5485" w:rsidRDefault="00894680" w:rsidP="00894680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Waktu Tombol Search RFQ No</w:t>
      </w:r>
    </w:p>
    <w:p w14:paraId="6EE64A95" w14:textId="77777777" w:rsidR="00894680" w:rsidRPr="00FA5485" w:rsidRDefault="00894680" w:rsidP="00894680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Document RFQ yang ApprovalStatus = Approved</w:t>
      </w:r>
    </w:p>
    <w:p w14:paraId="13C81691" w14:textId="77777777" w:rsidR="00894680" w:rsidRPr="00FA5485" w:rsidRDefault="00894680" w:rsidP="00894680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E166375" w14:textId="77777777" w:rsidR="00894680" w:rsidRPr="00FA5485" w:rsidRDefault="00894680" w:rsidP="00894680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Untuk mengisi detail Grid nya</w:t>
      </w:r>
    </w:p>
    <w:p w14:paraId="3BF274D8" w14:textId="77777777" w:rsidR="00894680" w:rsidRPr="00FA5485" w:rsidRDefault="00894680" w:rsidP="00894680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Bisa diisi manual semua Kolom yang ada</w:t>
      </w:r>
    </w:p>
    <w:p w14:paraId="5F794754" w14:textId="77777777" w:rsidR="00894680" w:rsidRPr="00FA5485" w:rsidRDefault="00894680" w:rsidP="00894680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Bisa dari Import File Excel dengan Format yang sudah disepakati</w:t>
      </w:r>
    </w:p>
    <w:p w14:paraId="4AB23895" w14:textId="77777777" w:rsidR="00B610DD" w:rsidRPr="00FA5485" w:rsidRDefault="00B610DD" w:rsidP="002D44B1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32318884" w14:textId="77777777" w:rsidR="00B610DD" w:rsidRPr="00FA5485" w:rsidRDefault="00B610DD" w:rsidP="00B610D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Ref SLS-QUO No adalah Referensi bila Dokumen ini ada revisi dari versi yang sebelumnya dan boleh tidak diisi </w:t>
      </w:r>
    </w:p>
    <w:p w14:paraId="314F085F" w14:textId="77777777" w:rsidR="00B610DD" w:rsidRPr="00FA5485" w:rsidRDefault="00B610DD" w:rsidP="00B610D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Bila Ref SLS-QUO No dipilih, maka semua isian akan ambil default dari Ref </w:t>
      </w:r>
      <w:r w:rsidR="00F0615E" w:rsidRPr="00FA5485">
        <w:rPr>
          <w:rFonts w:asciiTheme="minorHAnsi" w:hAnsiTheme="minorHAnsi" w:cstheme="minorHAnsi"/>
          <w:strike/>
          <w:sz w:val="20"/>
          <w:szCs w:val="20"/>
        </w:rPr>
        <w:t>SLS-QUO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Ini</w:t>
      </w:r>
    </w:p>
    <w:p w14:paraId="4000E4E0" w14:textId="77777777" w:rsidR="00B610DD" w:rsidRPr="00FA5485" w:rsidRDefault="00B610DD" w:rsidP="00B610DD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D594056" w14:textId="77777777" w:rsidR="00B610DD" w:rsidRPr="00FA5485" w:rsidRDefault="00B610DD" w:rsidP="00B610D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Penomoran : 0001/Q/2019_Rev_01</w:t>
      </w:r>
    </w:p>
    <w:p w14:paraId="640610B6" w14:textId="77777777" w:rsidR="00B610DD" w:rsidRPr="00FA5485" w:rsidRDefault="00B610DD" w:rsidP="00B610D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00001</w:t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  <w:t>: No urut Dokumen di Tahun yang bersangkutan</w:t>
      </w:r>
    </w:p>
    <w:p w14:paraId="57BBFE7E" w14:textId="77777777" w:rsidR="00B610DD" w:rsidRPr="00FA5485" w:rsidRDefault="00B610DD" w:rsidP="00B610D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lastRenderedPageBreak/>
        <w:t xml:space="preserve">Q </w:t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  <w:t>: Kode Module</w:t>
      </w:r>
    </w:p>
    <w:p w14:paraId="621F0296" w14:textId="77777777" w:rsidR="00B610DD" w:rsidRPr="00FA5485" w:rsidRDefault="00B610DD" w:rsidP="00B610D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2019 </w:t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  <w:t>: Tahun</w:t>
      </w:r>
    </w:p>
    <w:p w14:paraId="5AB31406" w14:textId="77777777" w:rsidR="00B610DD" w:rsidRPr="00FA5485" w:rsidRDefault="00B610DD" w:rsidP="00B610D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Rev_01</w:t>
      </w:r>
      <w:r w:rsidRPr="00FA5485">
        <w:rPr>
          <w:rFonts w:asciiTheme="minorHAnsi" w:hAnsiTheme="minorHAnsi" w:cstheme="minorHAnsi"/>
          <w:strike/>
          <w:sz w:val="20"/>
          <w:szCs w:val="20"/>
        </w:rPr>
        <w:tab/>
        <w:t>: No Urut Revisi</w:t>
      </w:r>
    </w:p>
    <w:p w14:paraId="23141AB9" w14:textId="77777777" w:rsidR="00B610DD" w:rsidRPr="00FA5485" w:rsidRDefault="00B610DD" w:rsidP="00B610DD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551FE4D" w14:textId="77777777" w:rsidR="00B610DD" w:rsidRPr="00FA5485" w:rsidRDefault="00B610DD" w:rsidP="00B610D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 xml:space="preserve">Waktu Tombol Look Up Ref </w:t>
      </w:r>
      <w:r w:rsidR="00F0615E" w:rsidRPr="00FA5485">
        <w:rPr>
          <w:rFonts w:asciiTheme="minorHAnsi" w:hAnsiTheme="minorHAnsi" w:cstheme="minorHAnsi"/>
          <w:b/>
          <w:strike/>
          <w:sz w:val="20"/>
          <w:szCs w:val="20"/>
        </w:rPr>
        <w:t>SLS-QUO</w:t>
      </w:r>
      <w:r w:rsidRPr="00FA5485">
        <w:rPr>
          <w:rFonts w:asciiTheme="minorHAnsi" w:hAnsiTheme="minorHAnsi" w:cstheme="minorHAnsi"/>
          <w:b/>
          <w:strike/>
          <w:sz w:val="20"/>
          <w:szCs w:val="20"/>
        </w:rPr>
        <w:t xml:space="preserve"> No </w:t>
      </w:r>
    </w:p>
    <w:p w14:paraId="4595BAAC" w14:textId="77777777" w:rsidR="00B610DD" w:rsidRPr="00FA5485" w:rsidRDefault="00B610DD" w:rsidP="00B610D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Tampilkan hanya yang masih Valid saja (Valid Status = True) dan yang belum ada di </w:t>
      </w:r>
      <w:r w:rsidR="00F0615E" w:rsidRPr="00FA5485">
        <w:rPr>
          <w:rFonts w:asciiTheme="minorHAnsi" w:hAnsiTheme="minorHAnsi" w:cstheme="minorHAnsi"/>
          <w:strike/>
          <w:sz w:val="20"/>
          <w:szCs w:val="20"/>
        </w:rPr>
        <w:t>Customer Purchase Order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(bila sudah ada di </w:t>
      </w:r>
      <w:r w:rsidR="00F0615E" w:rsidRPr="00FA5485">
        <w:rPr>
          <w:rFonts w:asciiTheme="minorHAnsi" w:hAnsiTheme="minorHAnsi" w:cstheme="minorHAnsi"/>
          <w:strike/>
          <w:sz w:val="20"/>
          <w:szCs w:val="20"/>
        </w:rPr>
        <w:t>Customer Purchase Order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, maka </w:t>
      </w:r>
      <w:r w:rsidR="00F0615E" w:rsidRPr="00FA5485">
        <w:rPr>
          <w:rFonts w:asciiTheme="minorHAnsi" w:hAnsiTheme="minorHAnsi" w:cstheme="minorHAnsi"/>
          <w:strike/>
          <w:sz w:val="20"/>
          <w:szCs w:val="20"/>
        </w:rPr>
        <w:t>SLS-QUO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No tidak boleh direvisi)</w:t>
      </w:r>
    </w:p>
    <w:p w14:paraId="1C272523" w14:textId="77777777" w:rsidR="00B610DD" w:rsidRPr="00FA5485" w:rsidRDefault="00B610DD" w:rsidP="00567E04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4C88296" w14:textId="77777777" w:rsidR="00B610DD" w:rsidRPr="00FA5485" w:rsidRDefault="00B610DD" w:rsidP="00B610D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Status Update</w:t>
      </w:r>
    </w:p>
    <w:p w14:paraId="3B468A49" w14:textId="77777777" w:rsidR="00B610DD" w:rsidRPr="00FA5485" w:rsidRDefault="00B610DD" w:rsidP="00B610D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Look Up Ref </w:t>
      </w:r>
      <w:r w:rsidR="00567E04" w:rsidRPr="00FA5485">
        <w:rPr>
          <w:rFonts w:asciiTheme="minorHAnsi" w:hAnsiTheme="minorHAnsi" w:cstheme="minorHAnsi"/>
          <w:strike/>
          <w:sz w:val="20"/>
          <w:szCs w:val="20"/>
        </w:rPr>
        <w:t>SLS-QUO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No Disabled (Enable = False)</w:t>
      </w:r>
    </w:p>
    <w:p w14:paraId="1C33EB89" w14:textId="77777777" w:rsidR="00B610DD" w:rsidRPr="00FA5485" w:rsidRDefault="00B610DD" w:rsidP="00B610DD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EDFB885" w14:textId="77777777" w:rsidR="00B610DD" w:rsidRPr="00FA5485" w:rsidRDefault="00B610DD" w:rsidP="00B610D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Save</w:t>
      </w:r>
    </w:p>
    <w:p w14:paraId="37B68050" w14:textId="77777777" w:rsidR="00B610DD" w:rsidRPr="00FA5485" w:rsidRDefault="00B610DD" w:rsidP="00B610D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Bila Ref </w:t>
      </w:r>
      <w:r w:rsidR="00567E04" w:rsidRPr="00FA5485">
        <w:rPr>
          <w:rFonts w:asciiTheme="minorHAnsi" w:hAnsiTheme="minorHAnsi" w:cstheme="minorHAnsi"/>
          <w:strike/>
          <w:sz w:val="20"/>
          <w:szCs w:val="20"/>
        </w:rPr>
        <w:t xml:space="preserve">SLS-QUO 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No diisi, maka Ref </w:t>
      </w:r>
      <w:r w:rsidR="00567E04" w:rsidRPr="00FA5485">
        <w:rPr>
          <w:rFonts w:asciiTheme="minorHAnsi" w:hAnsiTheme="minorHAnsi" w:cstheme="minorHAnsi"/>
          <w:strike/>
          <w:sz w:val="20"/>
          <w:szCs w:val="20"/>
        </w:rPr>
        <w:t>SLS-QUO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akan menjadi tidak Valid (Valid Status = False)</w:t>
      </w:r>
    </w:p>
    <w:p w14:paraId="1B6808C0" w14:textId="3E36E306" w:rsidR="003B1EBA" w:rsidRPr="00FA5485" w:rsidRDefault="003B1EBA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01247636" w14:textId="75BD3A74" w:rsidR="0079064B" w:rsidRPr="00FA5485" w:rsidRDefault="0079064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360420BF" wp14:editId="25FD4CB5">
            <wp:extent cx="6414839" cy="2567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2_03_sal_sales_quotatio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839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 wp14:anchorId="77787DB5" wp14:editId="0C5F3354">
            <wp:extent cx="6417945" cy="390906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2_03_sal_sales_quotation_detai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6AE9CD40" w14:textId="77777777" w:rsidR="00A26436" w:rsidRPr="00FA5485" w:rsidRDefault="00A26436" w:rsidP="00A26436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6ED79B87" w14:textId="263D8F4D" w:rsidR="00A26436" w:rsidRPr="00FA5485" w:rsidRDefault="00A26436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15" w:name="_Toc69582554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– </w:t>
      </w:r>
      <w:r w:rsidR="00F4532A" w:rsidRPr="00FA5485">
        <w:rPr>
          <w:rStyle w:val="HighlightedVariable"/>
          <w:rFonts w:asciiTheme="minorHAnsi" w:hAnsiTheme="minorHAnsi" w:cstheme="minorHAnsi"/>
          <w:strike/>
          <w:color w:val="auto"/>
        </w:rPr>
        <w:t>Sales</w:t>
      </w: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–</w:t>
      </w:r>
      <w:r w:rsidR="00F4532A"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Sales Quotation Status</w:t>
      </w:r>
      <w:bookmarkEnd w:id="15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</w:p>
    <w:p w14:paraId="607686CC" w14:textId="77777777" w:rsidR="00383EBD" w:rsidRPr="00FA5485" w:rsidRDefault="00383EBD" w:rsidP="00383EBD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3E1E361F" w14:textId="77777777" w:rsidR="00383EBD" w:rsidRPr="00FA5485" w:rsidRDefault="00383EBD" w:rsidP="00383EBD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Module ini digunakan untuk membuat Status di Document Sales Quotation</w:t>
      </w:r>
    </w:p>
    <w:p w14:paraId="280F2053" w14:textId="77777777" w:rsidR="00383EBD" w:rsidRPr="00FA5485" w:rsidRDefault="00383EBD" w:rsidP="00383EBD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6757DA8E" w14:textId="77777777" w:rsidR="00383EBD" w:rsidRPr="00FA5485" w:rsidRDefault="00383EBD" w:rsidP="00383EBD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30686196" w14:textId="77777777" w:rsidR="00383EBD" w:rsidRPr="00FA5485" w:rsidRDefault="00383EBD" w:rsidP="00383EBD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2F7495D4" w14:textId="77777777" w:rsidR="00383EBD" w:rsidRPr="00FA5485" w:rsidRDefault="00383EBD" w:rsidP="00383EBD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26A4B3CB" w14:textId="77777777" w:rsidR="00383EBD" w:rsidRPr="00FA5485" w:rsidRDefault="00383EBD" w:rsidP="00383EBD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17923B0E" w14:textId="77777777" w:rsidR="00383EBD" w:rsidRPr="00FA5485" w:rsidRDefault="00383EBD" w:rsidP="00383EBD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5FF0466D" w14:textId="77777777" w:rsidR="00383EBD" w:rsidRPr="00FA5485" w:rsidRDefault="00383EBD" w:rsidP="00383EBD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1FCAA23C" w14:textId="77777777" w:rsidR="00383EBD" w:rsidRPr="00FA5485" w:rsidRDefault="00383EBD" w:rsidP="00383EB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Dokumen </w:t>
      </w:r>
      <w:r w:rsidR="00D80C9F" w:rsidRPr="00FA5485">
        <w:rPr>
          <w:rFonts w:asciiTheme="minorHAnsi" w:hAnsiTheme="minorHAnsi" w:cstheme="minorHAnsi"/>
          <w:strike/>
          <w:sz w:val="20"/>
          <w:szCs w:val="20"/>
        </w:rPr>
        <w:t>Sales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Quotation yang </w:t>
      </w:r>
      <w:r w:rsidR="00D80C9F" w:rsidRPr="00FA5485">
        <w:rPr>
          <w:rFonts w:asciiTheme="minorHAnsi" w:hAnsiTheme="minorHAnsi" w:cstheme="minorHAnsi"/>
          <w:strike/>
          <w:sz w:val="20"/>
          <w:szCs w:val="20"/>
        </w:rPr>
        <w:t>Status nya Pending Budgeting, Reviewing by Customer</w:t>
      </w:r>
    </w:p>
    <w:p w14:paraId="3BBE9B15" w14:textId="77777777" w:rsidR="00383EBD" w:rsidRPr="00FA5485" w:rsidRDefault="00383EBD" w:rsidP="00383EBD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1A5052D1" w14:textId="77777777" w:rsidR="00383EBD" w:rsidRPr="00FA5485" w:rsidRDefault="00383EBD" w:rsidP="00383EBD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1685DBC4" w14:textId="77777777" w:rsidR="00383EBD" w:rsidRPr="00FA5485" w:rsidRDefault="00383EBD" w:rsidP="00383EBD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284CBEC1" w14:textId="77777777" w:rsidR="00383EBD" w:rsidRPr="00FA5485" w:rsidRDefault="00383EBD" w:rsidP="00383EB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Mendapatkan </w:t>
      </w:r>
      <w:r w:rsidR="00D80C9F" w:rsidRPr="00FA5485">
        <w:rPr>
          <w:rFonts w:asciiTheme="minorHAnsi" w:hAnsiTheme="minorHAnsi" w:cstheme="minorHAnsi"/>
          <w:strike/>
          <w:sz w:val="20"/>
          <w:szCs w:val="20"/>
        </w:rPr>
        <w:t xml:space="preserve">Perubahan Status dari </w:t>
      </w:r>
      <w:r w:rsidRPr="00FA5485">
        <w:rPr>
          <w:rFonts w:asciiTheme="minorHAnsi" w:hAnsiTheme="minorHAnsi" w:cstheme="minorHAnsi"/>
          <w:strike/>
          <w:sz w:val="20"/>
          <w:szCs w:val="20"/>
        </w:rPr>
        <w:t>Document Sales Quotation</w:t>
      </w:r>
      <w:r w:rsidR="008D7A77" w:rsidRPr="00FA5485">
        <w:rPr>
          <w:rFonts w:asciiTheme="minorHAnsi" w:hAnsiTheme="minorHAnsi" w:cstheme="minorHAnsi"/>
          <w:strike/>
          <w:sz w:val="20"/>
          <w:szCs w:val="20"/>
        </w:rPr>
        <w:t xml:space="preserve"> sesuai dengan Status yang dipilih</w:t>
      </w:r>
    </w:p>
    <w:p w14:paraId="233EAFB5" w14:textId="77777777" w:rsidR="00383EBD" w:rsidRPr="00FA5485" w:rsidRDefault="00383EBD" w:rsidP="00383EBD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36E77212" w14:textId="77777777" w:rsidR="00383EBD" w:rsidRPr="00FA5485" w:rsidRDefault="00383EBD" w:rsidP="00383EBD">
      <w:pPr>
        <w:pStyle w:val="BodyText"/>
        <w:numPr>
          <w:ilvl w:val="0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Remark</w:t>
      </w:r>
    </w:p>
    <w:p w14:paraId="680FE2AB" w14:textId="77777777" w:rsidR="00383EBD" w:rsidRPr="00FA5485" w:rsidRDefault="00383EBD" w:rsidP="00383EBD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List</w:t>
      </w:r>
    </w:p>
    <w:p w14:paraId="4477BAEC" w14:textId="77777777" w:rsidR="00D749DE" w:rsidRPr="00FA5485" w:rsidRDefault="00D749DE" w:rsidP="00383EB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Inisialisasi</w:t>
      </w:r>
    </w:p>
    <w:p w14:paraId="404AD2CA" w14:textId="77777777" w:rsidR="00383EBD" w:rsidRPr="00FA5485" w:rsidRDefault="00383EBD" w:rsidP="00D749DE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From </w:t>
      </w:r>
    </w:p>
    <w:p w14:paraId="11856E2C" w14:textId="77777777" w:rsidR="00383EBD" w:rsidRPr="00FA5485" w:rsidRDefault="00383EBD" w:rsidP="00D749DE">
      <w:pPr>
        <w:numPr>
          <w:ilvl w:val="4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Awal Bulan dari session yang dipilih</w:t>
      </w:r>
    </w:p>
    <w:p w14:paraId="46E038D8" w14:textId="77777777" w:rsidR="00383EBD" w:rsidRPr="00FA5485" w:rsidRDefault="00383EBD" w:rsidP="00383EBD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2F18C6A" w14:textId="77777777" w:rsidR="00383EBD" w:rsidRPr="00FA5485" w:rsidRDefault="00383EBD" w:rsidP="00D749DE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To </w:t>
      </w:r>
    </w:p>
    <w:p w14:paraId="27A47F19" w14:textId="77777777" w:rsidR="00383EBD" w:rsidRPr="00FA5485" w:rsidRDefault="00383EBD" w:rsidP="00D749DE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Akhir Bulan dari session yang dipilih</w:t>
      </w:r>
    </w:p>
    <w:p w14:paraId="6CACAB96" w14:textId="77777777" w:rsidR="00646F96" w:rsidRPr="00FA5485" w:rsidRDefault="00646F96" w:rsidP="00646F96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373F7A9A" w14:textId="77777777" w:rsidR="00646F96" w:rsidRPr="00FA5485" w:rsidRDefault="00646F96" w:rsidP="00D749DE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Waktu Tekan Tombol Approve</w:t>
      </w:r>
    </w:p>
    <w:p w14:paraId="194F2902" w14:textId="77777777" w:rsidR="00646F96" w:rsidRPr="00FA5485" w:rsidRDefault="00646F96" w:rsidP="00D749DE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Bila </w:t>
      </w:r>
      <w:r w:rsidR="004607E8" w:rsidRPr="00FA5485">
        <w:rPr>
          <w:rFonts w:asciiTheme="minorHAnsi" w:hAnsiTheme="minorHAnsi" w:cstheme="minorHAnsi"/>
          <w:strike/>
          <w:sz w:val="20"/>
          <w:szCs w:val="20"/>
        </w:rPr>
        <w:t xml:space="preserve">Status 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Sales Quotation </w:t>
      </w:r>
      <w:r w:rsidR="004607E8" w:rsidRPr="00FA5485">
        <w:rPr>
          <w:rFonts w:asciiTheme="minorHAnsi" w:hAnsiTheme="minorHAnsi" w:cstheme="minorHAnsi"/>
          <w:strike/>
          <w:sz w:val="20"/>
          <w:szCs w:val="20"/>
        </w:rPr>
        <w:t>Approved</w:t>
      </w:r>
      <w:r w:rsidR="00D93735" w:rsidRPr="00FA5485">
        <w:rPr>
          <w:rFonts w:asciiTheme="minorHAnsi" w:hAnsiTheme="minorHAnsi" w:cstheme="minorHAnsi"/>
          <w:strike/>
          <w:sz w:val="20"/>
          <w:szCs w:val="20"/>
        </w:rPr>
        <w:t xml:space="preserve"> /</w:t>
      </w:r>
      <w:r w:rsidR="004607E8" w:rsidRPr="00FA5485">
        <w:rPr>
          <w:rFonts w:asciiTheme="minorHAnsi" w:hAnsiTheme="minorHAnsi" w:cstheme="minorHAnsi"/>
          <w:strike/>
          <w:sz w:val="20"/>
          <w:szCs w:val="20"/>
        </w:rPr>
        <w:t xml:space="preserve"> Failed</w:t>
      </w:r>
      <w:r w:rsidR="00D93735" w:rsidRPr="00FA5485">
        <w:rPr>
          <w:rFonts w:asciiTheme="minorHAnsi" w:hAnsiTheme="minorHAnsi" w:cstheme="minorHAnsi"/>
          <w:strike/>
          <w:sz w:val="20"/>
          <w:szCs w:val="20"/>
        </w:rPr>
        <w:t xml:space="preserve"> /</w:t>
      </w:r>
      <w:r w:rsidR="004607E8" w:rsidRPr="00FA5485">
        <w:rPr>
          <w:rFonts w:asciiTheme="minorHAnsi" w:hAnsiTheme="minorHAnsi" w:cstheme="minorHAnsi"/>
          <w:strike/>
          <w:sz w:val="20"/>
          <w:szCs w:val="20"/>
        </w:rPr>
        <w:t xml:space="preserve"> </w:t>
      </w:r>
      <w:r w:rsidR="00DE4D37" w:rsidRPr="00FA5485">
        <w:rPr>
          <w:rFonts w:asciiTheme="minorHAnsi" w:hAnsiTheme="minorHAnsi" w:cstheme="minorHAnsi"/>
          <w:strike/>
          <w:sz w:val="20"/>
          <w:szCs w:val="20"/>
        </w:rPr>
        <w:t xml:space="preserve">Bid </w:t>
      </w:r>
      <w:r w:rsidR="004607E8" w:rsidRPr="00FA5485">
        <w:rPr>
          <w:rFonts w:asciiTheme="minorHAnsi" w:hAnsiTheme="minorHAnsi" w:cstheme="minorHAnsi"/>
          <w:strike/>
          <w:sz w:val="20"/>
          <w:szCs w:val="20"/>
        </w:rPr>
        <w:t>Cancelled</w:t>
      </w:r>
    </w:p>
    <w:p w14:paraId="0CE4FB03" w14:textId="77777777" w:rsidR="004607E8" w:rsidRPr="00FA5485" w:rsidRDefault="004607E8" w:rsidP="00D749DE">
      <w:pPr>
        <w:pStyle w:val="BodyText"/>
        <w:numPr>
          <w:ilvl w:val="5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Maka keluarkan Warning “Cannot Change this Sales Quotation, since Status Approved / Failed / </w:t>
      </w:r>
      <w:r w:rsidR="00DE4D37" w:rsidRPr="00FA5485">
        <w:rPr>
          <w:rFonts w:asciiTheme="minorHAnsi" w:hAnsiTheme="minorHAnsi" w:cstheme="minorHAnsi"/>
          <w:strike/>
          <w:sz w:val="20"/>
          <w:szCs w:val="20"/>
        </w:rPr>
        <w:t xml:space="preserve">Bid </w:t>
      </w:r>
      <w:r w:rsidRPr="00FA5485">
        <w:rPr>
          <w:rFonts w:asciiTheme="minorHAnsi" w:hAnsiTheme="minorHAnsi" w:cstheme="minorHAnsi"/>
          <w:strike/>
          <w:sz w:val="20"/>
          <w:szCs w:val="20"/>
        </w:rPr>
        <w:t>Cancelled”</w:t>
      </w:r>
    </w:p>
    <w:p w14:paraId="477E47EE" w14:textId="77777777" w:rsidR="00383EBD" w:rsidRPr="00FA5485" w:rsidRDefault="00383EBD" w:rsidP="00383EBD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29A44E2" w14:textId="77777777" w:rsidR="00383EBD" w:rsidRPr="00FA5485" w:rsidRDefault="00383EBD" w:rsidP="00383EBD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Edit</w:t>
      </w:r>
    </w:p>
    <w:p w14:paraId="035180A0" w14:textId="77777777" w:rsidR="00383EBD" w:rsidRPr="00FA5485" w:rsidRDefault="00AD0E8A" w:rsidP="00383EB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Pilih item yang akan dilakukan Perubahan Status</w:t>
      </w:r>
    </w:p>
    <w:p w14:paraId="68C02A87" w14:textId="77777777" w:rsidR="00383EBD" w:rsidRPr="00FA5485" w:rsidRDefault="00285068" w:rsidP="00285068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Pilih Status untuk merubah Status dari Sales Quotation ini</w:t>
      </w:r>
    </w:p>
    <w:p w14:paraId="2F2C63EC" w14:textId="77777777" w:rsidR="00285068" w:rsidRPr="00FA5485" w:rsidRDefault="00285068" w:rsidP="00285068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Masukan Reason dari Sales Quotation Status ini</w:t>
      </w:r>
    </w:p>
    <w:p w14:paraId="55022E46" w14:textId="77777777" w:rsidR="00285068" w:rsidRPr="00FA5485" w:rsidRDefault="00285068" w:rsidP="00285068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Masukan Remark dari Sales Quotation Status ini</w:t>
      </w:r>
    </w:p>
    <w:p w14:paraId="4FB60F97" w14:textId="77777777" w:rsidR="00383EBD" w:rsidRPr="00FA5485" w:rsidRDefault="00383EBD" w:rsidP="00285068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680FDBB" w14:textId="77777777" w:rsidR="0007468A" w:rsidRPr="00FA5485" w:rsidRDefault="00383EBD" w:rsidP="00383EBD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Waktu Tombol Save</w:t>
      </w:r>
    </w:p>
    <w:p w14:paraId="6D92BBA8" w14:textId="77777777" w:rsidR="0007468A" w:rsidRPr="00FA5485" w:rsidRDefault="00285068" w:rsidP="0007468A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Update Table Sales Quotation untuk Status yang akan dirubah</w:t>
      </w:r>
    </w:p>
    <w:p w14:paraId="03E5FB8C" w14:textId="03A54CEF" w:rsidR="00FD32FD" w:rsidRPr="00FA5485" w:rsidRDefault="0007468A" w:rsidP="00977AA1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28EFE3DB" w14:textId="5BBEBFE9" w:rsidR="0079064B" w:rsidRPr="00FA5485" w:rsidRDefault="0079064B">
      <w:pPr>
        <w:rPr>
          <w:rFonts w:asciiTheme="minorHAnsi" w:hAnsiTheme="minorHAnsi" w:cstheme="minorHAnsi"/>
          <w:strike/>
          <w:color w:val="FFFFFF"/>
          <w:sz w:val="16"/>
          <w:szCs w:val="16"/>
        </w:rPr>
      </w:pPr>
      <w:r w:rsidRPr="00FA5485">
        <w:rPr>
          <w:rFonts w:asciiTheme="minorHAnsi" w:hAnsiTheme="minorHAnsi" w:cstheme="minorHAnsi"/>
          <w:strike/>
          <w:noProof/>
          <w:sz w:val="16"/>
          <w:szCs w:val="16"/>
        </w:rPr>
        <w:lastRenderedPageBreak/>
        <w:drawing>
          <wp:inline distT="0" distB="0" distL="0" distR="0" wp14:anchorId="45B551C8" wp14:editId="4EB14112">
            <wp:extent cx="6417945" cy="2691838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2_04_sal_sales_quotation_statu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69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16"/>
          <w:szCs w:val="16"/>
        </w:rPr>
        <w:drawing>
          <wp:inline distT="0" distB="0" distL="0" distR="0" wp14:anchorId="3FD53D37" wp14:editId="05FE69A7">
            <wp:extent cx="6417945" cy="2695575"/>
            <wp:effectExtent l="0" t="0" r="190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2_04_sal_sales_quotation_status_detail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sz w:val="16"/>
          <w:szCs w:val="16"/>
        </w:rPr>
        <w:br w:type="page"/>
      </w:r>
    </w:p>
    <w:p w14:paraId="40FA6DCF" w14:textId="77777777" w:rsidR="00CE61C8" w:rsidRPr="00FA5485" w:rsidRDefault="00CE61C8" w:rsidP="00CE61C8">
      <w:pPr>
        <w:pStyle w:val="HeadingBar"/>
        <w:rPr>
          <w:rFonts w:asciiTheme="minorHAnsi" w:hAnsiTheme="minorHAnsi" w:cstheme="minorHAnsi"/>
          <w:strike/>
          <w:sz w:val="16"/>
          <w:szCs w:val="16"/>
        </w:rPr>
      </w:pPr>
    </w:p>
    <w:p w14:paraId="160512AA" w14:textId="35FF3C28" w:rsidR="00CE61C8" w:rsidRPr="00FA5485" w:rsidRDefault="001D6CFB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bookmarkStart w:id="16" w:name="_Toc69582555"/>
      <w:r w:rsidR="009A4347" w:rsidRPr="00FA5485">
        <w:rPr>
          <w:rStyle w:val="HighlightedVariable"/>
          <w:rFonts w:asciiTheme="minorHAnsi" w:hAnsiTheme="minorHAnsi" w:cstheme="minorHAnsi"/>
          <w:strike/>
          <w:color w:val="auto"/>
        </w:rPr>
        <w:t>–</w:t>
      </w:r>
      <w:r w:rsidR="00CE61C8"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9111F2" w:rsidRPr="00FA5485">
        <w:rPr>
          <w:rStyle w:val="HighlightedVariable"/>
          <w:rFonts w:asciiTheme="minorHAnsi" w:hAnsiTheme="minorHAnsi" w:cstheme="minorHAnsi"/>
          <w:strike/>
          <w:color w:val="auto"/>
        </w:rPr>
        <w:t>Sales</w:t>
      </w:r>
      <w:r w:rsidR="009A4347"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CE61C8" w:rsidRPr="00FA5485">
        <w:rPr>
          <w:rStyle w:val="HighlightedVariable"/>
          <w:rFonts w:asciiTheme="minorHAnsi" w:hAnsiTheme="minorHAnsi" w:cstheme="minorHAnsi"/>
          <w:strike/>
          <w:color w:val="auto"/>
        </w:rPr>
        <w:t>–</w:t>
      </w:r>
      <w:r w:rsidR="00F47697"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9111F2" w:rsidRPr="00FA5485">
        <w:rPr>
          <w:rStyle w:val="HighlightedVariable"/>
          <w:rFonts w:asciiTheme="minorHAnsi" w:hAnsiTheme="minorHAnsi" w:cstheme="minorHAnsi"/>
          <w:strike/>
          <w:color w:val="auto"/>
        </w:rPr>
        <w:t>Customer Purchase Order</w:t>
      </w:r>
      <w:r w:rsidR="00504482"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to Sales Order</w:t>
      </w:r>
      <w:bookmarkEnd w:id="16"/>
    </w:p>
    <w:p w14:paraId="5BA9CFE2" w14:textId="77777777" w:rsidR="009111F2" w:rsidRPr="00FA5485" w:rsidRDefault="009111F2" w:rsidP="009111F2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1C98FFEC" w14:textId="3F00486B" w:rsidR="009111F2" w:rsidRPr="00FA5485" w:rsidRDefault="009111F2" w:rsidP="009111F2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Module ini digunakan untuk membuat </w:t>
      </w:r>
      <w:r w:rsidR="001B0F06" w:rsidRPr="00FA5485">
        <w:rPr>
          <w:rFonts w:asciiTheme="minorHAnsi" w:hAnsiTheme="minorHAnsi" w:cstheme="minorHAnsi"/>
          <w:strike/>
          <w:sz w:val="20"/>
          <w:szCs w:val="20"/>
        </w:rPr>
        <w:t>Document Customer Purchase Order</w:t>
      </w:r>
      <w:r w:rsidR="009938F3" w:rsidRPr="00FA5485">
        <w:rPr>
          <w:rFonts w:asciiTheme="minorHAnsi" w:hAnsiTheme="minorHAnsi" w:cstheme="minorHAnsi"/>
          <w:strike/>
          <w:sz w:val="20"/>
          <w:szCs w:val="20"/>
        </w:rPr>
        <w:t xml:space="preserve"> yang kemudian secara otomatis menjadi Sales Order</w:t>
      </w:r>
    </w:p>
    <w:p w14:paraId="349ECD03" w14:textId="77777777" w:rsidR="009111F2" w:rsidRPr="00FA5485" w:rsidRDefault="009111F2" w:rsidP="009111F2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4B2BC27B" w14:textId="77777777" w:rsidR="009111F2" w:rsidRPr="00FA5485" w:rsidRDefault="009111F2" w:rsidP="009111F2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68D0D314" w14:textId="77777777" w:rsidR="009111F2" w:rsidRPr="00FA5485" w:rsidRDefault="009111F2" w:rsidP="009111F2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2E3EA3C6" w14:textId="77777777" w:rsidR="009111F2" w:rsidRPr="00FA5485" w:rsidRDefault="009111F2" w:rsidP="009111F2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341D9FEC" w14:textId="77777777" w:rsidR="009111F2" w:rsidRPr="00FA5485" w:rsidRDefault="009111F2" w:rsidP="009111F2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6F8CF507" w14:textId="77777777" w:rsidR="009111F2" w:rsidRPr="00FA5485" w:rsidRDefault="009111F2" w:rsidP="009111F2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0DA0F4A6" w14:textId="77777777" w:rsidR="009111F2" w:rsidRPr="00FA5485" w:rsidRDefault="009111F2" w:rsidP="009111F2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72D63561" w14:textId="033EC660" w:rsidR="009111F2" w:rsidRPr="00FA5485" w:rsidRDefault="009111F2" w:rsidP="009111F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Dokumen </w:t>
      </w:r>
      <w:r w:rsidR="001B0F06" w:rsidRPr="00FA5485">
        <w:rPr>
          <w:rFonts w:asciiTheme="minorHAnsi" w:hAnsiTheme="minorHAnsi" w:cstheme="minorHAnsi"/>
          <w:strike/>
          <w:sz w:val="20"/>
          <w:szCs w:val="20"/>
        </w:rPr>
        <w:t>Customer Purchase Order yang akan dibuat</w:t>
      </w:r>
      <w:r w:rsidR="003F6428" w:rsidRPr="00FA5485">
        <w:rPr>
          <w:rFonts w:asciiTheme="minorHAnsi" w:hAnsiTheme="minorHAnsi" w:cstheme="minorHAnsi"/>
          <w:strike/>
          <w:sz w:val="20"/>
          <w:szCs w:val="20"/>
        </w:rPr>
        <w:t xml:space="preserve"> dan ditujukan untuk menjadi Sales Order</w:t>
      </w:r>
    </w:p>
    <w:p w14:paraId="1ECAC978" w14:textId="77777777" w:rsidR="009111F2" w:rsidRPr="00FA5485" w:rsidRDefault="009111F2" w:rsidP="009111F2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649FC48D" w14:textId="77777777" w:rsidR="009111F2" w:rsidRPr="00FA5485" w:rsidRDefault="009111F2" w:rsidP="009111F2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60444BC2" w14:textId="77777777" w:rsidR="009111F2" w:rsidRPr="00FA5485" w:rsidRDefault="009111F2" w:rsidP="009111F2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371B38F4" w14:textId="41FD3A9C" w:rsidR="009111F2" w:rsidRPr="00FA5485" w:rsidRDefault="009111F2" w:rsidP="009111F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Mendapatkan </w:t>
      </w:r>
      <w:r w:rsidR="001B0F06" w:rsidRPr="00FA5485">
        <w:rPr>
          <w:rFonts w:asciiTheme="minorHAnsi" w:hAnsiTheme="minorHAnsi" w:cstheme="minorHAnsi"/>
          <w:strike/>
          <w:sz w:val="20"/>
          <w:szCs w:val="20"/>
        </w:rPr>
        <w:t xml:space="preserve">Document Customer Purchase Order </w:t>
      </w:r>
      <w:r w:rsidR="003F6428" w:rsidRPr="00FA5485">
        <w:rPr>
          <w:rFonts w:asciiTheme="minorHAnsi" w:hAnsiTheme="minorHAnsi" w:cstheme="minorHAnsi"/>
          <w:strike/>
          <w:sz w:val="20"/>
          <w:szCs w:val="20"/>
        </w:rPr>
        <w:t xml:space="preserve">to Sales Order </w:t>
      </w:r>
      <w:r w:rsidR="001B0F06" w:rsidRPr="00FA5485">
        <w:rPr>
          <w:rFonts w:asciiTheme="minorHAnsi" w:hAnsiTheme="minorHAnsi" w:cstheme="minorHAnsi"/>
          <w:strike/>
          <w:sz w:val="20"/>
          <w:szCs w:val="20"/>
        </w:rPr>
        <w:t>berdasarkan beberapa Sales Quotation</w:t>
      </w:r>
      <w:r w:rsidR="003F6428" w:rsidRPr="00FA5485">
        <w:rPr>
          <w:rFonts w:asciiTheme="minorHAnsi" w:hAnsiTheme="minorHAnsi" w:cstheme="minorHAnsi"/>
          <w:strike/>
          <w:sz w:val="20"/>
          <w:szCs w:val="20"/>
        </w:rPr>
        <w:t xml:space="preserve"> yang Type nya Sales Order </w:t>
      </w:r>
      <w:r w:rsidR="001B0F06" w:rsidRPr="00FA5485">
        <w:rPr>
          <w:rFonts w:asciiTheme="minorHAnsi" w:hAnsiTheme="minorHAnsi" w:cstheme="minorHAnsi"/>
          <w:strike/>
          <w:sz w:val="20"/>
          <w:szCs w:val="20"/>
        </w:rPr>
        <w:t xml:space="preserve"> yang ada</w:t>
      </w:r>
    </w:p>
    <w:p w14:paraId="2A64BC90" w14:textId="77777777" w:rsidR="009111F2" w:rsidRPr="00FA5485" w:rsidRDefault="009111F2" w:rsidP="009111F2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5A2A492" w14:textId="77777777" w:rsidR="009111F2" w:rsidRPr="00FA5485" w:rsidRDefault="009111F2" w:rsidP="009111F2">
      <w:pPr>
        <w:pStyle w:val="BodyText"/>
        <w:numPr>
          <w:ilvl w:val="0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Remark</w:t>
      </w:r>
    </w:p>
    <w:p w14:paraId="7B906115" w14:textId="77777777" w:rsidR="009111F2" w:rsidRPr="00FA5485" w:rsidRDefault="009111F2" w:rsidP="009111F2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List</w:t>
      </w:r>
    </w:p>
    <w:p w14:paraId="6CE96022" w14:textId="77777777" w:rsidR="009111F2" w:rsidRPr="00FA5485" w:rsidRDefault="009111F2" w:rsidP="009111F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From </w:t>
      </w:r>
    </w:p>
    <w:p w14:paraId="5019DBC8" w14:textId="77777777" w:rsidR="009111F2" w:rsidRPr="00FA5485" w:rsidRDefault="009111F2" w:rsidP="009111F2">
      <w:pPr>
        <w:numPr>
          <w:ilvl w:val="3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Awal Bulan dari session yang dipilih</w:t>
      </w:r>
    </w:p>
    <w:p w14:paraId="0B1162FF" w14:textId="77777777" w:rsidR="009111F2" w:rsidRPr="00FA5485" w:rsidRDefault="009111F2" w:rsidP="009111F2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350F9439" w14:textId="77777777" w:rsidR="009111F2" w:rsidRPr="00FA5485" w:rsidRDefault="009111F2" w:rsidP="009111F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To </w:t>
      </w:r>
    </w:p>
    <w:p w14:paraId="31B62267" w14:textId="77777777" w:rsidR="009111F2" w:rsidRPr="00FA5485" w:rsidRDefault="009111F2" w:rsidP="009111F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Akhir Bulan dari session yang dipilih</w:t>
      </w:r>
    </w:p>
    <w:p w14:paraId="33529F23" w14:textId="77777777" w:rsidR="009111F2" w:rsidRPr="00FA5485" w:rsidRDefault="009111F2" w:rsidP="009111F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3AFD3C4" w14:textId="77777777" w:rsidR="009111F2" w:rsidRPr="00FA5485" w:rsidRDefault="009111F2" w:rsidP="009111F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 xml:space="preserve">Waktu Tekan Tombol </w:t>
      </w:r>
      <w:r w:rsidR="00313ECA" w:rsidRPr="00FA5485">
        <w:rPr>
          <w:rFonts w:asciiTheme="minorHAnsi" w:hAnsiTheme="minorHAnsi" w:cstheme="minorHAnsi"/>
          <w:b/>
          <w:strike/>
          <w:sz w:val="20"/>
          <w:szCs w:val="20"/>
        </w:rPr>
        <w:t>Search</w:t>
      </w:r>
    </w:p>
    <w:p w14:paraId="0B5BB5B6" w14:textId="77777777" w:rsidR="009111F2" w:rsidRPr="00FA5485" w:rsidRDefault="00313ECA" w:rsidP="00313ECA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Data sesuai Filter yang dipilih</w:t>
      </w:r>
    </w:p>
    <w:p w14:paraId="5856C0BC" w14:textId="77777777" w:rsidR="00F73EBC" w:rsidRPr="00FA5485" w:rsidRDefault="00F73EBC" w:rsidP="00F73EBC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32CE04A" w14:textId="77777777" w:rsidR="00F73EBC" w:rsidRPr="00FA5485" w:rsidRDefault="00F73EBC" w:rsidP="00F73EBC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New</w:t>
      </w:r>
    </w:p>
    <w:p w14:paraId="3BA53141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Data kosong</w:t>
      </w:r>
    </w:p>
    <w:p w14:paraId="4B5F5132" w14:textId="77777777" w:rsidR="00F73EBC" w:rsidRPr="00FA5485" w:rsidRDefault="00F73EBC" w:rsidP="00F73EBC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POC No akan tercreate baru </w:t>
      </w:r>
    </w:p>
    <w:p w14:paraId="22BAC90D" w14:textId="77777777" w:rsidR="00F73EBC" w:rsidRPr="00FA5485" w:rsidRDefault="00F73EBC" w:rsidP="00F73EBC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akan terisi 0</w:t>
      </w:r>
    </w:p>
    <w:p w14:paraId="72BFC20C" w14:textId="77777777" w:rsidR="00F73EBC" w:rsidRPr="00FA5485" w:rsidRDefault="00F73EBC" w:rsidP="00F73EBC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41844DC1" w14:textId="77777777" w:rsidR="00F73EBC" w:rsidRPr="00FA5485" w:rsidRDefault="00F73EBC" w:rsidP="00F73EBC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Update</w:t>
      </w:r>
    </w:p>
    <w:p w14:paraId="0BA7C7A6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Valid Status = False, maka tidak bisa diupdate</w:t>
      </w:r>
    </w:p>
    <w:p w14:paraId="3EA2D950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POC No sudah Closing, maka tidak bisa diupdate</w:t>
      </w:r>
    </w:p>
    <w:p w14:paraId="087799C6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Bila POC No ini sudah ada di Sales Order by POC No, maka POC ini tidak bisa diupdate </w:t>
      </w:r>
    </w:p>
    <w:p w14:paraId="6F52EDE2" w14:textId="77777777" w:rsidR="00F73EBC" w:rsidRPr="00FA5485" w:rsidRDefault="00F73EBC" w:rsidP="00F73EBC">
      <w:pPr>
        <w:pStyle w:val="BodyText"/>
        <w:spacing w:before="0" w:after="0"/>
        <w:ind w:left="72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B7CF6B4" w14:textId="77777777" w:rsidR="00F73EBC" w:rsidRPr="00FA5485" w:rsidRDefault="00F73EBC" w:rsidP="00F73EBC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Delete</w:t>
      </w:r>
    </w:p>
    <w:p w14:paraId="64113E1E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Valid Status = False, maka tidak bisa didelete</w:t>
      </w:r>
    </w:p>
    <w:p w14:paraId="0488DFDE" w14:textId="77777777" w:rsidR="00A43BE3" w:rsidRPr="00FA5485" w:rsidRDefault="00A43BE3" w:rsidP="00A43BE3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POC No sudah Closing, maka tidak bisa didelete</w:t>
      </w:r>
    </w:p>
    <w:p w14:paraId="1200E865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Bila POC No ini sudah ada di Sales Order by POC No, maka POC ini tidak bisa didelete </w:t>
      </w:r>
    </w:p>
    <w:p w14:paraId="47E02CA1" w14:textId="77777777" w:rsidR="00F73EBC" w:rsidRPr="00FA5485" w:rsidRDefault="00F73EBC" w:rsidP="00F73EBC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E1CF054" w14:textId="77777777" w:rsidR="00F73EBC" w:rsidRPr="00FA5485" w:rsidRDefault="00F73EBC" w:rsidP="00F73EBC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Revise</w:t>
      </w:r>
    </w:p>
    <w:p w14:paraId="373CD089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Valid Status = False, maka tidak bisa direvise</w:t>
      </w:r>
    </w:p>
    <w:p w14:paraId="3318E1BA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Bila </w:t>
      </w:r>
      <w:r w:rsidR="00A43BE3" w:rsidRPr="00FA5485">
        <w:rPr>
          <w:rFonts w:asciiTheme="minorHAnsi" w:hAnsiTheme="minorHAnsi" w:cstheme="minorHAnsi"/>
          <w:strike/>
          <w:sz w:val="20"/>
          <w:szCs w:val="20"/>
        </w:rPr>
        <w:t>POC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No sudah ada di Sales </w:t>
      </w:r>
      <w:r w:rsidR="00A43BE3" w:rsidRPr="00FA5485">
        <w:rPr>
          <w:rFonts w:asciiTheme="minorHAnsi" w:hAnsiTheme="minorHAnsi" w:cstheme="minorHAnsi"/>
          <w:strike/>
          <w:sz w:val="20"/>
          <w:szCs w:val="20"/>
        </w:rPr>
        <w:t>Order by Purchase Order</w:t>
      </w:r>
      <w:r w:rsidRPr="00FA5485">
        <w:rPr>
          <w:rFonts w:asciiTheme="minorHAnsi" w:hAnsiTheme="minorHAnsi" w:cstheme="minorHAnsi"/>
          <w:strike/>
          <w:sz w:val="20"/>
          <w:szCs w:val="20"/>
        </w:rPr>
        <w:t>, maka tidak bisa direvise</w:t>
      </w:r>
    </w:p>
    <w:p w14:paraId="5C985AC2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untuk informasi yang ada di database</w:t>
      </w:r>
    </w:p>
    <w:p w14:paraId="5BDEBB89" w14:textId="77777777" w:rsidR="00F73EBC" w:rsidRPr="00FA5485" w:rsidRDefault="00F73EBC" w:rsidP="00F73EBC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Ref RFQ No adalah No RFQ yang lama</w:t>
      </w:r>
    </w:p>
    <w:p w14:paraId="0ACD68AA" w14:textId="77777777" w:rsidR="00F73EBC" w:rsidRPr="00FA5485" w:rsidRDefault="00F73EBC" w:rsidP="00F73EBC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RFQ No adalah No RFQ yang lama ditambah 1 (dari kolom Revision Decimal(2))</w:t>
      </w:r>
    </w:p>
    <w:p w14:paraId="0534F8D6" w14:textId="77777777" w:rsidR="00F73EBC" w:rsidRPr="00FA5485" w:rsidRDefault="00F73EBC" w:rsidP="00F73EBC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C3ACA42" w14:textId="77777777" w:rsidR="00F73EBC" w:rsidRPr="00FA5485" w:rsidRDefault="00F73EBC" w:rsidP="00F73EBC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Cloning</w:t>
      </w:r>
    </w:p>
    <w:p w14:paraId="566E3FBC" w14:textId="77777777" w:rsidR="00F73EBC" w:rsidRPr="00FA5485" w:rsidRDefault="00F73EBC" w:rsidP="00F73EBC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untuk informasi yang ada di database</w:t>
      </w:r>
    </w:p>
    <w:p w14:paraId="5E8FEF81" w14:textId="77777777" w:rsidR="006264FB" w:rsidRPr="00FA5485" w:rsidRDefault="006264FB" w:rsidP="006264FB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POC No akan tercreate baru </w:t>
      </w:r>
    </w:p>
    <w:p w14:paraId="52E40A65" w14:textId="77777777" w:rsidR="006264FB" w:rsidRPr="00FA5485" w:rsidRDefault="006264FB" w:rsidP="006264FB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lastRenderedPageBreak/>
        <w:t>Revision akan terisi 0</w:t>
      </w:r>
    </w:p>
    <w:p w14:paraId="116F9910" w14:textId="77777777" w:rsidR="009111F2" w:rsidRPr="00FA5485" w:rsidRDefault="009111F2" w:rsidP="009111F2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14FC286" w14:textId="77777777" w:rsidR="009111F2" w:rsidRPr="00FA5485" w:rsidRDefault="009111F2" w:rsidP="009111F2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Edit</w:t>
      </w:r>
    </w:p>
    <w:p w14:paraId="6BE63BA2" w14:textId="77777777" w:rsidR="009111F2" w:rsidRPr="00FA5485" w:rsidRDefault="005F078B" w:rsidP="0086367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Klik Tombol Confirm di Header</w:t>
      </w:r>
    </w:p>
    <w:p w14:paraId="7A8AB574" w14:textId="77777777" w:rsidR="00863672" w:rsidRPr="00FA5485" w:rsidRDefault="00863672" w:rsidP="0086367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Matikan semua informasi yang ada di Header</w:t>
      </w:r>
    </w:p>
    <w:p w14:paraId="36601568" w14:textId="77777777" w:rsidR="00863672" w:rsidRPr="00FA5485" w:rsidRDefault="00863672" w:rsidP="0086367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Aktifkan Grid untuk Search Sales Quotation </w:t>
      </w:r>
    </w:p>
    <w:p w14:paraId="1F2210C6" w14:textId="77777777" w:rsidR="00863672" w:rsidRPr="00FA5485" w:rsidRDefault="00863672" w:rsidP="0086367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8EA352C" w14:textId="77777777" w:rsidR="00863672" w:rsidRPr="00FA5485" w:rsidRDefault="00863672" w:rsidP="0086367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 Tekan tombol Search sales quotation di Grid Search Sales Quotation</w:t>
      </w:r>
    </w:p>
    <w:p w14:paraId="4C06D07F" w14:textId="77777777" w:rsidR="00863672" w:rsidRPr="00FA5485" w:rsidRDefault="00863672" w:rsidP="0086367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hanya yang sesuai Customer, End User, Sales Person, Project, Currency yang dipilih dan yang Status = Approved</w:t>
      </w:r>
    </w:p>
    <w:p w14:paraId="3C796730" w14:textId="77777777" w:rsidR="001C7DAA" w:rsidRPr="00FA5485" w:rsidRDefault="001C7DAA" w:rsidP="001C7DAA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878681E" w14:textId="77777777" w:rsidR="001C7DAA" w:rsidRPr="00FA5485" w:rsidRDefault="001C7DAA" w:rsidP="001C7DAA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Klik Tombol Confirm dibawah Grid Sales Quotation</w:t>
      </w:r>
    </w:p>
    <w:p w14:paraId="5E3F0BE8" w14:textId="77777777" w:rsidR="001C7DAA" w:rsidRPr="00FA5485" w:rsidRDefault="001C7DAA" w:rsidP="001C7DAA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Matikan Grid Sales Quotation</w:t>
      </w:r>
    </w:p>
    <w:p w14:paraId="33B8A849" w14:textId="77777777" w:rsidR="001C7DAA" w:rsidRPr="00FA5485" w:rsidRDefault="001C7DAA" w:rsidP="001C7DAA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Isi Grid Detail Item sesuai Saesuai dengan detail Sales Quotation yang ada</w:t>
      </w:r>
    </w:p>
    <w:p w14:paraId="4E1CCCAA" w14:textId="77777777" w:rsidR="001C7DAA" w:rsidRPr="00FA5485" w:rsidRDefault="001C7DAA" w:rsidP="001C7DAA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Isi Sort No, yaitu No Urut sesuai dengan Purchase Order yang ada</w:t>
      </w:r>
    </w:p>
    <w:p w14:paraId="41E46EEC" w14:textId="77777777" w:rsidR="00310BD6" w:rsidRPr="00FA5485" w:rsidRDefault="00310BD6" w:rsidP="00310BD6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Sort no tidak boleh kosong</w:t>
      </w:r>
    </w:p>
    <w:p w14:paraId="7380336A" w14:textId="77777777" w:rsidR="00310BD6" w:rsidRPr="00FA5485" w:rsidRDefault="00310BD6" w:rsidP="00310BD6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Sort no tidajk boleh Double dengan no yang sama</w:t>
      </w:r>
    </w:p>
    <w:p w14:paraId="184167FD" w14:textId="77777777" w:rsidR="00310BD6" w:rsidRPr="00FA5485" w:rsidRDefault="00310BD6" w:rsidP="00310BD6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Sort No harus angka bulat</w:t>
      </w:r>
    </w:p>
    <w:p w14:paraId="203F1FC4" w14:textId="77777777" w:rsidR="00310BD6" w:rsidRPr="00FA5485" w:rsidRDefault="00310BD6" w:rsidP="001C7DAA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Masukan Quantity dari Purchase order tersebut</w:t>
      </w:r>
    </w:p>
    <w:p w14:paraId="30B2674A" w14:textId="77777777" w:rsidR="00310BD6" w:rsidRPr="00FA5485" w:rsidRDefault="00310BD6" w:rsidP="001C7DAA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Tekan Tombol Delete bila ingin  menghapus detail item dari Purcjase Order yang tidak terpakai</w:t>
      </w:r>
    </w:p>
    <w:p w14:paraId="4731477E" w14:textId="77777777" w:rsidR="00A357A7" w:rsidRPr="00FA5485" w:rsidRDefault="00A357A7" w:rsidP="00A357A7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48907CCC" w14:textId="77777777" w:rsidR="009111F2" w:rsidRPr="00FA5485" w:rsidRDefault="00A357A7" w:rsidP="00A357A7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Grid Additional Fee</w:t>
      </w:r>
    </w:p>
    <w:p w14:paraId="6A1077A5" w14:textId="77777777" w:rsidR="00A357A7" w:rsidRPr="00FA5485" w:rsidRDefault="00A357A7" w:rsidP="00A357A7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Berisi data Biaya tambahan untuk Purchase Order yang ada</w:t>
      </w:r>
    </w:p>
    <w:p w14:paraId="14CAF778" w14:textId="77777777" w:rsidR="00A357A7" w:rsidRPr="00FA5485" w:rsidRDefault="00A357A7" w:rsidP="00A357A7">
      <w:pPr>
        <w:pStyle w:val="BodyText"/>
        <w:spacing w:before="0" w:after="0"/>
        <w:ind w:left="72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49847A1B" w14:textId="77777777" w:rsidR="000822F6" w:rsidRPr="00FA5485" w:rsidRDefault="000822F6" w:rsidP="000822F6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Grid Payment Term</w:t>
      </w:r>
    </w:p>
    <w:p w14:paraId="7A4D2A88" w14:textId="77777777" w:rsidR="000822F6" w:rsidRPr="00FA5485" w:rsidRDefault="000822F6" w:rsidP="000822F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Berisi data Term Pembayaran untuk Purchase Order yang ada</w:t>
      </w:r>
    </w:p>
    <w:p w14:paraId="7D65A39B" w14:textId="77777777" w:rsidR="000822F6" w:rsidRPr="00FA5485" w:rsidRDefault="000822F6" w:rsidP="000822F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Term No berisi angka</w:t>
      </w:r>
    </w:p>
    <w:p w14:paraId="3F42696B" w14:textId="77777777" w:rsidR="000822F6" w:rsidRPr="00FA5485" w:rsidRDefault="000822F6" w:rsidP="000822F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Term No tidak boleh kembar</w:t>
      </w:r>
    </w:p>
    <w:p w14:paraId="71D30E4D" w14:textId="77777777" w:rsidR="000822F6" w:rsidRPr="00FA5485" w:rsidRDefault="000822F6" w:rsidP="000822F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Total Percent harus 100 untuk semua nya</w:t>
      </w:r>
    </w:p>
    <w:p w14:paraId="48D89768" w14:textId="77777777" w:rsidR="000822F6" w:rsidRPr="00FA5485" w:rsidRDefault="000822F6" w:rsidP="000822F6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38355F4D" w14:textId="77777777" w:rsidR="000822F6" w:rsidRPr="00FA5485" w:rsidRDefault="000822F6" w:rsidP="000822F6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Grid Item Delivery Date</w:t>
      </w:r>
    </w:p>
    <w:p w14:paraId="7295E3BD" w14:textId="77777777" w:rsidR="000822F6" w:rsidRPr="00FA5485" w:rsidRDefault="000822F6" w:rsidP="000822F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Total Item dan Total Quantity harus sama dengan yang ada di detail Item</w:t>
      </w:r>
    </w:p>
    <w:p w14:paraId="7B4EB089" w14:textId="77777777" w:rsidR="00CB6E18" w:rsidRPr="00FA5485" w:rsidRDefault="00CB6E18" w:rsidP="00CB6E18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4D760BF" w14:textId="77777777" w:rsidR="00CB6E18" w:rsidRPr="00FA5485" w:rsidRDefault="00CB6E18" w:rsidP="00CB6E18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klik Item Delivery</w:t>
      </w:r>
    </w:p>
    <w:p w14:paraId="25A7454C" w14:textId="77777777" w:rsidR="00CB6E18" w:rsidRPr="00FA5485" w:rsidRDefault="00CB6E18" w:rsidP="00CB6E1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Isi semua kolom Delivery date dengan Tanggal yang diisi</w:t>
      </w:r>
    </w:p>
    <w:p w14:paraId="1D1A3A25" w14:textId="77777777" w:rsidR="000822F6" w:rsidRPr="00FA5485" w:rsidRDefault="000822F6" w:rsidP="000822F6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12356680" w14:textId="77777777" w:rsidR="00CB6E18" w:rsidRPr="00FA5485" w:rsidRDefault="00CB6E18" w:rsidP="00CB6E18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klik Copy from Detail</w:t>
      </w:r>
    </w:p>
    <w:p w14:paraId="25A9F3CD" w14:textId="77777777" w:rsidR="00CB6E18" w:rsidRPr="00FA5485" w:rsidRDefault="00CB6E18" w:rsidP="00CB6E1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Hapus semua Detail Grid Item delivery date, kemudian isi lagi dengan Detail yang ada di Grid Item</w:t>
      </w:r>
    </w:p>
    <w:p w14:paraId="03FAB4E7" w14:textId="77777777" w:rsidR="00CB6E18" w:rsidRPr="00FA5485" w:rsidRDefault="00CB6E18" w:rsidP="000822F6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43FAA296" w14:textId="77777777" w:rsidR="009111F2" w:rsidRPr="00FA5485" w:rsidRDefault="009111F2" w:rsidP="009111F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Save</w:t>
      </w:r>
    </w:p>
    <w:p w14:paraId="013C35D4" w14:textId="77777777" w:rsidR="00F03DDB" w:rsidRPr="00FA5485" w:rsidRDefault="00F03DDB" w:rsidP="00F03DDB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New</w:t>
      </w:r>
    </w:p>
    <w:p w14:paraId="7DE9B79D" w14:textId="77777777" w:rsidR="00F03DDB" w:rsidRPr="00FA5485" w:rsidRDefault="00F03DDB" w:rsidP="00F03DDB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Insert ke Table Customer Purchase Order dengan data baru</w:t>
      </w:r>
    </w:p>
    <w:p w14:paraId="0A360BAF" w14:textId="77777777" w:rsidR="00CC7BA8" w:rsidRPr="00FA5485" w:rsidRDefault="00CC7BA8" w:rsidP="00F03DDB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dibuat 00</w:t>
      </w:r>
    </w:p>
    <w:p w14:paraId="566AEB26" w14:textId="77777777" w:rsidR="00F03DDB" w:rsidRPr="00FA5485" w:rsidRDefault="00F03DDB" w:rsidP="00F03DDB">
      <w:pPr>
        <w:pStyle w:val="BodyText"/>
        <w:spacing w:before="0" w:after="0"/>
        <w:ind w:left="180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ECC01F2" w14:textId="77777777" w:rsidR="00F03DDB" w:rsidRPr="00FA5485" w:rsidRDefault="00F03DDB" w:rsidP="00F03DDB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Revise</w:t>
      </w:r>
    </w:p>
    <w:p w14:paraId="53738564" w14:textId="77777777" w:rsidR="00F03DDB" w:rsidRPr="00FA5485" w:rsidRDefault="00F03DDB" w:rsidP="00F03DDB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Insert ke Table Customer Revisi Customer Purchase Order dari yang ada di table sebelumnya</w:t>
      </w:r>
    </w:p>
    <w:p w14:paraId="11D13D6D" w14:textId="77777777" w:rsidR="00F03DDB" w:rsidRPr="00FA5485" w:rsidRDefault="00800737" w:rsidP="00F03DDB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Update</w:t>
      </w:r>
      <w:r w:rsidR="00F03DDB" w:rsidRPr="00FA5485">
        <w:rPr>
          <w:rFonts w:asciiTheme="minorHAnsi" w:hAnsiTheme="minorHAnsi" w:cstheme="minorHAnsi"/>
          <w:strike/>
          <w:sz w:val="20"/>
          <w:szCs w:val="20"/>
        </w:rPr>
        <w:t xml:space="preserve"> Table Customer Purchase Order 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baru </w:t>
      </w:r>
      <w:r w:rsidR="00F03DDB" w:rsidRPr="00FA5485">
        <w:rPr>
          <w:rFonts w:asciiTheme="minorHAnsi" w:hAnsiTheme="minorHAnsi" w:cstheme="minorHAnsi"/>
          <w:strike/>
          <w:sz w:val="20"/>
          <w:szCs w:val="20"/>
        </w:rPr>
        <w:t>dengan Data yang disi</w:t>
      </w:r>
    </w:p>
    <w:p w14:paraId="232E27E3" w14:textId="77777777" w:rsidR="00F03DDB" w:rsidRPr="00FA5485" w:rsidRDefault="00F03DDB" w:rsidP="00F03DDB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ditambah 1 dari Revisi yang terakhir</w:t>
      </w:r>
    </w:p>
    <w:p w14:paraId="3CBCE62A" w14:textId="77777777" w:rsidR="00F03DDB" w:rsidRPr="00FA5485" w:rsidRDefault="00F03DDB" w:rsidP="00F03DDB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35D6A3AA" w14:textId="77777777" w:rsidR="00CC7BA8" w:rsidRPr="00FA5485" w:rsidRDefault="00CC7BA8" w:rsidP="00CC7BA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Cloning</w:t>
      </w:r>
    </w:p>
    <w:p w14:paraId="06517266" w14:textId="77777777" w:rsidR="00CC7BA8" w:rsidRPr="00FA5485" w:rsidRDefault="00CC7BA8" w:rsidP="00CC7BA8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Insert ke Table Customer Purchase Order dengan data baru sesuai kolom yang diisi</w:t>
      </w:r>
    </w:p>
    <w:p w14:paraId="7D9E6B06" w14:textId="77777777" w:rsidR="00CC7BA8" w:rsidRPr="00FA5485" w:rsidRDefault="00CC7BA8" w:rsidP="00CC7BA8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dibuat 00</w:t>
      </w:r>
    </w:p>
    <w:p w14:paraId="417CB952" w14:textId="77777777" w:rsidR="00CC7BA8" w:rsidRPr="00FA5485" w:rsidRDefault="00CC7BA8" w:rsidP="00F03DDB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68DE473E" w14:textId="77777777" w:rsidR="00F03DDB" w:rsidRPr="00FA5485" w:rsidRDefault="00F03DDB" w:rsidP="009111F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Update</w:t>
      </w:r>
    </w:p>
    <w:p w14:paraId="3260082A" w14:textId="77777777" w:rsidR="009111F2" w:rsidRPr="00FA5485" w:rsidRDefault="009111F2" w:rsidP="00F03DDB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Update Table </w:t>
      </w:r>
      <w:r w:rsidR="00F03DDB" w:rsidRPr="00FA5485">
        <w:rPr>
          <w:rFonts w:asciiTheme="minorHAnsi" w:hAnsiTheme="minorHAnsi" w:cstheme="minorHAnsi"/>
          <w:strike/>
          <w:sz w:val="20"/>
          <w:szCs w:val="20"/>
        </w:rPr>
        <w:t>Customer Purchase Order dengan data yang dirubah</w:t>
      </w:r>
    </w:p>
    <w:p w14:paraId="3E0B9BC3" w14:textId="6B5D844E" w:rsidR="00EB2B18" w:rsidRPr="00FA5485" w:rsidRDefault="00EB2B18" w:rsidP="007106DF">
      <w:pPr>
        <w:rPr>
          <w:rFonts w:asciiTheme="minorHAnsi" w:hAnsiTheme="minorHAnsi" w:cstheme="minorHAnsi"/>
          <w:strike/>
          <w:sz w:val="20"/>
          <w:szCs w:val="20"/>
        </w:rPr>
      </w:pPr>
    </w:p>
    <w:p w14:paraId="5E635C22" w14:textId="60BEBC86" w:rsidR="00EB2B18" w:rsidRPr="00FA5485" w:rsidRDefault="000A6B65" w:rsidP="007106DF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lastRenderedPageBreak/>
        <w:drawing>
          <wp:inline distT="0" distB="0" distL="0" distR="0" wp14:anchorId="73A329A4" wp14:editId="08318D58">
            <wp:extent cx="6417945" cy="429029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2_05_sal_customer_purchase_order_to_sales_order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2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lastRenderedPageBreak/>
        <w:drawing>
          <wp:inline distT="0" distB="0" distL="0" distR="0" wp14:anchorId="10535BDD" wp14:editId="6992A7A2">
            <wp:extent cx="6417945" cy="535749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2_05_sal_customer_purchase_order_to_sales_order_detai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42C2" w14:textId="33ABDE20" w:rsidR="0079064B" w:rsidRPr="00FA5485" w:rsidRDefault="0079064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6E0A9E3E" w14:textId="77777777" w:rsidR="00504482" w:rsidRPr="00FA5485" w:rsidRDefault="00504482" w:rsidP="00504482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5214D635" w14:textId="219227FC" w:rsidR="00504482" w:rsidRPr="00FA5485" w:rsidRDefault="00504482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17" w:name="_Toc69582556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>– Sales – Customer Purchase Order to Blanket Order</w:t>
      </w:r>
      <w:bookmarkEnd w:id="17"/>
    </w:p>
    <w:p w14:paraId="046A7EE8" w14:textId="77777777" w:rsidR="00504482" w:rsidRPr="00FA5485" w:rsidRDefault="00504482" w:rsidP="00504482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229E3946" w14:textId="4FACA8D0" w:rsidR="009938F3" w:rsidRPr="00FA5485" w:rsidRDefault="009938F3" w:rsidP="009938F3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Module ini digunakan untuk membuat Document Customer Purchase Order yang kemudian secara otomatis menjadi Blanket Order</w:t>
      </w:r>
    </w:p>
    <w:p w14:paraId="2030A797" w14:textId="77777777" w:rsidR="00504482" w:rsidRPr="00FA5485" w:rsidRDefault="00504482" w:rsidP="00504482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059A0D7F" w14:textId="77777777" w:rsidR="00504482" w:rsidRPr="00FA5485" w:rsidRDefault="00504482" w:rsidP="00504482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0204791D" w14:textId="77777777" w:rsidR="00504482" w:rsidRPr="00FA5485" w:rsidRDefault="00504482" w:rsidP="00504482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00A6F4F4" w14:textId="77777777" w:rsidR="00504482" w:rsidRPr="00FA5485" w:rsidRDefault="00504482" w:rsidP="00504482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200FD696" w14:textId="77777777" w:rsidR="00504482" w:rsidRPr="00FA5485" w:rsidRDefault="00504482" w:rsidP="00504482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72B9300" w14:textId="77777777" w:rsidR="003F6428" w:rsidRPr="00FA5485" w:rsidRDefault="003F6428" w:rsidP="003F6428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3DB33886" w14:textId="77777777" w:rsidR="003F6428" w:rsidRPr="00FA5485" w:rsidRDefault="003F6428" w:rsidP="003F6428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1F8C3823" w14:textId="2118D131" w:rsidR="003F6428" w:rsidRPr="00FA5485" w:rsidRDefault="003F6428" w:rsidP="003F642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Dokumen Customer Purchase Order yang akan dibuat dan ditujukan untuk menjadi Blanket Order</w:t>
      </w:r>
    </w:p>
    <w:p w14:paraId="615246D1" w14:textId="77777777" w:rsidR="003F6428" w:rsidRPr="00FA5485" w:rsidRDefault="003F6428" w:rsidP="003F6428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2C73B14B" w14:textId="77777777" w:rsidR="003F6428" w:rsidRPr="00FA5485" w:rsidRDefault="003F6428" w:rsidP="003F6428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6D655D44" w14:textId="77777777" w:rsidR="003F6428" w:rsidRPr="00FA5485" w:rsidRDefault="003F6428" w:rsidP="003F6428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64B7DD6E" w14:textId="7F15EA00" w:rsidR="003F6428" w:rsidRPr="00FA5485" w:rsidRDefault="003F6428" w:rsidP="003F642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Mendapatkan Document Customer Purchase Order to Sales Order berdasarkan beberapa Sales Quotation yang Type nya Blanket Order  yang ada</w:t>
      </w:r>
    </w:p>
    <w:p w14:paraId="132EDFD7" w14:textId="77777777" w:rsidR="00504482" w:rsidRPr="00FA5485" w:rsidRDefault="00504482" w:rsidP="00504482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84DF807" w14:textId="77777777" w:rsidR="00504482" w:rsidRPr="00FA5485" w:rsidRDefault="00504482" w:rsidP="00504482">
      <w:pPr>
        <w:pStyle w:val="BodyText"/>
        <w:numPr>
          <w:ilvl w:val="0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Remark</w:t>
      </w:r>
    </w:p>
    <w:p w14:paraId="3230CB82" w14:textId="77777777" w:rsidR="00504482" w:rsidRPr="00FA5485" w:rsidRDefault="00504482" w:rsidP="00504482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List</w:t>
      </w:r>
    </w:p>
    <w:p w14:paraId="14FBFF17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 xml:space="preserve">Period From </w:t>
      </w:r>
    </w:p>
    <w:p w14:paraId="2275C610" w14:textId="77777777" w:rsidR="00504482" w:rsidRPr="00FA5485" w:rsidRDefault="00504482" w:rsidP="00504482">
      <w:pPr>
        <w:numPr>
          <w:ilvl w:val="3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Awal Bulan dari session yang dipilih</w:t>
      </w:r>
    </w:p>
    <w:p w14:paraId="1B3C09D7" w14:textId="77777777" w:rsidR="00504482" w:rsidRPr="00FA5485" w:rsidRDefault="00504482" w:rsidP="00504482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69522F28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 xml:space="preserve">Period To </w:t>
      </w:r>
    </w:p>
    <w:p w14:paraId="10E7F843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Akhir Bulan dari session yang dipilih</w:t>
      </w:r>
    </w:p>
    <w:p w14:paraId="2E2BD6F1" w14:textId="77777777" w:rsidR="00504482" w:rsidRPr="00FA5485" w:rsidRDefault="00504482" w:rsidP="0050448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62E1A2A8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Tekan Tombol Search</w:t>
      </w:r>
    </w:p>
    <w:p w14:paraId="0529EF56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Data sesuai Filter yang dipilih</w:t>
      </w:r>
    </w:p>
    <w:p w14:paraId="34CF63BA" w14:textId="77777777" w:rsidR="00504482" w:rsidRPr="00FA5485" w:rsidRDefault="00504482" w:rsidP="0050448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33193DD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New</w:t>
      </w:r>
    </w:p>
    <w:p w14:paraId="70024F16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Data kosong</w:t>
      </w:r>
    </w:p>
    <w:p w14:paraId="23A0FBFA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SOD No akan tercreate baru </w:t>
      </w:r>
    </w:p>
    <w:p w14:paraId="71EF5865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akan terisi 0</w:t>
      </w:r>
    </w:p>
    <w:p w14:paraId="061F0BD6" w14:textId="77777777" w:rsidR="00504482" w:rsidRPr="00FA5485" w:rsidRDefault="00504482" w:rsidP="00504482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015CF01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Update</w:t>
      </w:r>
    </w:p>
    <w:p w14:paraId="0FB35765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Valid Status = False, maka tidak bisa diupdate</w:t>
      </w:r>
    </w:p>
    <w:p w14:paraId="6E2C853F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SOD No sudah Closing, maka tidak bisa diupdate</w:t>
      </w:r>
    </w:p>
    <w:p w14:paraId="3D00ADA2" w14:textId="77777777" w:rsidR="00504482" w:rsidRPr="00FA5485" w:rsidRDefault="00504482" w:rsidP="00504482">
      <w:pPr>
        <w:pStyle w:val="BodyText"/>
        <w:spacing w:before="0" w:after="0"/>
        <w:ind w:left="72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E12017B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Delete</w:t>
      </w:r>
    </w:p>
    <w:p w14:paraId="73CFBF85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Valid Status = False, maka tidak bisa didelete</w:t>
      </w:r>
    </w:p>
    <w:p w14:paraId="03F34A7B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SOD No sudah Closing, maka tidak bisa didelete</w:t>
      </w:r>
    </w:p>
    <w:p w14:paraId="277CF939" w14:textId="77777777" w:rsidR="00504482" w:rsidRPr="00FA5485" w:rsidRDefault="00504482" w:rsidP="00504482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071BD74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Revise</w:t>
      </w:r>
    </w:p>
    <w:p w14:paraId="267DB208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Valid Status = False, maka tidak bisa direvise</w:t>
      </w:r>
    </w:p>
    <w:p w14:paraId="3F239ACC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Bila POC No sudah ada di Sales Order by Purchase Order, maka tidak bisa direvise</w:t>
      </w:r>
    </w:p>
    <w:p w14:paraId="53F66ACC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untuk informasi yang ada di database</w:t>
      </w:r>
    </w:p>
    <w:p w14:paraId="2F6BFECF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Ref RFQ No adalah No RFQ yang lama</w:t>
      </w:r>
    </w:p>
    <w:p w14:paraId="5D1B17D9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RFQ No adalah No RFQ yang lama ditambah 1 (dari kolom Revision Decimal(2))</w:t>
      </w:r>
    </w:p>
    <w:p w14:paraId="736ED910" w14:textId="77777777" w:rsidR="00504482" w:rsidRPr="00FA5485" w:rsidRDefault="00504482" w:rsidP="0050448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E8A36F7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Cloning</w:t>
      </w:r>
    </w:p>
    <w:p w14:paraId="176BA130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untuk informasi yang ada di database</w:t>
      </w:r>
    </w:p>
    <w:p w14:paraId="171360DE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POC No akan tercreate baru </w:t>
      </w:r>
    </w:p>
    <w:p w14:paraId="5D77E17D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akan terisi 0</w:t>
      </w:r>
    </w:p>
    <w:p w14:paraId="5B126521" w14:textId="77777777" w:rsidR="00504482" w:rsidRPr="00FA5485" w:rsidRDefault="00504482" w:rsidP="00504482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6BBE9254" w14:textId="77777777" w:rsidR="00504482" w:rsidRPr="00FA5485" w:rsidRDefault="00504482" w:rsidP="00504482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lastRenderedPageBreak/>
        <w:t>Form Edit</w:t>
      </w:r>
    </w:p>
    <w:p w14:paraId="09009D93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Klik Tombol Confirm di Header</w:t>
      </w:r>
    </w:p>
    <w:p w14:paraId="77A9CA05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Matikan semua informasi yang ada di Header</w:t>
      </w:r>
    </w:p>
    <w:p w14:paraId="47B815CE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Aktifkan Grid untuk Search Sales Quotation </w:t>
      </w:r>
    </w:p>
    <w:p w14:paraId="7C296091" w14:textId="77777777" w:rsidR="00504482" w:rsidRPr="00FA5485" w:rsidRDefault="00504482" w:rsidP="0050448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A6A879F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 Tekan tombol Search sales quotation di Grid Search Sales Quotation</w:t>
      </w:r>
    </w:p>
    <w:p w14:paraId="43E1BCCC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hanya yang sesuai Customer, End User, Sales Person, Project, Currency yang dipilih dan yang Status = Approved</w:t>
      </w:r>
    </w:p>
    <w:p w14:paraId="4614B660" w14:textId="77777777" w:rsidR="00504482" w:rsidRPr="00FA5485" w:rsidRDefault="00504482" w:rsidP="0050448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3A559AB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Klik Tombol Confirm dibawah Grid Sales Quotation</w:t>
      </w:r>
    </w:p>
    <w:p w14:paraId="196DB1F7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Matikan Grid Sales Quotation</w:t>
      </w:r>
    </w:p>
    <w:p w14:paraId="20511717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Isi Grid Detail Item sesuai Saesuai dengan detail Sales Quotation yang ada</w:t>
      </w:r>
    </w:p>
    <w:p w14:paraId="61EF9655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Isi Sort No, yaitu No Urut sesuai dengan Purchase Order yang ada</w:t>
      </w:r>
    </w:p>
    <w:p w14:paraId="3F6737EF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Sort no tidak boleh kosong</w:t>
      </w:r>
    </w:p>
    <w:p w14:paraId="75D9ABBB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Sort no tidajk boleh Double dengan no yang sama</w:t>
      </w:r>
    </w:p>
    <w:p w14:paraId="3A9E11F4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Sort No harus angka bulat</w:t>
      </w:r>
    </w:p>
    <w:p w14:paraId="5D23A291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Masukan Quantity dari Purchase order tersebut</w:t>
      </w:r>
    </w:p>
    <w:p w14:paraId="3B208837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Tekan Tombol Delete bila ingin  menghapus detail item dari Purcjase Order yang tidak terpakai</w:t>
      </w:r>
    </w:p>
    <w:p w14:paraId="6A168344" w14:textId="77777777" w:rsidR="00504482" w:rsidRPr="00FA5485" w:rsidRDefault="00504482" w:rsidP="0050448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CB6A702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Grid Additional Fee</w:t>
      </w:r>
    </w:p>
    <w:p w14:paraId="0631F9BB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Berisi data Biaya tambahan untuk Purchase Order yang ada</w:t>
      </w:r>
    </w:p>
    <w:p w14:paraId="4646341B" w14:textId="77777777" w:rsidR="00504482" w:rsidRPr="00FA5485" w:rsidRDefault="00504482" w:rsidP="00504482">
      <w:pPr>
        <w:pStyle w:val="BodyText"/>
        <w:spacing w:before="0" w:after="0"/>
        <w:ind w:left="72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E49B9FE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Grid Payment Term</w:t>
      </w:r>
    </w:p>
    <w:p w14:paraId="3D70F202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Berisi data Term Pembayaran untuk Purchase Order yang ada</w:t>
      </w:r>
    </w:p>
    <w:p w14:paraId="3100FB10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Term No berisi angka</w:t>
      </w:r>
    </w:p>
    <w:p w14:paraId="0DAC6178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Term No tidak boleh kembar</w:t>
      </w:r>
    </w:p>
    <w:p w14:paraId="2923E51A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Total Percent harus 100 untuk semua nya</w:t>
      </w:r>
    </w:p>
    <w:p w14:paraId="6118EC3D" w14:textId="77777777" w:rsidR="00504482" w:rsidRPr="00FA5485" w:rsidRDefault="00504482" w:rsidP="00504482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142BB92E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Grid Item Delivery Date</w:t>
      </w:r>
    </w:p>
    <w:p w14:paraId="6C6BC518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Total Item dan Total Quantity harus sama dengan yang ada di detail Item</w:t>
      </w:r>
    </w:p>
    <w:p w14:paraId="7D750A13" w14:textId="77777777" w:rsidR="00504482" w:rsidRPr="00FA5485" w:rsidRDefault="00504482" w:rsidP="00504482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E106B86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klik Item Delivery</w:t>
      </w:r>
    </w:p>
    <w:p w14:paraId="26F9A775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Isi semua kolom Delivery date dengan Tanggal yang diisi</w:t>
      </w:r>
    </w:p>
    <w:p w14:paraId="5299FAAF" w14:textId="77777777" w:rsidR="00504482" w:rsidRPr="00FA5485" w:rsidRDefault="00504482" w:rsidP="00504482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7832FAD7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klik Copy from Detail</w:t>
      </w:r>
    </w:p>
    <w:p w14:paraId="56CE0031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Hapus semua Detail Grid Item delivery date, kemudian isi lagi dengan Detail yang ada di Grid Item</w:t>
      </w:r>
    </w:p>
    <w:p w14:paraId="37EA3BD5" w14:textId="77777777" w:rsidR="00504482" w:rsidRPr="00FA5485" w:rsidRDefault="00504482" w:rsidP="00504482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300620AA" w14:textId="77777777" w:rsidR="00504482" w:rsidRPr="00FA5485" w:rsidRDefault="00504482" w:rsidP="00504482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Save</w:t>
      </w:r>
    </w:p>
    <w:p w14:paraId="761FDBC4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New</w:t>
      </w:r>
    </w:p>
    <w:p w14:paraId="3F3EEF61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Insert ke Table Customer Purchase Order dengan data baru</w:t>
      </w:r>
    </w:p>
    <w:p w14:paraId="6C723BC5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dibuat 00</w:t>
      </w:r>
    </w:p>
    <w:p w14:paraId="756BE51B" w14:textId="77777777" w:rsidR="00504482" w:rsidRPr="00FA5485" w:rsidRDefault="00504482" w:rsidP="00504482">
      <w:pPr>
        <w:pStyle w:val="BodyText"/>
        <w:spacing w:before="0" w:after="0"/>
        <w:ind w:left="180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4741366B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Revise</w:t>
      </w:r>
    </w:p>
    <w:p w14:paraId="2BD17938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Insert ke Table Customer Revisi Customer Purchase Order dari yang ada di table sebelumnya</w:t>
      </w:r>
    </w:p>
    <w:p w14:paraId="1E2424B9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Update Table Customer Purchase Order baru dengan Data yang disi</w:t>
      </w:r>
    </w:p>
    <w:p w14:paraId="6BA19CB4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ditambah 1 dari Revisi yang terakhir</w:t>
      </w:r>
    </w:p>
    <w:p w14:paraId="32059AE1" w14:textId="77777777" w:rsidR="00504482" w:rsidRPr="00FA5485" w:rsidRDefault="00504482" w:rsidP="0050448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1C137C63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Cloning</w:t>
      </w:r>
    </w:p>
    <w:p w14:paraId="3297A2DB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Insert ke Table Customer Purchase Order dengan data baru sesuai kolom yang diisi</w:t>
      </w:r>
    </w:p>
    <w:p w14:paraId="7E4F6A92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Revision dibuat 00</w:t>
      </w:r>
    </w:p>
    <w:p w14:paraId="47B85A06" w14:textId="77777777" w:rsidR="00504482" w:rsidRPr="00FA5485" w:rsidRDefault="00504482" w:rsidP="00504482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662831B" w14:textId="77777777" w:rsidR="00504482" w:rsidRPr="00FA5485" w:rsidRDefault="00504482" w:rsidP="00504482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Update</w:t>
      </w:r>
    </w:p>
    <w:p w14:paraId="0C4C5E01" w14:textId="77777777" w:rsidR="00504482" w:rsidRPr="00FA5485" w:rsidRDefault="00504482" w:rsidP="00504482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Update Table Customer Purchase Order dengan data yang dirubah</w:t>
      </w:r>
    </w:p>
    <w:p w14:paraId="68BF12DE" w14:textId="77777777" w:rsidR="00504482" w:rsidRPr="00FA5485" w:rsidRDefault="00504482" w:rsidP="00504482">
      <w:pPr>
        <w:rPr>
          <w:rFonts w:asciiTheme="minorHAnsi" w:hAnsiTheme="minorHAnsi" w:cstheme="minorHAnsi"/>
          <w:strike/>
          <w:sz w:val="20"/>
          <w:szCs w:val="20"/>
        </w:rPr>
      </w:pPr>
    </w:p>
    <w:p w14:paraId="51B4C64D" w14:textId="71C2116D" w:rsidR="00504482" w:rsidRPr="00FA5485" w:rsidRDefault="00504482" w:rsidP="00504482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14:paraId="1F285DF4" w14:textId="64DFCDAE" w:rsidR="0079064B" w:rsidRPr="00FA5485" w:rsidRDefault="000A6B65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1F40E77B" wp14:editId="1BBE02A7">
            <wp:extent cx="6111040" cy="4292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_06_sal_customer_purchase_order_to_blanket_orde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04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78E2866A" wp14:editId="78C0E410">
            <wp:extent cx="6417945" cy="53975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2_06_sal_customer_purchase_order_to_blanket_order_detail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64B"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07DA30CA" w14:textId="77777777" w:rsidR="00504482" w:rsidRPr="00FA5485" w:rsidRDefault="00504482" w:rsidP="00504482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6AA91548" w14:textId="7FE8F7DD" w:rsidR="00504482" w:rsidRPr="00FA5485" w:rsidRDefault="00504482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18" w:name="_Toc69582557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>– Sales – Customer Purchase Order Release</w:t>
      </w:r>
      <w:bookmarkEnd w:id="18"/>
    </w:p>
    <w:p w14:paraId="5AC9987C" w14:textId="77777777" w:rsidR="009938F3" w:rsidRPr="00FA5485" w:rsidRDefault="009938F3" w:rsidP="009938F3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02EBBE31" w14:textId="4320B684" w:rsidR="009938F3" w:rsidRPr="00FA5485" w:rsidRDefault="009938F3" w:rsidP="009938F3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Module ini digunakan untuk membuat Document Customer</w:t>
      </w:r>
      <w:r w:rsidR="006D798D" w:rsidRPr="00FA5485">
        <w:rPr>
          <w:rFonts w:asciiTheme="minorHAnsi" w:hAnsiTheme="minorHAnsi" w:cstheme="minorHAnsi"/>
          <w:strike/>
          <w:sz w:val="20"/>
          <w:szCs w:val="20"/>
        </w:rPr>
        <w:t xml:space="preserve"> </w:t>
      </w:r>
      <w:r w:rsidRPr="00FA5485">
        <w:rPr>
          <w:rFonts w:asciiTheme="minorHAnsi" w:hAnsiTheme="minorHAnsi" w:cstheme="minorHAnsi"/>
          <w:strike/>
          <w:sz w:val="20"/>
          <w:szCs w:val="20"/>
        </w:rPr>
        <w:t>Sales Order dari Blanket Order yang sudah dibuat sebelumnya</w:t>
      </w:r>
    </w:p>
    <w:p w14:paraId="28EC1BEB" w14:textId="77777777" w:rsidR="009938F3" w:rsidRPr="00FA5485" w:rsidRDefault="009938F3" w:rsidP="009938F3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04F7D01B" w14:textId="77777777" w:rsidR="009938F3" w:rsidRPr="00FA5485" w:rsidRDefault="009938F3" w:rsidP="009938F3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31F75C19" w14:textId="77777777" w:rsidR="009938F3" w:rsidRPr="00FA5485" w:rsidRDefault="009938F3" w:rsidP="009938F3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7994FF13" w14:textId="77777777" w:rsidR="009938F3" w:rsidRPr="00FA5485" w:rsidRDefault="009938F3" w:rsidP="009938F3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640A6D7E" w14:textId="77777777" w:rsidR="009938F3" w:rsidRPr="00FA5485" w:rsidRDefault="009938F3" w:rsidP="009938F3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7F1762B2" w14:textId="77777777" w:rsidR="009938F3" w:rsidRPr="00FA5485" w:rsidRDefault="009938F3" w:rsidP="009938F3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3F324465" w14:textId="77777777" w:rsidR="009938F3" w:rsidRPr="00FA5485" w:rsidRDefault="009938F3" w:rsidP="009938F3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0676A8BE" w14:textId="2F4AC5FE" w:rsidR="009938F3" w:rsidRPr="00FA5485" w:rsidRDefault="009938F3" w:rsidP="009938F3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Dokumen </w:t>
      </w:r>
      <w:r w:rsidR="003F6428" w:rsidRPr="00FA5485">
        <w:rPr>
          <w:rFonts w:asciiTheme="minorHAnsi" w:hAnsiTheme="minorHAnsi" w:cstheme="minorHAnsi"/>
          <w:strike/>
          <w:sz w:val="20"/>
          <w:szCs w:val="20"/>
        </w:rPr>
        <w:t>Blanket Order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yang telah dibuat dan yang </w:t>
      </w:r>
      <w:r w:rsidR="003F6428" w:rsidRPr="00FA5485">
        <w:rPr>
          <w:rFonts w:asciiTheme="minorHAnsi" w:hAnsiTheme="minorHAnsi" w:cstheme="minorHAnsi"/>
          <w:strike/>
          <w:sz w:val="20"/>
          <w:szCs w:val="20"/>
        </w:rPr>
        <w:t>akan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menjadi Sales Order</w:t>
      </w:r>
    </w:p>
    <w:p w14:paraId="11343088" w14:textId="77777777" w:rsidR="009938F3" w:rsidRPr="00FA5485" w:rsidRDefault="009938F3" w:rsidP="009938F3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1A368B07" w14:textId="77777777" w:rsidR="009938F3" w:rsidRPr="00FA5485" w:rsidRDefault="009938F3" w:rsidP="009938F3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3980592B" w14:textId="77777777" w:rsidR="009938F3" w:rsidRPr="00FA5485" w:rsidRDefault="009938F3" w:rsidP="009938F3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0BE9A75B" w14:textId="3E44BBE1" w:rsidR="009938F3" w:rsidRPr="00FA5485" w:rsidRDefault="009938F3" w:rsidP="009938F3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Mendapatkan Document Sales Order berdasarkan </w:t>
      </w:r>
      <w:r w:rsidR="003F6428" w:rsidRPr="00FA5485">
        <w:rPr>
          <w:rFonts w:asciiTheme="minorHAnsi" w:hAnsiTheme="minorHAnsi" w:cstheme="minorHAnsi"/>
          <w:strike/>
          <w:sz w:val="20"/>
          <w:szCs w:val="20"/>
        </w:rPr>
        <w:t>Blanket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Order yang telah dibuat</w:t>
      </w:r>
    </w:p>
    <w:p w14:paraId="1CF21371" w14:textId="77777777" w:rsidR="00504482" w:rsidRPr="00FA5485" w:rsidRDefault="00504482" w:rsidP="00504482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0DE08928" w14:textId="77777777" w:rsidR="00504482" w:rsidRPr="00FA5485" w:rsidRDefault="00504482" w:rsidP="00504482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</w:t>
      </w:r>
    </w:p>
    <w:p w14:paraId="37711895" w14:textId="76353AB8" w:rsidR="00504482" w:rsidRPr="00FA5485" w:rsidRDefault="00504482" w:rsidP="00504482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530284F3" w14:textId="499B1B40" w:rsidR="00D837B9" w:rsidRPr="00FA5485" w:rsidRDefault="000A6B65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60E7A842" wp14:editId="0308D9A7">
            <wp:extent cx="6198920" cy="429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_07_sal_customer_purchase_order_releas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92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5E713D8A" wp14:editId="4E6C90E8">
            <wp:extent cx="6417945" cy="554863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2_07_sal_customer_purchase_order_release_detail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7B9"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1590D79C" w14:textId="77777777" w:rsidR="00132CC5" w:rsidRPr="00FA5485" w:rsidRDefault="00132CC5" w:rsidP="007106DF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08C8E4FF" w14:textId="77777777" w:rsidR="00132CC5" w:rsidRPr="00FA5485" w:rsidRDefault="00F47697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19" w:name="_Toc69582558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>–</w:t>
      </w:r>
      <w:r w:rsidR="00132CC5"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FD1122" w:rsidRPr="00FA5485">
        <w:rPr>
          <w:rStyle w:val="HighlightedVariable"/>
          <w:rFonts w:asciiTheme="minorHAnsi" w:hAnsiTheme="minorHAnsi" w:cstheme="minorHAnsi"/>
          <w:strike/>
          <w:color w:val="auto"/>
        </w:rPr>
        <w:t>Sales</w:t>
      </w: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132CC5" w:rsidRPr="00FA5485">
        <w:rPr>
          <w:rStyle w:val="HighlightedVariable"/>
          <w:rFonts w:asciiTheme="minorHAnsi" w:hAnsiTheme="minorHAnsi" w:cstheme="minorHAnsi"/>
          <w:strike/>
          <w:color w:val="auto"/>
        </w:rPr>
        <w:t>–</w:t>
      </w: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FD1122" w:rsidRPr="00FA5485">
        <w:rPr>
          <w:rStyle w:val="HighlightedVariable"/>
          <w:rFonts w:asciiTheme="minorHAnsi" w:hAnsiTheme="minorHAnsi" w:cstheme="minorHAnsi"/>
          <w:strike/>
          <w:color w:val="auto"/>
        </w:rPr>
        <w:t>Contract Review</w:t>
      </w:r>
      <w:bookmarkEnd w:id="19"/>
    </w:p>
    <w:p w14:paraId="1E05CE73" w14:textId="77777777" w:rsidR="00F509C9" w:rsidRPr="00FA5485" w:rsidRDefault="00F509C9" w:rsidP="00F509C9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5FCDD403" w14:textId="77777777" w:rsidR="00F509C9" w:rsidRPr="00FA5485" w:rsidRDefault="00F509C9" w:rsidP="00F509C9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Module ini digunakan untuk membuat Document Contract Review dari Customer Purchase Order yang ada</w:t>
      </w:r>
    </w:p>
    <w:p w14:paraId="764B66CE" w14:textId="77777777" w:rsidR="00F509C9" w:rsidRPr="00FA5485" w:rsidRDefault="00F509C9" w:rsidP="00F509C9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45B3E65F" w14:textId="77777777" w:rsidR="00F509C9" w:rsidRPr="00FA5485" w:rsidRDefault="00F509C9" w:rsidP="00F509C9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219995F7" w14:textId="77777777" w:rsidR="00F509C9" w:rsidRPr="00FA5485" w:rsidRDefault="00F509C9" w:rsidP="00F509C9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1C1AFB33" w14:textId="77777777" w:rsidR="00F509C9" w:rsidRPr="00FA5485" w:rsidRDefault="00F509C9" w:rsidP="00F509C9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52239E88" w14:textId="77777777" w:rsidR="00F509C9" w:rsidRPr="00FA5485" w:rsidRDefault="00F509C9" w:rsidP="00F509C9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3B859A6D" w14:textId="77777777" w:rsidR="00F509C9" w:rsidRPr="00FA5485" w:rsidRDefault="00F509C9" w:rsidP="00F509C9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0F822B55" w14:textId="77777777" w:rsidR="00F509C9" w:rsidRPr="00FA5485" w:rsidRDefault="00F509C9" w:rsidP="00F509C9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0FC5064B" w14:textId="77777777" w:rsidR="00F509C9" w:rsidRPr="00FA5485" w:rsidRDefault="00F509C9" w:rsidP="00F509C9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Dokumen Customer Purchase Order yang telah dibuat dan akan dibuat Contract Review</w:t>
      </w:r>
    </w:p>
    <w:p w14:paraId="148F1762" w14:textId="77777777" w:rsidR="00F509C9" w:rsidRPr="00FA5485" w:rsidRDefault="00F509C9" w:rsidP="00F509C9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080BD8D" w14:textId="77777777" w:rsidR="00F509C9" w:rsidRPr="00FA5485" w:rsidRDefault="00F509C9" w:rsidP="00F509C9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75F4B7D7" w14:textId="77777777" w:rsidR="00F509C9" w:rsidRPr="00FA5485" w:rsidRDefault="00F509C9" w:rsidP="00F509C9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483DA958" w14:textId="77777777" w:rsidR="00F509C9" w:rsidRPr="00FA5485" w:rsidRDefault="00F509C9" w:rsidP="00F509C9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Mendapatkan Document </w:t>
      </w:r>
      <w:r w:rsidR="0080509D" w:rsidRPr="00FA5485">
        <w:rPr>
          <w:rFonts w:asciiTheme="minorHAnsi" w:hAnsiTheme="minorHAnsi" w:cstheme="minorHAnsi"/>
          <w:strike/>
          <w:sz w:val="20"/>
          <w:szCs w:val="20"/>
        </w:rPr>
        <w:t>Contract Review dari Customer Purchase Order yang dibuat Contract Review</w:t>
      </w:r>
    </w:p>
    <w:p w14:paraId="009660BA" w14:textId="77777777" w:rsidR="00F509C9" w:rsidRPr="00FA5485" w:rsidRDefault="00F509C9" w:rsidP="00F509C9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4096530" w14:textId="77777777" w:rsidR="00F509C9" w:rsidRPr="00FA5485" w:rsidRDefault="00F509C9" w:rsidP="00F509C9">
      <w:pPr>
        <w:pStyle w:val="BodyText"/>
        <w:numPr>
          <w:ilvl w:val="0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Remark</w:t>
      </w:r>
    </w:p>
    <w:p w14:paraId="177B9CF6" w14:textId="77777777" w:rsidR="00F509C9" w:rsidRPr="00FA5485" w:rsidRDefault="00F509C9" w:rsidP="00F509C9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List</w:t>
      </w:r>
    </w:p>
    <w:p w14:paraId="7C414305" w14:textId="77777777" w:rsidR="00F509C9" w:rsidRPr="00FA5485" w:rsidRDefault="00F509C9" w:rsidP="00F509C9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From </w:t>
      </w:r>
    </w:p>
    <w:p w14:paraId="6EB52178" w14:textId="77777777" w:rsidR="00F509C9" w:rsidRPr="00FA5485" w:rsidRDefault="00F509C9" w:rsidP="00F509C9">
      <w:pPr>
        <w:numPr>
          <w:ilvl w:val="3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Awal Bulan dari session yang dipilih</w:t>
      </w:r>
    </w:p>
    <w:p w14:paraId="35D1EA90" w14:textId="77777777" w:rsidR="00F509C9" w:rsidRPr="00FA5485" w:rsidRDefault="00F509C9" w:rsidP="00F509C9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5120546D" w14:textId="77777777" w:rsidR="00F509C9" w:rsidRPr="00FA5485" w:rsidRDefault="00F509C9" w:rsidP="00F509C9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Period To </w:t>
      </w:r>
    </w:p>
    <w:p w14:paraId="6053C9B0" w14:textId="77777777" w:rsidR="00F509C9" w:rsidRPr="00FA5485" w:rsidRDefault="00F509C9" w:rsidP="00F509C9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Adalah Tanggal Akhir Bulan dari session yang dipilih</w:t>
      </w:r>
    </w:p>
    <w:p w14:paraId="096D5AF4" w14:textId="77777777" w:rsidR="00F509C9" w:rsidRPr="00FA5485" w:rsidRDefault="00F509C9" w:rsidP="00F509C9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4346F957" w14:textId="77777777" w:rsidR="00F509C9" w:rsidRPr="00FA5485" w:rsidRDefault="00F509C9" w:rsidP="00F509C9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Tekan Tombol Search</w:t>
      </w:r>
    </w:p>
    <w:p w14:paraId="14D84903" w14:textId="77777777" w:rsidR="00F509C9" w:rsidRPr="00FA5485" w:rsidRDefault="00F509C9" w:rsidP="00F509C9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Data sesuai Filter yang dipilih</w:t>
      </w:r>
    </w:p>
    <w:p w14:paraId="4875B9BA" w14:textId="77777777" w:rsidR="00F509C9" w:rsidRPr="00FA5485" w:rsidRDefault="00F509C9" w:rsidP="00F509C9">
      <w:pPr>
        <w:pStyle w:val="BodyText"/>
        <w:spacing w:before="0" w:after="0"/>
        <w:ind w:left="144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6762F2E7" w14:textId="77777777" w:rsidR="00F509C9" w:rsidRPr="00FA5485" w:rsidRDefault="00F509C9" w:rsidP="00F509C9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New</w:t>
      </w:r>
    </w:p>
    <w:p w14:paraId="5A0D7C0E" w14:textId="77777777" w:rsidR="00F509C9" w:rsidRPr="00FA5485" w:rsidRDefault="00F509C9" w:rsidP="00F509C9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di Form Edit Data kosong</w:t>
      </w:r>
    </w:p>
    <w:p w14:paraId="525D13C1" w14:textId="77777777" w:rsidR="00F509C9" w:rsidRPr="00FA5485" w:rsidRDefault="006777C9" w:rsidP="00F509C9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CTR_REV</w:t>
      </w:r>
      <w:r w:rsidR="00F509C9" w:rsidRPr="00FA5485">
        <w:rPr>
          <w:rFonts w:asciiTheme="minorHAnsi" w:hAnsiTheme="minorHAnsi" w:cstheme="minorHAnsi"/>
          <w:strike/>
          <w:sz w:val="20"/>
          <w:szCs w:val="20"/>
        </w:rPr>
        <w:t xml:space="preserve"> No akan tercreate baru </w:t>
      </w:r>
    </w:p>
    <w:p w14:paraId="57CBB7D1" w14:textId="77777777" w:rsidR="00F509C9" w:rsidRPr="00FA5485" w:rsidRDefault="00F509C9" w:rsidP="00F509C9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3D57AB90" w14:textId="77777777" w:rsidR="00F509C9" w:rsidRPr="00FA5485" w:rsidRDefault="00F509C9" w:rsidP="00F509C9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Update</w:t>
      </w:r>
    </w:p>
    <w:p w14:paraId="675D7699" w14:textId="77777777" w:rsidR="00F509C9" w:rsidRPr="00FA5485" w:rsidRDefault="006777C9" w:rsidP="00F509C9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Tampilkan Form edit dengan Status Update</w:t>
      </w:r>
    </w:p>
    <w:p w14:paraId="079BA9C5" w14:textId="77777777" w:rsidR="00F509C9" w:rsidRPr="00FA5485" w:rsidRDefault="00F509C9" w:rsidP="00F509C9">
      <w:pPr>
        <w:pStyle w:val="BodyText"/>
        <w:spacing w:before="0" w:after="0"/>
        <w:ind w:left="72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</w:p>
    <w:p w14:paraId="79CCAA67" w14:textId="77777777" w:rsidR="00F509C9" w:rsidRPr="00FA5485" w:rsidRDefault="00F509C9" w:rsidP="00F509C9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Delete</w:t>
      </w:r>
    </w:p>
    <w:p w14:paraId="3BB22854" w14:textId="77777777" w:rsidR="00F509C9" w:rsidRPr="00FA5485" w:rsidRDefault="00FA3A52" w:rsidP="00F509C9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Hapus Record Contract Review yang bersangkutan</w:t>
      </w:r>
      <w:r w:rsidR="00F509C9" w:rsidRPr="00FA5485">
        <w:rPr>
          <w:rFonts w:asciiTheme="minorHAnsi" w:hAnsiTheme="minorHAnsi" w:cstheme="minorHAnsi"/>
          <w:strike/>
          <w:sz w:val="20"/>
          <w:szCs w:val="20"/>
        </w:rPr>
        <w:t xml:space="preserve"> </w:t>
      </w:r>
    </w:p>
    <w:p w14:paraId="3CC2028C" w14:textId="77777777" w:rsidR="00F509C9" w:rsidRPr="00FA5485" w:rsidRDefault="00F509C9" w:rsidP="00F509C9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9E87B24" w14:textId="77777777" w:rsidR="00F509C9" w:rsidRPr="00FA5485" w:rsidRDefault="00F509C9" w:rsidP="00F509C9">
      <w:pPr>
        <w:pStyle w:val="BodyText"/>
        <w:numPr>
          <w:ilvl w:val="1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Form Edit</w:t>
      </w:r>
    </w:p>
    <w:p w14:paraId="66C8FC74" w14:textId="77777777" w:rsidR="00586DBA" w:rsidRPr="00FA5485" w:rsidRDefault="00586DBA" w:rsidP="00F509C9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Pilih Customer Purchase Order yang akan dibuat Contract review</w:t>
      </w:r>
    </w:p>
    <w:p w14:paraId="4789C907" w14:textId="77777777" w:rsidR="00586DBA" w:rsidRPr="00FA5485" w:rsidRDefault="00586DBA" w:rsidP="00586DBA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Customer Purchase Order yang muncul adalah yang belum ada di Table Contract Review</w:t>
      </w:r>
    </w:p>
    <w:p w14:paraId="0BF1F80C" w14:textId="77777777" w:rsidR="00CD0A89" w:rsidRPr="00FA5485" w:rsidRDefault="00CD0A89" w:rsidP="00CD0A89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Pilih Minimal 1 Valve Type</w:t>
      </w:r>
    </w:p>
    <w:p w14:paraId="5CC5AA6A" w14:textId="77777777" w:rsidR="00CD0A89" w:rsidRPr="00FA5485" w:rsidRDefault="00CD0A89" w:rsidP="00CD0A89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26279E58" w14:textId="77777777" w:rsidR="00F509C9" w:rsidRPr="00FA5485" w:rsidRDefault="00F509C9" w:rsidP="00F509C9">
      <w:pPr>
        <w:pStyle w:val="BodyText"/>
        <w:numPr>
          <w:ilvl w:val="2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Waktu Tombol Save</w:t>
      </w:r>
    </w:p>
    <w:p w14:paraId="58F256C8" w14:textId="77777777" w:rsidR="00F509C9" w:rsidRPr="00FA5485" w:rsidRDefault="00F509C9" w:rsidP="00F509C9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New</w:t>
      </w:r>
    </w:p>
    <w:p w14:paraId="63F81510" w14:textId="77777777" w:rsidR="00F509C9" w:rsidRPr="00FA5485" w:rsidRDefault="00F509C9" w:rsidP="00F509C9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Insert ke Table C</w:t>
      </w:r>
      <w:r w:rsidR="00F524B6" w:rsidRPr="00FA5485">
        <w:rPr>
          <w:rFonts w:asciiTheme="minorHAnsi" w:hAnsiTheme="minorHAnsi" w:cstheme="minorHAnsi"/>
          <w:strike/>
          <w:sz w:val="20"/>
          <w:szCs w:val="20"/>
        </w:rPr>
        <w:t>ontract Review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dengan data baru</w:t>
      </w:r>
    </w:p>
    <w:p w14:paraId="3F4D01EC" w14:textId="77777777" w:rsidR="00F509C9" w:rsidRPr="00FA5485" w:rsidRDefault="00F509C9" w:rsidP="00586DBA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084F7EEC" w14:textId="77777777" w:rsidR="00F509C9" w:rsidRPr="00FA5485" w:rsidRDefault="00F509C9" w:rsidP="00F509C9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Kalau dari Update</w:t>
      </w:r>
    </w:p>
    <w:p w14:paraId="6CC4E272" w14:textId="77777777" w:rsidR="00F509C9" w:rsidRPr="00FA5485" w:rsidRDefault="00F509C9" w:rsidP="00F509C9">
      <w:pPr>
        <w:pStyle w:val="BodyText"/>
        <w:numPr>
          <w:ilvl w:val="4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Update Table </w:t>
      </w:r>
      <w:r w:rsidR="00F524B6" w:rsidRPr="00FA5485">
        <w:rPr>
          <w:rFonts w:asciiTheme="minorHAnsi" w:hAnsiTheme="minorHAnsi" w:cstheme="minorHAnsi"/>
          <w:strike/>
          <w:sz w:val="20"/>
          <w:szCs w:val="20"/>
        </w:rPr>
        <w:t>Contract Review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dengan data yang dirubah</w:t>
      </w:r>
    </w:p>
    <w:p w14:paraId="43059AAE" w14:textId="514D94CE" w:rsidR="007954AD" w:rsidRPr="00FA5485" w:rsidRDefault="004E45DE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2D70DEFB" w14:textId="05B9B4BD" w:rsidR="00D837B9" w:rsidRPr="00FA5485" w:rsidRDefault="00D837B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56DC98CC" wp14:editId="4BA832F5">
            <wp:extent cx="5895340" cy="977781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2_08_sal_contract_review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97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4D8B52D5" wp14:editId="1FD39D37">
            <wp:extent cx="5803272" cy="12275837"/>
            <wp:effectExtent l="0" t="0" r="635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2_08_sal_contract_review_detail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365" cy="122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18A17D44" w14:textId="77777777" w:rsidR="00281501" w:rsidRPr="00FA5485" w:rsidRDefault="00281501" w:rsidP="00281501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5E2714EE" w14:textId="36913FDB" w:rsidR="00FF153D" w:rsidRPr="00FA5485" w:rsidRDefault="00FF153D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20" w:name="_Toc69582559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– </w:t>
      </w:r>
      <w:r w:rsidR="009407F7" w:rsidRPr="00FA5485">
        <w:rPr>
          <w:rStyle w:val="HighlightedVariable"/>
          <w:rFonts w:asciiTheme="minorHAnsi" w:hAnsiTheme="minorHAnsi" w:cstheme="minorHAnsi"/>
          <w:strike/>
          <w:color w:val="auto"/>
        </w:rPr>
        <w:t>Sales</w:t>
      </w: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– </w:t>
      </w:r>
      <w:r w:rsidR="00E156D8" w:rsidRPr="00FA5485">
        <w:rPr>
          <w:rStyle w:val="HighlightedVariable"/>
          <w:rFonts w:asciiTheme="minorHAnsi" w:hAnsiTheme="minorHAnsi" w:cstheme="minorHAnsi"/>
          <w:strike/>
          <w:color w:val="auto"/>
        </w:rPr>
        <w:t>Sales Order</w:t>
      </w:r>
      <w:bookmarkEnd w:id="20"/>
    </w:p>
    <w:p w14:paraId="28DA0397" w14:textId="77777777" w:rsidR="006D798D" w:rsidRPr="00FA5485" w:rsidRDefault="006D798D" w:rsidP="006D798D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4EC88807" w14:textId="7DF441EF" w:rsidR="006D798D" w:rsidRPr="00FA5485" w:rsidRDefault="006D798D" w:rsidP="006D798D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Module ini digunakan untuk membuat Document Sales Order yang sumber nya bisa dari Purchase Order langsung maupun dari Blanket Order</w:t>
      </w:r>
    </w:p>
    <w:p w14:paraId="7E175C04" w14:textId="77777777" w:rsidR="006D798D" w:rsidRPr="00FA5485" w:rsidRDefault="006D798D" w:rsidP="006D798D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6131FFBC" w14:textId="77777777" w:rsidR="006D798D" w:rsidRPr="00FA5485" w:rsidRDefault="006D798D" w:rsidP="006D798D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562CB9EB" w14:textId="77777777" w:rsidR="006D798D" w:rsidRPr="00FA5485" w:rsidRDefault="006D798D" w:rsidP="006D798D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0CE5586C" w14:textId="77777777" w:rsidR="006D798D" w:rsidRPr="00FA5485" w:rsidRDefault="006D798D" w:rsidP="006D798D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557DD7DD" w14:textId="77777777" w:rsidR="006D798D" w:rsidRPr="00FA5485" w:rsidRDefault="006D798D" w:rsidP="006D798D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7CF0EB4" w14:textId="77777777" w:rsidR="006D798D" w:rsidRPr="00FA5485" w:rsidRDefault="006D798D" w:rsidP="006D798D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3D73EBED" w14:textId="77777777" w:rsidR="006D798D" w:rsidRPr="00FA5485" w:rsidRDefault="006D798D" w:rsidP="006D798D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232EC974" w14:textId="55F0D7B5" w:rsidR="006D798D" w:rsidRPr="00FA5485" w:rsidRDefault="003F6428" w:rsidP="006D798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Dokumen Purchase Order to Sales Order</w:t>
      </w:r>
    </w:p>
    <w:p w14:paraId="54F31F43" w14:textId="77777777" w:rsidR="006D798D" w:rsidRPr="00FA5485" w:rsidRDefault="006D798D" w:rsidP="006D798D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0E03290E" w14:textId="77777777" w:rsidR="006D798D" w:rsidRPr="00FA5485" w:rsidRDefault="006D798D" w:rsidP="006D798D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2A4ABE27" w14:textId="77777777" w:rsidR="006D798D" w:rsidRPr="00FA5485" w:rsidRDefault="006D798D" w:rsidP="006D798D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106D9D43" w14:textId="20C8E473" w:rsidR="006D798D" w:rsidRPr="00FA5485" w:rsidRDefault="003F6428" w:rsidP="006D798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Dokumen Sales Order yang didapat dari hasil Dokumen Purchase Order to Sales Order</w:t>
      </w:r>
    </w:p>
    <w:p w14:paraId="0B5DA6D2" w14:textId="77777777" w:rsidR="00FF153D" w:rsidRPr="00FA5485" w:rsidRDefault="00FF153D" w:rsidP="00F32734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22D58EBF" w14:textId="77777777" w:rsidR="00B00C68" w:rsidRPr="00FA5485" w:rsidRDefault="00FF153D" w:rsidP="00FF153D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</w:t>
      </w:r>
    </w:p>
    <w:p w14:paraId="5C604EF2" w14:textId="48175F36" w:rsidR="000420BC" w:rsidRPr="00FA5485" w:rsidRDefault="00B00C68" w:rsidP="000420BC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631C3F8F" w14:textId="2F37FE79" w:rsidR="00D837B9" w:rsidRPr="00FA5485" w:rsidRDefault="00D837B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738B5219" wp14:editId="44E25CD8">
            <wp:extent cx="6417945" cy="382360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02_11_sal_sales_orde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8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 wp14:anchorId="122A3CA1" wp14:editId="387ECB51">
            <wp:extent cx="6417945" cy="469519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2_11_sal_sales_order_detail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6B7FC0EA" w14:textId="77777777" w:rsidR="004847A7" w:rsidRPr="00FA5485" w:rsidRDefault="004847A7" w:rsidP="004847A7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4DBF49CF" w14:textId="5B2CAC24" w:rsidR="004847A7" w:rsidRPr="00FA5485" w:rsidRDefault="004847A7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21" w:name="_Toc69582560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>– Sales – Sales Order Closing</w:t>
      </w:r>
      <w:bookmarkEnd w:id="21"/>
    </w:p>
    <w:p w14:paraId="3E7F6384" w14:textId="77777777" w:rsidR="004847A7" w:rsidRPr="00FA5485" w:rsidRDefault="004847A7" w:rsidP="004847A7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38198636" w14:textId="77777777" w:rsidR="004847A7" w:rsidRPr="00FA5485" w:rsidRDefault="004847A7" w:rsidP="004847A7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Module ini digunakan untuk melakukan Closing terhadap Sales order by Blanket Order yang bersangkutan yang menandakan bahwa Sales Order ini sudah selesai </w:t>
      </w:r>
    </w:p>
    <w:p w14:paraId="74019994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7C6DB747" w14:textId="77777777" w:rsidR="00104981" w:rsidRPr="00FA5485" w:rsidRDefault="00104981" w:rsidP="00104981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181D0A05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2D161299" w14:textId="77777777" w:rsidR="00104981" w:rsidRPr="00FA5485" w:rsidRDefault="00104981" w:rsidP="00104981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42D43493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61F1BFB2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1253F6C5" w14:textId="77777777" w:rsidR="00104981" w:rsidRPr="00FA5485" w:rsidRDefault="00104981" w:rsidP="00104981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3A2E94A5" w14:textId="558BDC6B" w:rsidR="00104981" w:rsidRPr="00FA5485" w:rsidRDefault="003F6428" w:rsidP="0010498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Order yang Closing Status nya = False</w:t>
      </w:r>
    </w:p>
    <w:p w14:paraId="280956CF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09540703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779DC053" w14:textId="77777777" w:rsidR="00104981" w:rsidRPr="00FA5485" w:rsidRDefault="00104981" w:rsidP="00104981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0A960E8F" w14:textId="44229E26" w:rsidR="003F6428" w:rsidRPr="00FA5485" w:rsidRDefault="003F6428" w:rsidP="003F6428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Menjadikan Sales Order untuk Closing Status nya menjadi True</w:t>
      </w:r>
    </w:p>
    <w:p w14:paraId="79E81FDE" w14:textId="2935A8B6" w:rsidR="00104981" w:rsidRPr="00FA5485" w:rsidRDefault="00104981" w:rsidP="003F6428">
      <w:pPr>
        <w:pStyle w:val="BodyText"/>
        <w:spacing w:before="0" w:after="0"/>
        <w:ind w:left="1080"/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14:paraId="75C16F2E" w14:textId="54C315EB" w:rsidR="004847A7" w:rsidRPr="00FA5485" w:rsidRDefault="004847A7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26F36952" w14:textId="073720A6" w:rsidR="00D837B9" w:rsidRPr="00FA5485" w:rsidRDefault="00D837B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5CA8D969" wp14:editId="29B0C5A1">
            <wp:extent cx="6417945" cy="3938270"/>
            <wp:effectExtent l="0" t="0" r="1905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2_12_sal_sales_order_closin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 wp14:anchorId="68EC2697" wp14:editId="2A844259">
            <wp:extent cx="6417945" cy="415353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2_12_sal_sales_order_closing_detail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0978BA7A" w14:textId="77777777" w:rsidR="009938F3" w:rsidRPr="00FA5485" w:rsidRDefault="009938F3" w:rsidP="009938F3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77967D02" w14:textId="77777777" w:rsidR="009938F3" w:rsidRPr="00FA5485" w:rsidRDefault="009938F3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22" w:name="_Toc69582561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>– Sales – Blanket Order</w:t>
      </w:r>
      <w:bookmarkEnd w:id="22"/>
    </w:p>
    <w:p w14:paraId="6346B9C0" w14:textId="77777777" w:rsidR="009938F3" w:rsidRPr="00FA5485" w:rsidRDefault="009938F3" w:rsidP="009938F3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2B50D6B0" w14:textId="77777777" w:rsidR="009938F3" w:rsidRPr="00FA5485" w:rsidRDefault="009938F3" w:rsidP="009938F3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5748F2E8" w14:textId="77777777" w:rsidR="009938F3" w:rsidRPr="00FA5485" w:rsidRDefault="009938F3" w:rsidP="009938F3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Module ini digunakan untuk membuat Document Blanket Order otomatis tercreate dari Module Customer Purchase Order to Blanket Order</w:t>
      </w:r>
    </w:p>
    <w:p w14:paraId="249B875F" w14:textId="77777777" w:rsidR="009938F3" w:rsidRPr="00FA5485" w:rsidRDefault="009938F3" w:rsidP="009938F3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7DA52039" w14:textId="77777777" w:rsidR="009938F3" w:rsidRPr="00FA5485" w:rsidRDefault="009938F3" w:rsidP="009938F3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42D22D4F" w14:textId="77777777" w:rsidR="009938F3" w:rsidRPr="00FA5485" w:rsidRDefault="009938F3" w:rsidP="009938F3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1420FA42" w14:textId="77777777" w:rsidR="009938F3" w:rsidRPr="00FA5485" w:rsidRDefault="009938F3" w:rsidP="009938F3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502D5F30" w14:textId="77777777" w:rsidR="009938F3" w:rsidRPr="00FA5485" w:rsidRDefault="009938F3" w:rsidP="009938F3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77A98A87" w14:textId="77777777" w:rsidR="009938F3" w:rsidRPr="00FA5485" w:rsidRDefault="009938F3" w:rsidP="009938F3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3E3451EE" w14:textId="77777777" w:rsidR="009938F3" w:rsidRPr="00FA5485" w:rsidRDefault="009938F3" w:rsidP="009938F3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7837FF15" w14:textId="3A64AF97" w:rsidR="009938F3" w:rsidRPr="00FA5485" w:rsidRDefault="009938F3" w:rsidP="009938F3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Dokumen Customer Purchase Order yang telah dibuat dan yang belum menjadi </w:t>
      </w:r>
      <w:r w:rsidR="00D25C7D" w:rsidRPr="00FA5485">
        <w:rPr>
          <w:rFonts w:asciiTheme="minorHAnsi" w:hAnsiTheme="minorHAnsi" w:cstheme="minorHAnsi"/>
          <w:strike/>
          <w:sz w:val="20"/>
          <w:szCs w:val="20"/>
        </w:rPr>
        <w:t>Blanket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Order</w:t>
      </w:r>
    </w:p>
    <w:p w14:paraId="1741D0DA" w14:textId="77777777" w:rsidR="009938F3" w:rsidRPr="00FA5485" w:rsidRDefault="009938F3" w:rsidP="009938F3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2F5F75D" w14:textId="77777777" w:rsidR="009938F3" w:rsidRPr="00FA5485" w:rsidRDefault="009938F3" w:rsidP="009938F3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411F7F28" w14:textId="77777777" w:rsidR="009938F3" w:rsidRPr="00FA5485" w:rsidRDefault="009938F3" w:rsidP="009938F3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705DE93C" w14:textId="1FA2C888" w:rsidR="009938F3" w:rsidRPr="00FA5485" w:rsidRDefault="009938F3" w:rsidP="009938F3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Mendapatkan Document </w:t>
      </w:r>
      <w:r w:rsidR="00D25C7D" w:rsidRPr="00FA5485">
        <w:rPr>
          <w:rFonts w:asciiTheme="minorHAnsi" w:hAnsiTheme="minorHAnsi" w:cstheme="minorHAnsi"/>
          <w:strike/>
          <w:sz w:val="20"/>
          <w:szCs w:val="20"/>
        </w:rPr>
        <w:t>Blanket</w:t>
      </w: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 Order berdasarkan Customer Purchase Order </w:t>
      </w:r>
      <w:r w:rsidR="00D25C7D" w:rsidRPr="00FA5485">
        <w:rPr>
          <w:rFonts w:asciiTheme="minorHAnsi" w:hAnsiTheme="minorHAnsi" w:cstheme="minorHAnsi"/>
          <w:strike/>
          <w:sz w:val="20"/>
          <w:szCs w:val="20"/>
        </w:rPr>
        <w:t xml:space="preserve">to Blanket Order </w:t>
      </w:r>
      <w:r w:rsidRPr="00FA5485">
        <w:rPr>
          <w:rFonts w:asciiTheme="minorHAnsi" w:hAnsiTheme="minorHAnsi" w:cstheme="minorHAnsi"/>
          <w:strike/>
          <w:sz w:val="20"/>
          <w:szCs w:val="20"/>
        </w:rPr>
        <w:t>yang telah dibuat</w:t>
      </w:r>
    </w:p>
    <w:p w14:paraId="5DC99C7B" w14:textId="77777777" w:rsidR="009938F3" w:rsidRPr="00FA5485" w:rsidRDefault="009938F3" w:rsidP="009938F3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1A84F3ED" w14:textId="1F6AC6C4" w:rsidR="009938F3" w:rsidRPr="00FA5485" w:rsidRDefault="009938F3" w:rsidP="009938F3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6B4B7AD3" wp14:editId="42800E5B">
            <wp:extent cx="6333663" cy="3815715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2_09_sal_blanket_ord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663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E08" w:rsidRPr="00FA5485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 wp14:anchorId="5E5802ED" wp14:editId="120EFBB2">
            <wp:extent cx="6417945" cy="3656330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2_11_sal_blanket_order_detail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798E8B62" w14:textId="77777777" w:rsidR="009938F3" w:rsidRPr="00FA5485" w:rsidRDefault="009938F3" w:rsidP="009938F3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6C8628F5" w14:textId="77777777" w:rsidR="009938F3" w:rsidRPr="00FA5485" w:rsidRDefault="009938F3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23" w:name="_Toc69582562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>– Sales – Blanket Order Closing</w:t>
      </w:r>
      <w:bookmarkEnd w:id="23"/>
    </w:p>
    <w:p w14:paraId="71DE30AB" w14:textId="77777777" w:rsidR="009938F3" w:rsidRPr="00FA5485" w:rsidRDefault="009938F3" w:rsidP="009938F3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73FDFF16" w14:textId="77777777" w:rsidR="009938F3" w:rsidRPr="00FA5485" w:rsidRDefault="009938F3" w:rsidP="009938F3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Module ini digunakan untuk melakukan Closing terhadap Blanket Order yang ada</w:t>
      </w:r>
    </w:p>
    <w:p w14:paraId="5532A287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12920AE9" w14:textId="77777777" w:rsidR="00104981" w:rsidRPr="00FA5485" w:rsidRDefault="00104981" w:rsidP="00104981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07B93569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6742A96D" w14:textId="77777777" w:rsidR="00104981" w:rsidRPr="00FA5485" w:rsidRDefault="00104981" w:rsidP="00104981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036AA1DA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B1F0B2F" w14:textId="77777777" w:rsidR="00D25C7D" w:rsidRPr="00FA5485" w:rsidRDefault="00D25C7D" w:rsidP="00D25C7D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50FCF6F2" w14:textId="77777777" w:rsidR="00D25C7D" w:rsidRPr="00FA5485" w:rsidRDefault="00D25C7D" w:rsidP="00D25C7D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139A78D5" w14:textId="21B0D3DE" w:rsidR="00D25C7D" w:rsidRPr="00FA5485" w:rsidRDefault="00D25C7D" w:rsidP="00D25C7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Blanket Order yang Closing Status nya = False</w:t>
      </w:r>
    </w:p>
    <w:p w14:paraId="281A51D5" w14:textId="77777777" w:rsidR="00D25C7D" w:rsidRPr="00FA5485" w:rsidRDefault="00D25C7D" w:rsidP="00D25C7D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14C212AD" w14:textId="77777777" w:rsidR="00D25C7D" w:rsidRPr="00FA5485" w:rsidRDefault="00D25C7D" w:rsidP="00D25C7D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74533675" w14:textId="77777777" w:rsidR="00D25C7D" w:rsidRPr="00FA5485" w:rsidRDefault="00D25C7D" w:rsidP="00D25C7D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375D2EE0" w14:textId="20855998" w:rsidR="00D25C7D" w:rsidRPr="00FA5485" w:rsidRDefault="00D25C7D" w:rsidP="00D25C7D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Menjadikan Blanket Order untuk Closing Status nya menjadi True</w:t>
      </w:r>
    </w:p>
    <w:p w14:paraId="34096223" w14:textId="77777777" w:rsidR="009938F3" w:rsidRPr="00FA5485" w:rsidRDefault="009938F3" w:rsidP="009938F3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6706A06B" w14:textId="77777777" w:rsidR="009938F3" w:rsidRPr="00FA5485" w:rsidRDefault="009938F3" w:rsidP="009938F3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15A3C8B0" w14:textId="0445228F" w:rsidR="009938F3" w:rsidRPr="00FA5485" w:rsidRDefault="009938F3" w:rsidP="009938F3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1B430685" wp14:editId="755DCE11">
            <wp:extent cx="6417945" cy="398018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2_10_sal_blanket_order_clos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 wp14:anchorId="2AB75365" wp14:editId="56070ED9">
            <wp:extent cx="6417945" cy="358394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2_10_sal_blanket_order_closing_detai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76B499AF" w14:textId="77777777" w:rsidR="00D74E5C" w:rsidRPr="00FA5485" w:rsidRDefault="00D74E5C" w:rsidP="00D74E5C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18D32CAD" w14:textId="13CC6387" w:rsidR="00D74E5C" w:rsidRPr="00FA5485" w:rsidRDefault="00D74E5C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24" w:name="_Toc69582563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>– Sales – Sales Order UnPrice</w:t>
      </w:r>
      <w:bookmarkEnd w:id="24"/>
    </w:p>
    <w:p w14:paraId="7865B126" w14:textId="77777777" w:rsidR="00D74E5C" w:rsidRPr="00FA5485" w:rsidRDefault="00D74E5C" w:rsidP="00D74E5C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704A09DE" w14:textId="7F31FF33" w:rsidR="00F32734" w:rsidRPr="00FA5485" w:rsidRDefault="00F32734" w:rsidP="00F32734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Module ini digunakan untuk melihat </w:t>
      </w:r>
      <w:r w:rsidR="00104981" w:rsidRPr="00FA5485">
        <w:rPr>
          <w:rFonts w:asciiTheme="minorHAnsi" w:hAnsiTheme="minorHAnsi" w:cstheme="minorHAnsi"/>
          <w:strike/>
          <w:sz w:val="20"/>
          <w:szCs w:val="20"/>
        </w:rPr>
        <w:t xml:space="preserve">Dokumen </w:t>
      </w:r>
      <w:r w:rsidRPr="00FA5485">
        <w:rPr>
          <w:rFonts w:asciiTheme="minorHAnsi" w:hAnsiTheme="minorHAnsi" w:cstheme="minorHAnsi"/>
          <w:strike/>
          <w:sz w:val="20"/>
          <w:szCs w:val="20"/>
        </w:rPr>
        <w:t>Sales Order namun yang tidak ada Harga nya</w:t>
      </w:r>
    </w:p>
    <w:p w14:paraId="09A7B8E1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026C3355" w14:textId="77777777" w:rsidR="00104981" w:rsidRPr="00FA5485" w:rsidRDefault="00104981" w:rsidP="00104981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0BFA0213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112E3D3E" w14:textId="77777777" w:rsidR="00104981" w:rsidRPr="00FA5485" w:rsidRDefault="00104981" w:rsidP="00104981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35F02FAF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A6211B2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7F4DB5F9" w14:textId="77777777" w:rsidR="00104981" w:rsidRPr="00FA5485" w:rsidRDefault="00104981" w:rsidP="00104981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634B0944" w14:textId="22DDD6AB" w:rsidR="00104981" w:rsidRPr="00FA5485" w:rsidRDefault="00104981" w:rsidP="0010498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Dokumen </w:t>
      </w:r>
      <w:r w:rsidR="00D25C7D" w:rsidRPr="00FA5485">
        <w:rPr>
          <w:rFonts w:asciiTheme="minorHAnsi" w:hAnsiTheme="minorHAnsi" w:cstheme="minorHAnsi"/>
          <w:strike/>
          <w:sz w:val="20"/>
          <w:szCs w:val="20"/>
        </w:rPr>
        <w:t>Sales Order yang telah dibuat</w:t>
      </w:r>
    </w:p>
    <w:p w14:paraId="50AF60A0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731ABBAE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639EEF14" w14:textId="77777777" w:rsidR="00104981" w:rsidRPr="00FA5485" w:rsidRDefault="00104981" w:rsidP="00104981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6346CF9E" w14:textId="18DF88FB" w:rsidR="00104981" w:rsidRPr="00FA5485" w:rsidRDefault="00104981" w:rsidP="0010498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Mendapatkan Document </w:t>
      </w:r>
      <w:r w:rsidR="00D25C7D" w:rsidRPr="00FA5485">
        <w:rPr>
          <w:rFonts w:asciiTheme="minorHAnsi" w:hAnsiTheme="minorHAnsi" w:cstheme="minorHAnsi"/>
          <w:strike/>
          <w:sz w:val="20"/>
          <w:szCs w:val="20"/>
        </w:rPr>
        <w:t>Sales Order yang telah dibuat dengan tampilan tanpa harga</w:t>
      </w:r>
    </w:p>
    <w:p w14:paraId="488A640E" w14:textId="674FE684" w:rsidR="00082510" w:rsidRPr="00FA5485" w:rsidRDefault="00B00C68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14:paraId="002D4881" w14:textId="63C0AD71" w:rsidR="00D837B9" w:rsidRPr="00FA5485" w:rsidRDefault="00D837B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71CAC2B5" wp14:editId="5841DA2A">
            <wp:extent cx="6209263" cy="3353435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2_13_sal_sales_order_unpric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263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18ADC9AA" w14:textId="77777777" w:rsidR="003D64BC" w:rsidRPr="00FA5485" w:rsidRDefault="003D64BC" w:rsidP="003D64BC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6443210D" w14:textId="77777777" w:rsidR="003D64BC" w:rsidRPr="00FA5485" w:rsidRDefault="003D64BC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25" w:name="_Toc69582564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– </w:t>
      </w:r>
      <w:r w:rsidR="009407F7" w:rsidRPr="00FA5485">
        <w:rPr>
          <w:rStyle w:val="HighlightedVariable"/>
          <w:rFonts w:asciiTheme="minorHAnsi" w:hAnsiTheme="minorHAnsi" w:cstheme="minorHAnsi"/>
          <w:strike/>
          <w:color w:val="auto"/>
        </w:rPr>
        <w:t>Sales</w:t>
      </w: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F74103" w:rsidRPr="00FA5485">
        <w:rPr>
          <w:rStyle w:val="HighlightedVariable"/>
          <w:rFonts w:asciiTheme="minorHAnsi" w:hAnsiTheme="minorHAnsi" w:cstheme="minorHAnsi"/>
          <w:strike/>
          <w:color w:val="auto"/>
        </w:rPr>
        <w:t>–</w:t>
      </w: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E156D8" w:rsidRPr="00FA5485">
        <w:rPr>
          <w:rStyle w:val="HighlightedVariable"/>
          <w:rFonts w:asciiTheme="minorHAnsi" w:hAnsiTheme="minorHAnsi" w:cstheme="minorHAnsi"/>
          <w:strike/>
          <w:color w:val="auto"/>
        </w:rPr>
        <w:t>List of Applicable Document</w:t>
      </w:r>
      <w:bookmarkEnd w:id="25"/>
    </w:p>
    <w:p w14:paraId="7E57E5A8" w14:textId="77777777" w:rsidR="003D64BC" w:rsidRPr="00FA5485" w:rsidRDefault="003D64BC" w:rsidP="003D64BC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0D1268E0" w14:textId="77777777" w:rsidR="003D64BC" w:rsidRPr="00FA5485" w:rsidRDefault="00F32734" w:rsidP="003D64BC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Module ini digunakan untuk membuat daftar Dokumen yang berhubungan dengan Sales Order yang ada</w:t>
      </w:r>
    </w:p>
    <w:p w14:paraId="231679C3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3049FA0B" w14:textId="77777777" w:rsidR="00104981" w:rsidRPr="00FA5485" w:rsidRDefault="00104981" w:rsidP="00104981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210A476C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2262C264" w14:textId="77777777" w:rsidR="00104981" w:rsidRPr="00FA5485" w:rsidRDefault="00104981" w:rsidP="00104981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41C84D18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3C427899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5D19481E" w14:textId="77777777" w:rsidR="00104981" w:rsidRPr="00FA5485" w:rsidRDefault="00104981" w:rsidP="00104981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2DF08C21" w14:textId="3F8335F7" w:rsidR="00104981" w:rsidRPr="00FA5485" w:rsidRDefault="00331277" w:rsidP="0010498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Dokumen yang berhubungan dengan Sales Order yang akan dibuat </w:t>
      </w:r>
    </w:p>
    <w:p w14:paraId="003C90AE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2E8709A7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0D8A061E" w14:textId="77777777" w:rsidR="00104981" w:rsidRPr="00FA5485" w:rsidRDefault="00104981" w:rsidP="00104981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0319627A" w14:textId="3818F0F8" w:rsidR="00104981" w:rsidRPr="00FA5485" w:rsidRDefault="00104981" w:rsidP="0010498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Mendapatkan </w:t>
      </w:r>
      <w:r w:rsidR="00331277" w:rsidRPr="00FA5485">
        <w:rPr>
          <w:rFonts w:asciiTheme="minorHAnsi" w:hAnsiTheme="minorHAnsi" w:cstheme="minorHAnsi"/>
          <w:strike/>
          <w:sz w:val="20"/>
          <w:szCs w:val="20"/>
        </w:rPr>
        <w:t>Attachment Dokumen dari Sales Order yang bersangkutan</w:t>
      </w:r>
    </w:p>
    <w:p w14:paraId="2F36D975" w14:textId="71CA73F0" w:rsidR="000F15A5" w:rsidRPr="00FA5485" w:rsidRDefault="00B00C68">
      <w:pPr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66412848" w14:textId="1224BCA1" w:rsidR="00D837B9" w:rsidRPr="00FA5485" w:rsidRDefault="001B6B2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 wp14:anchorId="71E11004" wp14:editId="5E9C7CBE">
            <wp:extent cx="6417945" cy="2702560"/>
            <wp:effectExtent l="0" t="0" r="190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2_14_sal_list_of_applicable_documen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 wp14:anchorId="0207BFDC" wp14:editId="744C81D6">
            <wp:extent cx="6417945" cy="2468245"/>
            <wp:effectExtent l="0" t="0" r="190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2_14_sal_list_of_applicable_document_detail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 wp14:anchorId="26653219" wp14:editId="33A6FFA2">
            <wp:extent cx="6417945" cy="257238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2_14_sal_list_of_applicable_document_upload_detail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7B9" w:rsidRPr="00FA5485">
        <w:rPr>
          <w:rFonts w:asciiTheme="minorHAnsi" w:hAnsiTheme="minorHAnsi" w:cstheme="minorHAnsi"/>
          <w:strike/>
          <w:sz w:val="20"/>
          <w:szCs w:val="20"/>
        </w:rPr>
        <w:br w:type="page"/>
      </w:r>
    </w:p>
    <w:p w14:paraId="4D1ADB2A" w14:textId="77777777" w:rsidR="000F15A5" w:rsidRPr="00FA5485" w:rsidRDefault="000F15A5" w:rsidP="000F15A5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6CB336A2" w14:textId="4A019F25" w:rsidR="000F15A5" w:rsidRPr="00FA5485" w:rsidRDefault="000F15A5" w:rsidP="00670BD1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bookmarkStart w:id="26" w:name="_Toc69582565"/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 xml:space="preserve">– Sales – </w:t>
      </w:r>
      <w:r w:rsidR="00594283" w:rsidRPr="00FA5485">
        <w:rPr>
          <w:rStyle w:val="HighlightedVariable"/>
          <w:rFonts w:asciiTheme="minorHAnsi" w:hAnsiTheme="minorHAnsi" w:cstheme="minorHAnsi"/>
          <w:strike/>
          <w:color w:val="auto"/>
        </w:rPr>
        <w:t>Internal Memo Material</w:t>
      </w:r>
      <w:bookmarkEnd w:id="26"/>
    </w:p>
    <w:p w14:paraId="7FE390EC" w14:textId="77777777" w:rsidR="00104981" w:rsidRPr="00FA5485" w:rsidRDefault="00104981" w:rsidP="00104981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583BAD30" w14:textId="131BAC08" w:rsidR="00104981" w:rsidRPr="00FA5485" w:rsidRDefault="00104981" w:rsidP="00104981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Module ini digunakan untuk membuat Document </w:t>
      </w:r>
      <w:r w:rsidR="00594283" w:rsidRPr="00FA5485">
        <w:rPr>
          <w:rFonts w:asciiTheme="minorHAnsi" w:hAnsiTheme="minorHAnsi" w:cstheme="minorHAnsi"/>
          <w:strike/>
          <w:sz w:val="20"/>
          <w:szCs w:val="20"/>
        </w:rPr>
        <w:t>Internal Memo Material yaitu Request Permintaan Barang diluar Sales Order maupun Blanket Order</w:t>
      </w:r>
    </w:p>
    <w:p w14:paraId="046FFA29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56DCA3B3" w14:textId="77777777" w:rsidR="00104981" w:rsidRPr="00FA5485" w:rsidRDefault="00104981" w:rsidP="00104981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6980FBB1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1444A433" w14:textId="77777777" w:rsidR="00104981" w:rsidRPr="00FA5485" w:rsidRDefault="00104981" w:rsidP="00104981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285BE569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687CBF6A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14C83049" w14:textId="77777777" w:rsidR="00104981" w:rsidRPr="00FA5485" w:rsidRDefault="00104981" w:rsidP="00104981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5EF10DC6" w14:textId="613E999D" w:rsidR="00104981" w:rsidRPr="00FA5485" w:rsidRDefault="00594283" w:rsidP="00104981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Daftar Item yang akan dibeli</w:t>
      </w:r>
    </w:p>
    <w:p w14:paraId="60AA5A0A" w14:textId="77777777" w:rsidR="00104981" w:rsidRPr="00FA5485" w:rsidRDefault="00104981" w:rsidP="00104981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024D2E2B" w14:textId="77777777" w:rsidR="00104981" w:rsidRPr="00FA5485" w:rsidRDefault="00104981" w:rsidP="00104981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0EF9E4E4" w14:textId="77777777" w:rsidR="001B6B2B" w:rsidRPr="00FA5485" w:rsidRDefault="00104981" w:rsidP="001B6B2B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7CE5D00C" w14:textId="23CEC51D" w:rsidR="005F47B4" w:rsidRPr="00FA5485" w:rsidRDefault="00104981" w:rsidP="001B6B2B">
      <w:pPr>
        <w:pStyle w:val="BodyText"/>
        <w:numPr>
          <w:ilvl w:val="3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Mendapatkan Document</w:t>
      </w:r>
      <w:r w:rsidR="00594283" w:rsidRPr="00FA5485">
        <w:rPr>
          <w:rFonts w:asciiTheme="minorHAnsi" w:hAnsiTheme="minorHAnsi" w:cstheme="minorHAnsi"/>
          <w:strike/>
          <w:sz w:val="20"/>
          <w:szCs w:val="20"/>
        </w:rPr>
        <w:t xml:space="preserve"> Permintaan Item Material dari bagian Sales</w:t>
      </w:r>
    </w:p>
    <w:p w14:paraId="28A9B5D5" w14:textId="25050060" w:rsidR="00537876" w:rsidRPr="00FA5485" w:rsidRDefault="00537876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br w:type="page"/>
      </w:r>
    </w:p>
    <w:p w14:paraId="0D902EA2" w14:textId="77777777" w:rsidR="00537876" w:rsidRPr="00FA5485" w:rsidRDefault="00537876" w:rsidP="00537876">
      <w:pPr>
        <w:pStyle w:val="BodyText"/>
        <w:spacing w:before="0" w:after="0"/>
        <w:ind w:left="0"/>
        <w:contextualSpacing/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lastRenderedPageBreak/>
        <w:drawing>
          <wp:inline distT="0" distB="0" distL="0" distR="0" wp14:anchorId="0B5401BE" wp14:editId="4F01F1D4">
            <wp:extent cx="6417945" cy="2852420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2_15_sal_internal_memo_material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220A" w14:textId="49F80E71" w:rsidR="001B6B2B" w:rsidRPr="00FA5485" w:rsidRDefault="00537876" w:rsidP="00537876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 wp14:anchorId="43C128CB" wp14:editId="5E6FF791">
            <wp:extent cx="6417945" cy="4354830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2_15_sal_internal_memo_material_detail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8A01" w14:textId="59EF225A" w:rsidR="00537876" w:rsidRPr="00FA5485" w:rsidRDefault="00537876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br w:type="page"/>
      </w:r>
    </w:p>
    <w:p w14:paraId="642F9F7B" w14:textId="77777777" w:rsidR="00537876" w:rsidRPr="00FA5485" w:rsidRDefault="00537876" w:rsidP="00537876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12062706" w14:textId="7E75EC0C" w:rsidR="00537876" w:rsidRPr="00FA5485" w:rsidRDefault="00537876" w:rsidP="00537876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>– Sales – Internal Memo Material Approval</w:t>
      </w:r>
    </w:p>
    <w:p w14:paraId="1113D5E4" w14:textId="77777777" w:rsidR="00537876" w:rsidRPr="00FA5485" w:rsidRDefault="00537876" w:rsidP="00537876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6B251FA1" w14:textId="11B4391A" w:rsidR="00537876" w:rsidRPr="00FA5485" w:rsidRDefault="00537876" w:rsidP="0049390D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Module ini digunakan untuk Melakukan Approval terhadap Document Internal Memo Material </w:t>
      </w:r>
    </w:p>
    <w:p w14:paraId="49FF4D2C" w14:textId="77777777" w:rsidR="00537876" w:rsidRPr="00FA5485" w:rsidRDefault="00537876" w:rsidP="00537876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0A3B6185" w14:textId="77777777" w:rsidR="00537876" w:rsidRPr="00FA5485" w:rsidRDefault="00537876" w:rsidP="00537876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2318F2E0" w14:textId="77777777" w:rsidR="00537876" w:rsidRPr="00FA5485" w:rsidRDefault="00537876" w:rsidP="00537876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0F2A40C3" w14:textId="77777777" w:rsidR="00537876" w:rsidRPr="00FA5485" w:rsidRDefault="00537876" w:rsidP="00537876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630333F5" w14:textId="77777777" w:rsidR="00537876" w:rsidRPr="00FA5485" w:rsidRDefault="00537876" w:rsidP="00537876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0CED23E9" w14:textId="77777777" w:rsidR="00537876" w:rsidRPr="00FA5485" w:rsidRDefault="00537876" w:rsidP="00537876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00875653" w14:textId="77777777" w:rsidR="00537876" w:rsidRPr="00FA5485" w:rsidRDefault="00537876" w:rsidP="00537876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630755DD" w14:textId="5BC5393C" w:rsidR="00537876" w:rsidRPr="00FA5485" w:rsidRDefault="00537876" w:rsidP="0053787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Dokumen Internal Memo yang belum di Approve</w:t>
      </w:r>
    </w:p>
    <w:p w14:paraId="2B75E378" w14:textId="77777777" w:rsidR="00537876" w:rsidRPr="00FA5485" w:rsidRDefault="00537876" w:rsidP="00537876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64A42BE9" w14:textId="77777777" w:rsidR="00537876" w:rsidRPr="00FA5485" w:rsidRDefault="00537876" w:rsidP="00537876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09358821" w14:textId="77777777" w:rsidR="00537876" w:rsidRPr="00FA5485" w:rsidRDefault="00537876" w:rsidP="00537876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65B3FE7A" w14:textId="7708736A" w:rsidR="00537876" w:rsidRPr="00FA5485" w:rsidRDefault="00537876" w:rsidP="00537876">
      <w:pPr>
        <w:pStyle w:val="BodyText"/>
        <w:numPr>
          <w:ilvl w:val="3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Mendapatkan Approval terhadap Dokumen Internal Memo yang ada</w:t>
      </w:r>
    </w:p>
    <w:p w14:paraId="4605B64E" w14:textId="1A40A55E" w:rsidR="00537876" w:rsidRPr="00FA5485" w:rsidRDefault="00537876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br w:type="page"/>
      </w:r>
    </w:p>
    <w:p w14:paraId="3D14C45E" w14:textId="4CB1A9BB" w:rsidR="00537876" w:rsidRPr="00FA5485" w:rsidRDefault="00537876" w:rsidP="00537876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lastRenderedPageBreak/>
        <w:drawing>
          <wp:inline distT="0" distB="0" distL="0" distR="0" wp14:anchorId="57046971" wp14:editId="5C50851C">
            <wp:extent cx="6417945" cy="3020060"/>
            <wp:effectExtent l="0" t="0" r="190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2_16_sal_internal_memo_material_approv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 wp14:anchorId="56C94CF0" wp14:editId="23588C45">
            <wp:extent cx="6417945" cy="4354830"/>
            <wp:effectExtent l="0" t="0" r="190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2_16_sal_internal_memo_material_approval_detail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5AC7" w14:textId="348CF68B" w:rsidR="00537876" w:rsidRPr="00FA5485" w:rsidRDefault="00537876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br w:type="page"/>
      </w:r>
    </w:p>
    <w:p w14:paraId="51503520" w14:textId="77777777" w:rsidR="00537876" w:rsidRPr="00FA5485" w:rsidRDefault="00537876" w:rsidP="00537876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14:paraId="0D12E904" w14:textId="32F5CEC4" w:rsidR="00537876" w:rsidRPr="00FA5485" w:rsidRDefault="00537876" w:rsidP="00537876">
      <w:pPr>
        <w:pStyle w:val="Heading3"/>
        <w:numPr>
          <w:ilvl w:val="1"/>
          <w:numId w:val="33"/>
        </w:numPr>
        <w:rPr>
          <w:rFonts w:asciiTheme="minorHAnsi" w:hAnsiTheme="minorHAnsi" w:cstheme="minorHAnsi"/>
          <w:strike/>
        </w:rPr>
      </w:pPr>
      <w:r w:rsidRPr="00FA5485">
        <w:rPr>
          <w:rStyle w:val="HighlightedVariable"/>
          <w:rFonts w:asciiTheme="minorHAnsi" w:hAnsiTheme="minorHAnsi" w:cstheme="minorHAnsi"/>
          <w:strike/>
          <w:color w:val="auto"/>
        </w:rPr>
        <w:t>– Sales – Internal Memo Material Closing</w:t>
      </w:r>
    </w:p>
    <w:p w14:paraId="2981F082" w14:textId="77777777" w:rsidR="00537876" w:rsidRPr="00FA5485" w:rsidRDefault="00537876" w:rsidP="00537876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Deskripsi</w:t>
      </w:r>
    </w:p>
    <w:p w14:paraId="78F46B96" w14:textId="68D243BF" w:rsidR="00537876" w:rsidRPr="00FA5485" w:rsidRDefault="00537876" w:rsidP="00537876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 xml:space="preserve">Module ini digunakan untuk Melakukan Closing terhadap Document Internal Memo Material </w:t>
      </w:r>
    </w:p>
    <w:p w14:paraId="53D05AD1" w14:textId="77777777" w:rsidR="00537876" w:rsidRPr="00FA5485" w:rsidRDefault="00537876" w:rsidP="00537876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14:paraId="7B38F18B" w14:textId="77777777" w:rsidR="00537876" w:rsidRPr="00FA5485" w:rsidRDefault="00537876" w:rsidP="00537876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Desain Fitur Detail</w:t>
      </w:r>
    </w:p>
    <w:p w14:paraId="529757BB" w14:textId="77777777" w:rsidR="00537876" w:rsidRPr="00FA5485" w:rsidRDefault="00537876" w:rsidP="00537876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14:paraId="130D930D" w14:textId="77777777" w:rsidR="00537876" w:rsidRPr="00FA5485" w:rsidRDefault="00537876" w:rsidP="00537876">
      <w:pPr>
        <w:pStyle w:val="ListParagraph"/>
        <w:numPr>
          <w:ilvl w:val="2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Sales Department</w:t>
      </w:r>
    </w:p>
    <w:p w14:paraId="0ACF25B4" w14:textId="77777777" w:rsidR="00537876" w:rsidRPr="00FA5485" w:rsidRDefault="00537876" w:rsidP="00537876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47E624E9" w14:textId="77777777" w:rsidR="00537876" w:rsidRPr="00FA5485" w:rsidRDefault="00537876" w:rsidP="00537876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Pre Condition</w:t>
      </w:r>
    </w:p>
    <w:p w14:paraId="6322D329" w14:textId="77777777" w:rsidR="00537876" w:rsidRPr="00FA5485" w:rsidRDefault="00537876" w:rsidP="00537876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perlu dipenuhi, agar fitur ini dapat dilaksanakan/digunakan:</w:t>
      </w:r>
    </w:p>
    <w:p w14:paraId="4A0BC7E7" w14:textId="0E5F3A9C" w:rsidR="00537876" w:rsidRPr="00FA5485" w:rsidRDefault="00537876" w:rsidP="00537876">
      <w:pPr>
        <w:pStyle w:val="BodyText"/>
        <w:numPr>
          <w:ilvl w:val="3"/>
          <w:numId w:val="2"/>
        </w:numPr>
        <w:spacing w:before="0" w:after="0"/>
        <w:contextualSpacing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Dokumen Internal Memo yang Status nya belum Closed</w:t>
      </w:r>
    </w:p>
    <w:p w14:paraId="4100B3FF" w14:textId="77777777" w:rsidR="00537876" w:rsidRPr="00FA5485" w:rsidRDefault="00537876" w:rsidP="00537876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14:paraId="530617A0" w14:textId="77777777" w:rsidR="00537876" w:rsidRPr="00FA5485" w:rsidRDefault="00537876" w:rsidP="00537876">
      <w:pPr>
        <w:pStyle w:val="ListParagraph"/>
        <w:numPr>
          <w:ilvl w:val="1"/>
          <w:numId w:val="2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FA5485">
        <w:rPr>
          <w:rFonts w:asciiTheme="minorHAnsi" w:hAnsiTheme="minorHAnsi" w:cstheme="minorHAnsi"/>
          <w:b/>
          <w:strike/>
          <w:sz w:val="20"/>
          <w:szCs w:val="20"/>
        </w:rPr>
        <w:t>Post Condition</w:t>
      </w:r>
    </w:p>
    <w:p w14:paraId="2BC534BC" w14:textId="77777777" w:rsidR="00537876" w:rsidRPr="00FA5485" w:rsidRDefault="00537876" w:rsidP="00537876">
      <w:pPr>
        <w:pStyle w:val="BodyText"/>
        <w:numPr>
          <w:ilvl w:val="2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Kondisi yang terjadi setelah fitur ini dilaksanakan/digunakan:</w:t>
      </w:r>
    </w:p>
    <w:p w14:paraId="4784E172" w14:textId="7C3AFF93" w:rsidR="00537876" w:rsidRPr="00FA5485" w:rsidRDefault="00537876" w:rsidP="00537876">
      <w:pPr>
        <w:pStyle w:val="BodyText"/>
        <w:numPr>
          <w:ilvl w:val="3"/>
          <w:numId w:val="2"/>
        </w:numPr>
        <w:overflowPunct w:val="0"/>
        <w:autoSpaceDE w:val="0"/>
        <w:autoSpaceDN w:val="0"/>
        <w:adjustRightInd w:val="0"/>
        <w:spacing w:before="0" w:after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FA5485">
        <w:rPr>
          <w:rFonts w:asciiTheme="minorHAnsi" w:hAnsiTheme="minorHAnsi" w:cstheme="minorHAnsi"/>
          <w:strike/>
          <w:sz w:val="20"/>
          <w:szCs w:val="20"/>
        </w:rPr>
        <w:t>Mendapatkan Status Closed terhadap Dokumen Internal Memo yang dilakukan Closing</w:t>
      </w:r>
    </w:p>
    <w:p w14:paraId="1EDAF75C" w14:textId="77777777" w:rsidR="00537876" w:rsidRPr="00FA5485" w:rsidRDefault="00537876" w:rsidP="00537876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</w:p>
    <w:p w14:paraId="7FE536B7" w14:textId="177118FF" w:rsidR="00EF1526" w:rsidRPr="00FA5485" w:rsidRDefault="00EF1526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FA5485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br w:type="page"/>
      </w:r>
    </w:p>
    <w:bookmarkEnd w:id="12"/>
    <w:p w14:paraId="68D8B4B1" w14:textId="7DDD9361" w:rsidR="00EF1526" w:rsidRPr="009108F9" w:rsidRDefault="00EF1526" w:rsidP="00537876">
      <w:pPr>
        <w:rPr>
          <w:rFonts w:asciiTheme="minorHAnsi" w:hAnsiTheme="minorHAnsi" w:cstheme="minorHAnsi"/>
          <w:noProof/>
          <w:color w:val="FFFFFF"/>
          <w:sz w:val="20"/>
          <w:szCs w:val="20"/>
        </w:rPr>
      </w:pPr>
      <w:r>
        <w:rPr>
          <w:rFonts w:asciiTheme="minorHAnsi" w:hAnsiTheme="minorHAnsi" w:cstheme="minorHAnsi"/>
          <w:noProof/>
          <w:color w:val="FFFFFF"/>
          <w:sz w:val="20"/>
          <w:szCs w:val="20"/>
        </w:rPr>
        <w:lastRenderedPageBreak/>
        <w:drawing>
          <wp:inline distT="0" distB="0" distL="0" distR="0" wp14:anchorId="585AF6E2" wp14:editId="4A74FB07">
            <wp:extent cx="6417945" cy="3020060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2_17_sal_internal_memo_material_closing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color w:val="FFFFFF"/>
          <w:sz w:val="20"/>
          <w:szCs w:val="20"/>
        </w:rPr>
        <w:drawing>
          <wp:inline distT="0" distB="0" distL="0" distR="0" wp14:anchorId="386BF1B7" wp14:editId="178B213E">
            <wp:extent cx="6417945" cy="3667125"/>
            <wp:effectExtent l="0" t="0" r="190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2_17_sal_internal_memo_material_closing_detail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1526" w:rsidRPr="009108F9" w:rsidSect="00D375C0">
      <w:headerReference w:type="default" r:id="rId42"/>
      <w:footerReference w:type="even" r:id="rId43"/>
      <w:footerReference w:type="default" r:id="rId44"/>
      <w:footerReference w:type="first" r:id="rId45"/>
      <w:pgSz w:w="11907" w:h="16839" w:code="1"/>
      <w:pgMar w:top="720" w:right="720" w:bottom="720" w:left="720" w:header="432" w:footer="432" w:gutter="36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F86CC6" w14:textId="77777777" w:rsidR="002C0D8E" w:rsidRDefault="002C0D8E">
      <w:r>
        <w:separator/>
      </w:r>
    </w:p>
  </w:endnote>
  <w:endnote w:type="continuationSeparator" w:id="0">
    <w:p w14:paraId="11FE6CF1" w14:textId="77777777" w:rsidR="002C0D8E" w:rsidRDefault="002C0D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C9D523" w14:textId="77777777" w:rsidR="0071429F" w:rsidRDefault="0071429F" w:rsidP="0020161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4C026A1E" w14:textId="77777777" w:rsidR="0071429F" w:rsidRDefault="0071429F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CC9DE4" w14:textId="77777777" w:rsidR="0071429F" w:rsidRDefault="0071429F" w:rsidP="0020161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A5485">
      <w:rPr>
        <w:rStyle w:val="PageNumber"/>
        <w:noProof/>
      </w:rPr>
      <w:t>45</w:t>
    </w:r>
    <w:r>
      <w:rPr>
        <w:rStyle w:val="PageNumber"/>
      </w:rPr>
      <w:fldChar w:fldCharType="end"/>
    </w:r>
  </w:p>
  <w:p w14:paraId="71D2019A" w14:textId="77777777" w:rsidR="0071429F" w:rsidRPr="004D68E1" w:rsidRDefault="0071429F" w:rsidP="00FE0C7C">
    <w:pPr>
      <w:pStyle w:val="Footer"/>
      <w:tabs>
        <w:tab w:val="clear" w:pos="7920"/>
        <w:tab w:val="center" w:pos="5400"/>
        <w:tab w:val="right" w:pos="7400"/>
        <w:tab w:val="right" w:pos="9720"/>
        <w:tab w:val="right" w:pos="10440"/>
      </w:tabs>
      <w:rPr>
        <w:rFonts w:asciiTheme="minorHAnsi" w:hAnsiTheme="minorHAnsi" w:cstheme="minorHAnsi"/>
      </w:rPr>
    </w:pPr>
    <w:r w:rsidRPr="004D68E1">
      <w:rPr>
        <w:rFonts w:asciiTheme="minorHAnsi" w:hAnsiTheme="minorHAnsi" w:cstheme="minorHAnsi"/>
      </w:rPr>
      <w:t xml:space="preserve">File Ref:  </w:t>
    </w:r>
    <w:r w:rsidRPr="004D68E1">
      <w:rPr>
        <w:rFonts w:asciiTheme="minorHAnsi" w:hAnsiTheme="minorHAnsi" w:cstheme="minorHAnsi"/>
      </w:rPr>
      <w:fldChar w:fldCharType="begin"/>
    </w:r>
    <w:r w:rsidRPr="004D68E1">
      <w:rPr>
        <w:rFonts w:asciiTheme="minorHAnsi" w:hAnsiTheme="minorHAnsi" w:cstheme="minorHAnsi"/>
      </w:rPr>
      <w:instrText xml:space="preserve"> FILENAME \* FirstCap </w:instrText>
    </w:r>
    <w:r w:rsidRPr="004D68E1">
      <w:rPr>
        <w:rFonts w:asciiTheme="minorHAnsi" w:hAnsiTheme="minorHAnsi" w:cstheme="minorHAnsi"/>
      </w:rPr>
      <w:fldChar w:fldCharType="separate"/>
    </w:r>
    <w:r>
      <w:rPr>
        <w:rFonts w:asciiTheme="minorHAnsi" w:hAnsiTheme="minorHAnsi" w:cstheme="minorHAnsi"/>
        <w:noProof/>
      </w:rPr>
      <w:t>Functional Specification Design - Enterprise Resource Planning.docx</w:t>
    </w:r>
    <w:r w:rsidRPr="004D68E1">
      <w:rPr>
        <w:rFonts w:asciiTheme="minorHAnsi" w:hAnsiTheme="minorHAnsi" w:cstheme="minorHAnsi"/>
      </w:rPr>
      <w:fldChar w:fldCharType="end"/>
    </w:r>
    <w:r w:rsidRPr="004D68E1">
      <w:rPr>
        <w:rFonts w:asciiTheme="minorHAnsi" w:hAnsiTheme="minorHAnsi" w:cstheme="minorHAnsi"/>
      </w:rPr>
      <w:tab/>
    </w:r>
    <w:r w:rsidRPr="004D68E1">
      <w:rPr>
        <w:rFonts w:asciiTheme="minorHAnsi" w:hAnsiTheme="minorHAnsi" w:cstheme="minorHAnsi"/>
      </w:rPr>
      <w:tab/>
    </w:r>
  </w:p>
  <w:p w14:paraId="20945F9E" w14:textId="77777777" w:rsidR="0071429F" w:rsidRDefault="0071429F" w:rsidP="0020161E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EA872A" w14:textId="77777777" w:rsidR="0071429F" w:rsidRDefault="0071429F" w:rsidP="004F5911">
    <w:pPr>
      <w:pStyle w:val="Footer"/>
      <w:tabs>
        <w:tab w:val="center" w:pos="5400"/>
        <w:tab w:val="right" w:pos="9720"/>
        <w:tab w:val="right" w:pos="10440"/>
      </w:tabs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23BAAF" w14:textId="77777777" w:rsidR="002C0D8E" w:rsidRDefault="002C0D8E">
      <w:r>
        <w:separator/>
      </w:r>
    </w:p>
  </w:footnote>
  <w:footnote w:type="continuationSeparator" w:id="0">
    <w:p w14:paraId="5BB8F715" w14:textId="77777777" w:rsidR="002C0D8E" w:rsidRDefault="002C0D8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1065E7" w14:textId="77777777" w:rsidR="0071429F" w:rsidRDefault="0071429F" w:rsidP="00660901">
    <w:pPr>
      <w:pBdr>
        <w:bottom w:val="single" w:sz="6" w:space="1" w:color="auto"/>
      </w:pBdr>
      <w:outlineLvl w:val="0"/>
      <w:rPr>
        <w:rFonts w:ascii="Calibri" w:hAnsi="Calibri" w:cs="Tahoma"/>
        <w:b/>
        <w:sz w:val="44"/>
        <w:szCs w:val="44"/>
      </w:rPr>
    </w:pPr>
    <w:r>
      <w:rPr>
        <w:rFonts w:ascii="Calibri" w:hAnsi="Calibri" w:cs="Tahoma"/>
        <w:b/>
        <w:noProof/>
        <w:sz w:val="44"/>
        <w:szCs w:val="44"/>
      </w:rPr>
      <w:drawing>
        <wp:inline distT="0" distB="0" distL="0" distR="0" wp14:anchorId="70DC4C72" wp14:editId="4E6D93B8">
          <wp:extent cx="856431" cy="852170"/>
          <wp:effectExtent l="0" t="0" r="1270" b="5080"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logo_tr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9291" cy="8550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Calibri" w:hAnsi="Calibri" w:cs="Tahoma"/>
        <w:b/>
        <w:sz w:val="44"/>
        <w:szCs w:val="44"/>
      </w:rPr>
      <w:tab/>
    </w:r>
    <w:r>
      <w:rPr>
        <w:rFonts w:ascii="Calibri" w:hAnsi="Calibri" w:cs="Tahoma"/>
        <w:b/>
        <w:sz w:val="44"/>
        <w:szCs w:val="44"/>
      </w:rPr>
      <w:tab/>
    </w:r>
    <w:r>
      <w:rPr>
        <w:rFonts w:ascii="Calibri" w:hAnsi="Calibri" w:cs="Tahoma"/>
        <w:b/>
        <w:sz w:val="44"/>
        <w:szCs w:val="44"/>
      </w:rPr>
      <w:tab/>
    </w:r>
    <w:r>
      <w:rPr>
        <w:rFonts w:ascii="Calibri" w:hAnsi="Calibri" w:cs="Tahoma"/>
        <w:b/>
        <w:sz w:val="44"/>
        <w:szCs w:val="44"/>
      </w:rPr>
      <w:tab/>
    </w:r>
    <w:r>
      <w:rPr>
        <w:rFonts w:ascii="Calibri" w:hAnsi="Calibri" w:cs="Tahoma"/>
        <w:b/>
        <w:sz w:val="44"/>
        <w:szCs w:val="44"/>
      </w:rPr>
      <w:tab/>
    </w:r>
    <w:r>
      <w:rPr>
        <w:rFonts w:ascii="Calibri" w:hAnsi="Calibri" w:cs="Tahoma"/>
        <w:b/>
        <w:sz w:val="44"/>
        <w:szCs w:val="44"/>
      </w:rPr>
      <w:tab/>
    </w:r>
    <w:r>
      <w:rPr>
        <w:rFonts w:ascii="Calibri" w:hAnsi="Calibri" w:cs="Tahoma"/>
        <w:b/>
        <w:noProof/>
        <w:sz w:val="44"/>
        <w:szCs w:val="44"/>
      </w:rPr>
      <w:drawing>
        <wp:inline distT="0" distB="0" distL="0" distR="0" wp14:anchorId="5CC8DFAB" wp14:editId="21399D8E">
          <wp:extent cx="1700324" cy="729856"/>
          <wp:effectExtent l="0" t="0" r="0" b="0"/>
          <wp:docPr id="25" name="Picture 25" descr="IKBSignat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IKBSignatur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28571" cy="7419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2E222FA7" w14:textId="77777777" w:rsidR="0071429F" w:rsidRPr="004D68E1" w:rsidRDefault="0071429F" w:rsidP="00662EDC">
    <w:pPr>
      <w:pStyle w:val="Header"/>
      <w:tabs>
        <w:tab w:val="clear" w:pos="10440"/>
        <w:tab w:val="left" w:pos="4600"/>
        <w:tab w:val="left" w:pos="6600"/>
        <w:tab w:val="left" w:pos="6700"/>
        <w:tab w:val="left" w:pos="6900"/>
      </w:tabs>
      <w:ind w:right="-460"/>
      <w:rPr>
        <w:rFonts w:asciiTheme="minorHAnsi" w:hAnsiTheme="minorHAnsi" w:cstheme="minorHAnsi"/>
      </w:rPr>
    </w:pPr>
    <w:r w:rsidRPr="004D68E1">
      <w:rPr>
        <w:rFonts w:asciiTheme="minorHAnsi" w:hAnsiTheme="minorHAnsi" w:cstheme="minorHAnsi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2182B"/>
    <w:multiLevelType w:val="multilevel"/>
    <w:tmpl w:val="E0689B1C"/>
    <w:lvl w:ilvl="0">
      <w:start w:val="4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0ABA25FC"/>
    <w:multiLevelType w:val="multilevel"/>
    <w:tmpl w:val="2AD0F72C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C112054"/>
    <w:multiLevelType w:val="multilevel"/>
    <w:tmpl w:val="C64ABA16"/>
    <w:lvl w:ilvl="0">
      <w:start w:val="3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0C386A9D"/>
    <w:multiLevelType w:val="multilevel"/>
    <w:tmpl w:val="C67AC614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0E5C1235"/>
    <w:multiLevelType w:val="multilevel"/>
    <w:tmpl w:val="53182D68"/>
    <w:lvl w:ilvl="0">
      <w:start w:val="5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0EE217BF"/>
    <w:multiLevelType w:val="multilevel"/>
    <w:tmpl w:val="48E87110"/>
    <w:lvl w:ilvl="0">
      <w:start w:val="1"/>
      <w:numFmt w:val="decimal"/>
      <w:lvlText w:val="%1"/>
      <w:legacy w:legacy="1" w:legacySpace="0" w:legacyIndent="360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16BE2144"/>
    <w:multiLevelType w:val="multilevel"/>
    <w:tmpl w:val="E3421790"/>
    <w:lvl w:ilvl="0">
      <w:start w:val="2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5172050"/>
    <w:multiLevelType w:val="multilevel"/>
    <w:tmpl w:val="CD8AC6AA"/>
    <w:lvl w:ilvl="0">
      <w:start w:val="4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2597589A"/>
    <w:multiLevelType w:val="multilevel"/>
    <w:tmpl w:val="A7CAA1EE"/>
    <w:lvl w:ilvl="0">
      <w:start w:val="8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2AC462AD"/>
    <w:multiLevelType w:val="multilevel"/>
    <w:tmpl w:val="04090021"/>
    <w:lvl w:ilvl="0">
      <w:start w:val="1"/>
      <w:numFmt w:val="bullet"/>
      <w:lvlText w:val=""/>
      <w:lvlJc w:val="left"/>
      <w:pPr>
        <w:ind w:left="1325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68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04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765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125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485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845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205" w:hanging="360"/>
      </w:pPr>
      <w:rPr>
        <w:rFonts w:ascii="Symbol" w:hAnsi="Symbol" w:hint="default"/>
      </w:rPr>
    </w:lvl>
  </w:abstractNum>
  <w:abstractNum w:abstractNumId="10">
    <w:nsid w:val="2E72762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>
    <w:nsid w:val="33311066"/>
    <w:multiLevelType w:val="multilevel"/>
    <w:tmpl w:val="A2A04BBA"/>
    <w:lvl w:ilvl="0">
      <w:start w:val="11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360529A3"/>
    <w:multiLevelType w:val="multilevel"/>
    <w:tmpl w:val="2AD0F72C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4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37E210E0"/>
    <w:multiLevelType w:val="multilevel"/>
    <w:tmpl w:val="06486CF2"/>
    <w:lvl w:ilvl="0">
      <w:start w:val="4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3DDA1A09"/>
    <w:multiLevelType w:val="multilevel"/>
    <w:tmpl w:val="186A123E"/>
    <w:lvl w:ilvl="0">
      <w:start w:val="9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3E464A60"/>
    <w:multiLevelType w:val="multilevel"/>
    <w:tmpl w:val="24E4BE3A"/>
    <w:lvl w:ilvl="0">
      <w:start w:val="5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40F77643"/>
    <w:multiLevelType w:val="multilevel"/>
    <w:tmpl w:val="64C8AC36"/>
    <w:lvl w:ilvl="0">
      <w:start w:val="16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44D32380"/>
    <w:multiLevelType w:val="multilevel"/>
    <w:tmpl w:val="523AE186"/>
    <w:lvl w:ilvl="0">
      <w:start w:val="15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>
    <w:nsid w:val="48996C5F"/>
    <w:multiLevelType w:val="multilevel"/>
    <w:tmpl w:val="7736D87C"/>
    <w:lvl w:ilvl="0">
      <w:start w:val="6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>
    <w:nsid w:val="4A542AAF"/>
    <w:multiLevelType w:val="multilevel"/>
    <w:tmpl w:val="58506128"/>
    <w:lvl w:ilvl="0">
      <w:start w:val="2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4B7B7724"/>
    <w:multiLevelType w:val="multilevel"/>
    <w:tmpl w:val="2AD0F72C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5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>
    <w:nsid w:val="534D78CB"/>
    <w:multiLevelType w:val="multilevel"/>
    <w:tmpl w:val="8E584230"/>
    <w:lvl w:ilvl="0">
      <w:start w:val="11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536D361B"/>
    <w:multiLevelType w:val="multilevel"/>
    <w:tmpl w:val="3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>
    <w:nsid w:val="543B203F"/>
    <w:multiLevelType w:val="multilevel"/>
    <w:tmpl w:val="AD645DC2"/>
    <w:lvl w:ilvl="0">
      <w:start w:val="10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>
    <w:nsid w:val="5AD846EC"/>
    <w:multiLevelType w:val="multilevel"/>
    <w:tmpl w:val="FB2C81CA"/>
    <w:lvl w:ilvl="0">
      <w:start w:val="12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>
    <w:nsid w:val="5F714ADE"/>
    <w:multiLevelType w:val="multilevel"/>
    <w:tmpl w:val="DEC49AC6"/>
    <w:lvl w:ilvl="0">
      <w:start w:val="7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>
    <w:nsid w:val="61170A53"/>
    <w:multiLevelType w:val="multilevel"/>
    <w:tmpl w:val="711CA66C"/>
    <w:lvl w:ilvl="0">
      <w:start w:val="15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6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>
    <w:nsid w:val="64310784"/>
    <w:multiLevelType w:val="multilevel"/>
    <w:tmpl w:val="2AD0F72C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>
    <w:nsid w:val="661B71E9"/>
    <w:multiLevelType w:val="multilevel"/>
    <w:tmpl w:val="6FF0C1E2"/>
    <w:lvl w:ilvl="0">
      <w:start w:val="4"/>
      <w:numFmt w:val="decimalZero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>
    <w:nsid w:val="682C2902"/>
    <w:multiLevelType w:val="multilevel"/>
    <w:tmpl w:val="BDCCB8D4"/>
    <w:lvl w:ilvl="0">
      <w:start w:val="1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6C653C44"/>
    <w:multiLevelType w:val="multilevel"/>
    <w:tmpl w:val="85489314"/>
    <w:lvl w:ilvl="0">
      <w:start w:val="6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71B33C7F"/>
    <w:multiLevelType w:val="multilevel"/>
    <w:tmpl w:val="0AB297BC"/>
    <w:lvl w:ilvl="0">
      <w:start w:val="9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>
    <w:nsid w:val="75BE4369"/>
    <w:multiLevelType w:val="multilevel"/>
    <w:tmpl w:val="BF7ED15A"/>
    <w:lvl w:ilvl="0">
      <w:start w:val="2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0"/>
  </w:num>
  <w:num w:numId="3">
    <w:abstractNumId w:val="29"/>
  </w:num>
  <w:num w:numId="4">
    <w:abstractNumId w:val="6"/>
  </w:num>
  <w:num w:numId="5">
    <w:abstractNumId w:val="2"/>
  </w:num>
  <w:num w:numId="6">
    <w:abstractNumId w:val="7"/>
  </w:num>
  <w:num w:numId="7">
    <w:abstractNumId w:val="4"/>
  </w:num>
  <w:num w:numId="8">
    <w:abstractNumId w:val="18"/>
  </w:num>
  <w:num w:numId="9">
    <w:abstractNumId w:val="3"/>
  </w:num>
  <w:num w:numId="10">
    <w:abstractNumId w:val="27"/>
  </w:num>
  <w:num w:numId="11">
    <w:abstractNumId w:val="1"/>
  </w:num>
  <w:num w:numId="12">
    <w:abstractNumId w:val="12"/>
  </w:num>
  <w:num w:numId="13">
    <w:abstractNumId w:val="20"/>
  </w:num>
  <w:num w:numId="14">
    <w:abstractNumId w:val="9"/>
  </w:num>
  <w:num w:numId="15">
    <w:abstractNumId w:val="28"/>
  </w:num>
  <w:num w:numId="16">
    <w:abstractNumId w:val="13"/>
  </w:num>
  <w:num w:numId="17">
    <w:abstractNumId w:val="31"/>
  </w:num>
  <w:num w:numId="18">
    <w:abstractNumId w:val="15"/>
  </w:num>
  <w:num w:numId="19">
    <w:abstractNumId w:val="0"/>
  </w:num>
  <w:num w:numId="20">
    <w:abstractNumId w:val="24"/>
  </w:num>
  <w:num w:numId="21">
    <w:abstractNumId w:val="30"/>
  </w:num>
  <w:num w:numId="22">
    <w:abstractNumId w:val="25"/>
  </w:num>
  <w:num w:numId="23">
    <w:abstractNumId w:val="8"/>
  </w:num>
  <w:num w:numId="24">
    <w:abstractNumId w:val="11"/>
  </w:num>
  <w:num w:numId="25">
    <w:abstractNumId w:val="23"/>
  </w:num>
  <w:num w:numId="26">
    <w:abstractNumId w:val="14"/>
  </w:num>
  <w:num w:numId="27">
    <w:abstractNumId w:val="21"/>
  </w:num>
  <w:num w:numId="28">
    <w:abstractNumId w:val="17"/>
  </w:num>
  <w:num w:numId="29">
    <w:abstractNumId w:val="16"/>
  </w:num>
  <w:num w:numId="30">
    <w:abstractNumId w:val="26"/>
  </w:num>
  <w:num w:numId="31">
    <w:abstractNumId w:val="32"/>
  </w:num>
  <w:num w:numId="32">
    <w:abstractNumId w:val="22"/>
  </w:num>
  <w:num w:numId="33">
    <w:abstractNumId w:val="1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intFractionalCharacterWidth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965"/>
  <w:doNotHyphenateCaps/>
  <w:drawingGridHorizontalSpacing w:val="100"/>
  <w:drawingGridVerticalSpacing w:val="136"/>
  <w:displayHorizontalDrawingGridEvery w:val="0"/>
  <w:displayVerticalDrawingGridEvery w:val="0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84F"/>
    <w:rsid w:val="00000050"/>
    <w:rsid w:val="000001CF"/>
    <w:rsid w:val="000023F2"/>
    <w:rsid w:val="00002645"/>
    <w:rsid w:val="0000443C"/>
    <w:rsid w:val="0000709C"/>
    <w:rsid w:val="00007171"/>
    <w:rsid w:val="00007565"/>
    <w:rsid w:val="00007882"/>
    <w:rsid w:val="00007D4B"/>
    <w:rsid w:val="000109C6"/>
    <w:rsid w:val="000111C0"/>
    <w:rsid w:val="000168AA"/>
    <w:rsid w:val="0001714B"/>
    <w:rsid w:val="000171AD"/>
    <w:rsid w:val="00020252"/>
    <w:rsid w:val="00020622"/>
    <w:rsid w:val="000209C2"/>
    <w:rsid w:val="00020B48"/>
    <w:rsid w:val="00020B88"/>
    <w:rsid w:val="00023FC9"/>
    <w:rsid w:val="0002482B"/>
    <w:rsid w:val="00027A09"/>
    <w:rsid w:val="0003060A"/>
    <w:rsid w:val="00032C2A"/>
    <w:rsid w:val="00033471"/>
    <w:rsid w:val="000368D1"/>
    <w:rsid w:val="00037A41"/>
    <w:rsid w:val="0004032C"/>
    <w:rsid w:val="0004121F"/>
    <w:rsid w:val="000416A9"/>
    <w:rsid w:val="000420BC"/>
    <w:rsid w:val="00042702"/>
    <w:rsid w:val="00042D32"/>
    <w:rsid w:val="00042F68"/>
    <w:rsid w:val="000431C5"/>
    <w:rsid w:val="00043E8A"/>
    <w:rsid w:val="00044F90"/>
    <w:rsid w:val="00045041"/>
    <w:rsid w:val="00046179"/>
    <w:rsid w:val="000468B7"/>
    <w:rsid w:val="00046A86"/>
    <w:rsid w:val="00046AD7"/>
    <w:rsid w:val="00047004"/>
    <w:rsid w:val="000475FB"/>
    <w:rsid w:val="00047CEB"/>
    <w:rsid w:val="000502B7"/>
    <w:rsid w:val="00050307"/>
    <w:rsid w:val="0005160D"/>
    <w:rsid w:val="000520A8"/>
    <w:rsid w:val="00052194"/>
    <w:rsid w:val="00052C14"/>
    <w:rsid w:val="000542BA"/>
    <w:rsid w:val="000555EA"/>
    <w:rsid w:val="000556FF"/>
    <w:rsid w:val="0005757D"/>
    <w:rsid w:val="0006002E"/>
    <w:rsid w:val="00060118"/>
    <w:rsid w:val="00060765"/>
    <w:rsid w:val="000607A6"/>
    <w:rsid w:val="000608CC"/>
    <w:rsid w:val="0006189A"/>
    <w:rsid w:val="000620A8"/>
    <w:rsid w:val="00064242"/>
    <w:rsid w:val="000651FA"/>
    <w:rsid w:val="00065741"/>
    <w:rsid w:val="0006595A"/>
    <w:rsid w:val="00065BB5"/>
    <w:rsid w:val="0006659A"/>
    <w:rsid w:val="000666BB"/>
    <w:rsid w:val="00066FC2"/>
    <w:rsid w:val="00067199"/>
    <w:rsid w:val="00067DC3"/>
    <w:rsid w:val="000702E6"/>
    <w:rsid w:val="00070905"/>
    <w:rsid w:val="000709E3"/>
    <w:rsid w:val="000711A8"/>
    <w:rsid w:val="00072E1F"/>
    <w:rsid w:val="00073614"/>
    <w:rsid w:val="00074043"/>
    <w:rsid w:val="00074136"/>
    <w:rsid w:val="00074200"/>
    <w:rsid w:val="00074466"/>
    <w:rsid w:val="0007468A"/>
    <w:rsid w:val="00074CEC"/>
    <w:rsid w:val="00075398"/>
    <w:rsid w:val="00076357"/>
    <w:rsid w:val="000763A4"/>
    <w:rsid w:val="000764F8"/>
    <w:rsid w:val="00076DB2"/>
    <w:rsid w:val="00076E2F"/>
    <w:rsid w:val="00077B8B"/>
    <w:rsid w:val="00077D0F"/>
    <w:rsid w:val="00080768"/>
    <w:rsid w:val="00080BFE"/>
    <w:rsid w:val="0008127B"/>
    <w:rsid w:val="000822F6"/>
    <w:rsid w:val="00082510"/>
    <w:rsid w:val="0008259D"/>
    <w:rsid w:val="00082C30"/>
    <w:rsid w:val="000849CB"/>
    <w:rsid w:val="00085CF9"/>
    <w:rsid w:val="00086ED6"/>
    <w:rsid w:val="0008753A"/>
    <w:rsid w:val="00087729"/>
    <w:rsid w:val="000912B3"/>
    <w:rsid w:val="00091492"/>
    <w:rsid w:val="00091564"/>
    <w:rsid w:val="00091BDE"/>
    <w:rsid w:val="00092B93"/>
    <w:rsid w:val="0009466E"/>
    <w:rsid w:val="00096367"/>
    <w:rsid w:val="00096AF3"/>
    <w:rsid w:val="000973DE"/>
    <w:rsid w:val="000A04AC"/>
    <w:rsid w:val="000A0D42"/>
    <w:rsid w:val="000A1644"/>
    <w:rsid w:val="000A1950"/>
    <w:rsid w:val="000A1D92"/>
    <w:rsid w:val="000A1FCC"/>
    <w:rsid w:val="000A3542"/>
    <w:rsid w:val="000A3B3D"/>
    <w:rsid w:val="000A484F"/>
    <w:rsid w:val="000A5629"/>
    <w:rsid w:val="000A6AB4"/>
    <w:rsid w:val="000A6B65"/>
    <w:rsid w:val="000A6CAE"/>
    <w:rsid w:val="000A7056"/>
    <w:rsid w:val="000B0589"/>
    <w:rsid w:val="000B1033"/>
    <w:rsid w:val="000B18BC"/>
    <w:rsid w:val="000B2A9E"/>
    <w:rsid w:val="000B3497"/>
    <w:rsid w:val="000B5B03"/>
    <w:rsid w:val="000B5D01"/>
    <w:rsid w:val="000B5FF7"/>
    <w:rsid w:val="000B768D"/>
    <w:rsid w:val="000C11FD"/>
    <w:rsid w:val="000C15E5"/>
    <w:rsid w:val="000C1ADC"/>
    <w:rsid w:val="000C2E75"/>
    <w:rsid w:val="000C34C7"/>
    <w:rsid w:val="000C4CA7"/>
    <w:rsid w:val="000C53F2"/>
    <w:rsid w:val="000C56C9"/>
    <w:rsid w:val="000C5759"/>
    <w:rsid w:val="000C615E"/>
    <w:rsid w:val="000C69F4"/>
    <w:rsid w:val="000C6A01"/>
    <w:rsid w:val="000C7F1C"/>
    <w:rsid w:val="000C7F7A"/>
    <w:rsid w:val="000D11DE"/>
    <w:rsid w:val="000D1268"/>
    <w:rsid w:val="000D1F2F"/>
    <w:rsid w:val="000D1F42"/>
    <w:rsid w:val="000D4F52"/>
    <w:rsid w:val="000D5CE2"/>
    <w:rsid w:val="000D63A1"/>
    <w:rsid w:val="000D6F78"/>
    <w:rsid w:val="000D70EE"/>
    <w:rsid w:val="000D71CC"/>
    <w:rsid w:val="000D7284"/>
    <w:rsid w:val="000D7D79"/>
    <w:rsid w:val="000E00D5"/>
    <w:rsid w:val="000E10AE"/>
    <w:rsid w:val="000E1467"/>
    <w:rsid w:val="000E2168"/>
    <w:rsid w:val="000E259B"/>
    <w:rsid w:val="000E29D2"/>
    <w:rsid w:val="000E29D6"/>
    <w:rsid w:val="000E359F"/>
    <w:rsid w:val="000E3D3F"/>
    <w:rsid w:val="000E4AB1"/>
    <w:rsid w:val="000E50B5"/>
    <w:rsid w:val="000E63CB"/>
    <w:rsid w:val="000E646D"/>
    <w:rsid w:val="000E6EBB"/>
    <w:rsid w:val="000E7027"/>
    <w:rsid w:val="000E74A3"/>
    <w:rsid w:val="000E7717"/>
    <w:rsid w:val="000F03D1"/>
    <w:rsid w:val="000F03D7"/>
    <w:rsid w:val="000F15A5"/>
    <w:rsid w:val="000F1745"/>
    <w:rsid w:val="000F2773"/>
    <w:rsid w:val="000F2858"/>
    <w:rsid w:val="000F31DB"/>
    <w:rsid w:val="000F34C5"/>
    <w:rsid w:val="000F40E4"/>
    <w:rsid w:val="000F607A"/>
    <w:rsid w:val="000F735E"/>
    <w:rsid w:val="000F7809"/>
    <w:rsid w:val="000F7B1C"/>
    <w:rsid w:val="001002F5"/>
    <w:rsid w:val="00101385"/>
    <w:rsid w:val="001022CB"/>
    <w:rsid w:val="00102528"/>
    <w:rsid w:val="001026BB"/>
    <w:rsid w:val="00103A19"/>
    <w:rsid w:val="00104574"/>
    <w:rsid w:val="00104981"/>
    <w:rsid w:val="00104FE8"/>
    <w:rsid w:val="001069E8"/>
    <w:rsid w:val="0010726B"/>
    <w:rsid w:val="001079D0"/>
    <w:rsid w:val="00110A71"/>
    <w:rsid w:val="00110F87"/>
    <w:rsid w:val="00112B63"/>
    <w:rsid w:val="00113132"/>
    <w:rsid w:val="00113E84"/>
    <w:rsid w:val="00114B3B"/>
    <w:rsid w:val="00114FD7"/>
    <w:rsid w:val="001154B2"/>
    <w:rsid w:val="00115F71"/>
    <w:rsid w:val="0012069E"/>
    <w:rsid w:val="00120D2B"/>
    <w:rsid w:val="00121942"/>
    <w:rsid w:val="00121A24"/>
    <w:rsid w:val="00121E95"/>
    <w:rsid w:val="00122A73"/>
    <w:rsid w:val="001234B1"/>
    <w:rsid w:val="00124181"/>
    <w:rsid w:val="001241BF"/>
    <w:rsid w:val="0012436D"/>
    <w:rsid w:val="0012442C"/>
    <w:rsid w:val="00124EAA"/>
    <w:rsid w:val="0012580C"/>
    <w:rsid w:val="00127092"/>
    <w:rsid w:val="001271AA"/>
    <w:rsid w:val="0013021B"/>
    <w:rsid w:val="00130604"/>
    <w:rsid w:val="00130705"/>
    <w:rsid w:val="0013136F"/>
    <w:rsid w:val="0013173B"/>
    <w:rsid w:val="00131BE7"/>
    <w:rsid w:val="00132992"/>
    <w:rsid w:val="00132CC5"/>
    <w:rsid w:val="00132D5C"/>
    <w:rsid w:val="00133E84"/>
    <w:rsid w:val="00134DE0"/>
    <w:rsid w:val="001351B0"/>
    <w:rsid w:val="0013550D"/>
    <w:rsid w:val="00135B30"/>
    <w:rsid w:val="001360F4"/>
    <w:rsid w:val="0013621A"/>
    <w:rsid w:val="0013670F"/>
    <w:rsid w:val="0013678B"/>
    <w:rsid w:val="00137815"/>
    <w:rsid w:val="001405CD"/>
    <w:rsid w:val="00142600"/>
    <w:rsid w:val="00142CDB"/>
    <w:rsid w:val="001449FB"/>
    <w:rsid w:val="00144A68"/>
    <w:rsid w:val="00144CA4"/>
    <w:rsid w:val="00146C9D"/>
    <w:rsid w:val="00147543"/>
    <w:rsid w:val="001477C2"/>
    <w:rsid w:val="00147C40"/>
    <w:rsid w:val="00150284"/>
    <w:rsid w:val="00152F2F"/>
    <w:rsid w:val="001546BA"/>
    <w:rsid w:val="00155C81"/>
    <w:rsid w:val="001564AE"/>
    <w:rsid w:val="00156D81"/>
    <w:rsid w:val="00157567"/>
    <w:rsid w:val="00157AFC"/>
    <w:rsid w:val="00157E3A"/>
    <w:rsid w:val="001624BF"/>
    <w:rsid w:val="00162E6F"/>
    <w:rsid w:val="00166C2B"/>
    <w:rsid w:val="001677A2"/>
    <w:rsid w:val="00171009"/>
    <w:rsid w:val="001716A1"/>
    <w:rsid w:val="00171943"/>
    <w:rsid w:val="00171BE4"/>
    <w:rsid w:val="00171D49"/>
    <w:rsid w:val="00172EC1"/>
    <w:rsid w:val="00172F9E"/>
    <w:rsid w:val="001733B0"/>
    <w:rsid w:val="00173F38"/>
    <w:rsid w:val="00174296"/>
    <w:rsid w:val="00174534"/>
    <w:rsid w:val="001748F0"/>
    <w:rsid w:val="00174CEE"/>
    <w:rsid w:val="001759FA"/>
    <w:rsid w:val="00175B81"/>
    <w:rsid w:val="001760D3"/>
    <w:rsid w:val="00176A2E"/>
    <w:rsid w:val="00176C8F"/>
    <w:rsid w:val="0017703C"/>
    <w:rsid w:val="001811DB"/>
    <w:rsid w:val="001822BF"/>
    <w:rsid w:val="0018293D"/>
    <w:rsid w:val="00183BDC"/>
    <w:rsid w:val="00183BF0"/>
    <w:rsid w:val="001844E4"/>
    <w:rsid w:val="00184C97"/>
    <w:rsid w:val="0018537C"/>
    <w:rsid w:val="00185D65"/>
    <w:rsid w:val="00186027"/>
    <w:rsid w:val="001871F0"/>
    <w:rsid w:val="001905B4"/>
    <w:rsid w:val="001937F3"/>
    <w:rsid w:val="001947AA"/>
    <w:rsid w:val="0019534C"/>
    <w:rsid w:val="001961C5"/>
    <w:rsid w:val="00196D96"/>
    <w:rsid w:val="0019781F"/>
    <w:rsid w:val="00197B8E"/>
    <w:rsid w:val="001A04CF"/>
    <w:rsid w:val="001A05E6"/>
    <w:rsid w:val="001A0A3F"/>
    <w:rsid w:val="001A10FF"/>
    <w:rsid w:val="001A331C"/>
    <w:rsid w:val="001A3359"/>
    <w:rsid w:val="001A382F"/>
    <w:rsid w:val="001A4293"/>
    <w:rsid w:val="001A46BB"/>
    <w:rsid w:val="001A6E61"/>
    <w:rsid w:val="001A78F3"/>
    <w:rsid w:val="001B02FB"/>
    <w:rsid w:val="001B0F06"/>
    <w:rsid w:val="001B16A2"/>
    <w:rsid w:val="001B1DCA"/>
    <w:rsid w:val="001B25E4"/>
    <w:rsid w:val="001B2A40"/>
    <w:rsid w:val="001B3162"/>
    <w:rsid w:val="001B41D0"/>
    <w:rsid w:val="001B4425"/>
    <w:rsid w:val="001B4574"/>
    <w:rsid w:val="001B47A7"/>
    <w:rsid w:val="001B5094"/>
    <w:rsid w:val="001B5623"/>
    <w:rsid w:val="001B6972"/>
    <w:rsid w:val="001B6B2B"/>
    <w:rsid w:val="001B77F3"/>
    <w:rsid w:val="001C0ACE"/>
    <w:rsid w:val="001C1A6A"/>
    <w:rsid w:val="001C39BF"/>
    <w:rsid w:val="001C429A"/>
    <w:rsid w:val="001C43C9"/>
    <w:rsid w:val="001C46E1"/>
    <w:rsid w:val="001C5482"/>
    <w:rsid w:val="001C6FC7"/>
    <w:rsid w:val="001C7DAA"/>
    <w:rsid w:val="001D0B84"/>
    <w:rsid w:val="001D145A"/>
    <w:rsid w:val="001D16C7"/>
    <w:rsid w:val="001D1AC9"/>
    <w:rsid w:val="001D1B18"/>
    <w:rsid w:val="001D25CA"/>
    <w:rsid w:val="001D33B5"/>
    <w:rsid w:val="001D3B63"/>
    <w:rsid w:val="001D4C51"/>
    <w:rsid w:val="001D4E78"/>
    <w:rsid w:val="001D535E"/>
    <w:rsid w:val="001D54A0"/>
    <w:rsid w:val="001D5B4A"/>
    <w:rsid w:val="001D61E5"/>
    <w:rsid w:val="001D6C01"/>
    <w:rsid w:val="001D6CFB"/>
    <w:rsid w:val="001D6F7E"/>
    <w:rsid w:val="001D7304"/>
    <w:rsid w:val="001D7751"/>
    <w:rsid w:val="001D7BBB"/>
    <w:rsid w:val="001E02D7"/>
    <w:rsid w:val="001E03D3"/>
    <w:rsid w:val="001E28D6"/>
    <w:rsid w:val="001E3505"/>
    <w:rsid w:val="001E404F"/>
    <w:rsid w:val="001E48AF"/>
    <w:rsid w:val="001E54B7"/>
    <w:rsid w:val="001E6077"/>
    <w:rsid w:val="001E6147"/>
    <w:rsid w:val="001E6D0D"/>
    <w:rsid w:val="001E6D91"/>
    <w:rsid w:val="001E79A2"/>
    <w:rsid w:val="001E7E0D"/>
    <w:rsid w:val="001F09DF"/>
    <w:rsid w:val="001F1286"/>
    <w:rsid w:val="001F13D9"/>
    <w:rsid w:val="001F19AB"/>
    <w:rsid w:val="001F2C83"/>
    <w:rsid w:val="001F3BA1"/>
    <w:rsid w:val="001F50D5"/>
    <w:rsid w:val="001F6024"/>
    <w:rsid w:val="001F6951"/>
    <w:rsid w:val="001F6D21"/>
    <w:rsid w:val="0020161E"/>
    <w:rsid w:val="00201872"/>
    <w:rsid w:val="0020267F"/>
    <w:rsid w:val="00202819"/>
    <w:rsid w:val="00203D91"/>
    <w:rsid w:val="00203FA0"/>
    <w:rsid w:val="00204100"/>
    <w:rsid w:val="00204957"/>
    <w:rsid w:val="00204F1A"/>
    <w:rsid w:val="00205CB4"/>
    <w:rsid w:val="00206328"/>
    <w:rsid w:val="002069DE"/>
    <w:rsid w:val="00206D99"/>
    <w:rsid w:val="00210239"/>
    <w:rsid w:val="00210774"/>
    <w:rsid w:val="0021129A"/>
    <w:rsid w:val="0021218B"/>
    <w:rsid w:val="00213093"/>
    <w:rsid w:val="00213814"/>
    <w:rsid w:val="00213954"/>
    <w:rsid w:val="00213D22"/>
    <w:rsid w:val="0021410D"/>
    <w:rsid w:val="002156EA"/>
    <w:rsid w:val="002161C7"/>
    <w:rsid w:val="0021649C"/>
    <w:rsid w:val="002165E3"/>
    <w:rsid w:val="00216970"/>
    <w:rsid w:val="0022106C"/>
    <w:rsid w:val="0022114D"/>
    <w:rsid w:val="0022129F"/>
    <w:rsid w:val="0022561E"/>
    <w:rsid w:val="00225C69"/>
    <w:rsid w:val="002274CA"/>
    <w:rsid w:val="00230DD3"/>
    <w:rsid w:val="0023232E"/>
    <w:rsid w:val="0023371D"/>
    <w:rsid w:val="00233783"/>
    <w:rsid w:val="00235C4B"/>
    <w:rsid w:val="00236231"/>
    <w:rsid w:val="0023690E"/>
    <w:rsid w:val="002374CC"/>
    <w:rsid w:val="002378E6"/>
    <w:rsid w:val="002409C7"/>
    <w:rsid w:val="0024119A"/>
    <w:rsid w:val="00242C3A"/>
    <w:rsid w:val="00242EB7"/>
    <w:rsid w:val="00243297"/>
    <w:rsid w:val="00243462"/>
    <w:rsid w:val="00243FE1"/>
    <w:rsid w:val="002452A4"/>
    <w:rsid w:val="0024610A"/>
    <w:rsid w:val="0024647D"/>
    <w:rsid w:val="00246E7F"/>
    <w:rsid w:val="00246FC2"/>
    <w:rsid w:val="002477FA"/>
    <w:rsid w:val="00250042"/>
    <w:rsid w:val="0025024E"/>
    <w:rsid w:val="002512A7"/>
    <w:rsid w:val="00251301"/>
    <w:rsid w:val="00251D3E"/>
    <w:rsid w:val="00252601"/>
    <w:rsid w:val="0025327C"/>
    <w:rsid w:val="00253883"/>
    <w:rsid w:val="00254120"/>
    <w:rsid w:val="002545FD"/>
    <w:rsid w:val="002548A4"/>
    <w:rsid w:val="00254999"/>
    <w:rsid w:val="00256FC3"/>
    <w:rsid w:val="00257535"/>
    <w:rsid w:val="00257EBA"/>
    <w:rsid w:val="00257FD1"/>
    <w:rsid w:val="002600CB"/>
    <w:rsid w:val="00261B82"/>
    <w:rsid w:val="002627EE"/>
    <w:rsid w:val="00262FFA"/>
    <w:rsid w:val="002638ED"/>
    <w:rsid w:val="00263952"/>
    <w:rsid w:val="00264D28"/>
    <w:rsid w:val="00266356"/>
    <w:rsid w:val="002668ED"/>
    <w:rsid w:val="00267789"/>
    <w:rsid w:val="00270D6C"/>
    <w:rsid w:val="00271E7F"/>
    <w:rsid w:val="0027223A"/>
    <w:rsid w:val="002726D1"/>
    <w:rsid w:val="00272CDE"/>
    <w:rsid w:val="00273DB5"/>
    <w:rsid w:val="002741F5"/>
    <w:rsid w:val="002743BD"/>
    <w:rsid w:val="00274966"/>
    <w:rsid w:val="0027559B"/>
    <w:rsid w:val="00275884"/>
    <w:rsid w:val="00276336"/>
    <w:rsid w:val="0027691E"/>
    <w:rsid w:val="00277041"/>
    <w:rsid w:val="002809BE"/>
    <w:rsid w:val="00281501"/>
    <w:rsid w:val="002817BF"/>
    <w:rsid w:val="002823CD"/>
    <w:rsid w:val="00283377"/>
    <w:rsid w:val="00283C2B"/>
    <w:rsid w:val="00285068"/>
    <w:rsid w:val="00285463"/>
    <w:rsid w:val="002856D2"/>
    <w:rsid w:val="00285DAD"/>
    <w:rsid w:val="002864B9"/>
    <w:rsid w:val="00286C8E"/>
    <w:rsid w:val="0028756C"/>
    <w:rsid w:val="002916E9"/>
    <w:rsid w:val="002926D2"/>
    <w:rsid w:val="0029347D"/>
    <w:rsid w:val="00293EE8"/>
    <w:rsid w:val="002959E5"/>
    <w:rsid w:val="00295D95"/>
    <w:rsid w:val="00296098"/>
    <w:rsid w:val="002967CD"/>
    <w:rsid w:val="002969CE"/>
    <w:rsid w:val="002972E4"/>
    <w:rsid w:val="002A1C5D"/>
    <w:rsid w:val="002A1F4B"/>
    <w:rsid w:val="002A2D69"/>
    <w:rsid w:val="002A2D89"/>
    <w:rsid w:val="002A34DB"/>
    <w:rsid w:val="002A358D"/>
    <w:rsid w:val="002A38CD"/>
    <w:rsid w:val="002A3EC3"/>
    <w:rsid w:val="002A40C5"/>
    <w:rsid w:val="002A435B"/>
    <w:rsid w:val="002A4475"/>
    <w:rsid w:val="002A449B"/>
    <w:rsid w:val="002A5867"/>
    <w:rsid w:val="002A692F"/>
    <w:rsid w:val="002A7C80"/>
    <w:rsid w:val="002B0FF3"/>
    <w:rsid w:val="002B25CB"/>
    <w:rsid w:val="002B44E8"/>
    <w:rsid w:val="002B493C"/>
    <w:rsid w:val="002B4D90"/>
    <w:rsid w:val="002B6062"/>
    <w:rsid w:val="002B6955"/>
    <w:rsid w:val="002B7474"/>
    <w:rsid w:val="002C04E1"/>
    <w:rsid w:val="002C0D8E"/>
    <w:rsid w:val="002C139F"/>
    <w:rsid w:val="002C1C89"/>
    <w:rsid w:val="002C211D"/>
    <w:rsid w:val="002C291A"/>
    <w:rsid w:val="002C3BD1"/>
    <w:rsid w:val="002C73D5"/>
    <w:rsid w:val="002C7F3A"/>
    <w:rsid w:val="002D1B69"/>
    <w:rsid w:val="002D1C68"/>
    <w:rsid w:val="002D2023"/>
    <w:rsid w:val="002D2102"/>
    <w:rsid w:val="002D3094"/>
    <w:rsid w:val="002D3241"/>
    <w:rsid w:val="002D3C9F"/>
    <w:rsid w:val="002D44B1"/>
    <w:rsid w:val="002D46E0"/>
    <w:rsid w:val="002D533A"/>
    <w:rsid w:val="002D5F14"/>
    <w:rsid w:val="002D629C"/>
    <w:rsid w:val="002D71D1"/>
    <w:rsid w:val="002D788A"/>
    <w:rsid w:val="002E148E"/>
    <w:rsid w:val="002E16F5"/>
    <w:rsid w:val="002E1877"/>
    <w:rsid w:val="002E2B24"/>
    <w:rsid w:val="002E675E"/>
    <w:rsid w:val="002E7B26"/>
    <w:rsid w:val="002E7F1F"/>
    <w:rsid w:val="002F0915"/>
    <w:rsid w:val="002F1A0D"/>
    <w:rsid w:val="002F364E"/>
    <w:rsid w:val="002F36B0"/>
    <w:rsid w:val="002F51AA"/>
    <w:rsid w:val="002F7020"/>
    <w:rsid w:val="002F719A"/>
    <w:rsid w:val="00300982"/>
    <w:rsid w:val="00301778"/>
    <w:rsid w:val="003019BA"/>
    <w:rsid w:val="00301B67"/>
    <w:rsid w:val="00301D3B"/>
    <w:rsid w:val="0030367C"/>
    <w:rsid w:val="00303BC2"/>
    <w:rsid w:val="00305125"/>
    <w:rsid w:val="003060EF"/>
    <w:rsid w:val="00306FDD"/>
    <w:rsid w:val="0030741E"/>
    <w:rsid w:val="003105A9"/>
    <w:rsid w:val="00310BD6"/>
    <w:rsid w:val="00311A25"/>
    <w:rsid w:val="00312D8D"/>
    <w:rsid w:val="00312ED9"/>
    <w:rsid w:val="00313ECA"/>
    <w:rsid w:val="00313F37"/>
    <w:rsid w:val="00314AB2"/>
    <w:rsid w:val="00317BAF"/>
    <w:rsid w:val="00317E3D"/>
    <w:rsid w:val="0032054D"/>
    <w:rsid w:val="00321240"/>
    <w:rsid w:val="00321EE3"/>
    <w:rsid w:val="00322ABF"/>
    <w:rsid w:val="00322D90"/>
    <w:rsid w:val="00322D9F"/>
    <w:rsid w:val="0032385B"/>
    <w:rsid w:val="00324B28"/>
    <w:rsid w:val="003255B8"/>
    <w:rsid w:val="003265BE"/>
    <w:rsid w:val="0032662C"/>
    <w:rsid w:val="00327F80"/>
    <w:rsid w:val="003301CF"/>
    <w:rsid w:val="00330626"/>
    <w:rsid w:val="003309AD"/>
    <w:rsid w:val="00330FAA"/>
    <w:rsid w:val="00331277"/>
    <w:rsid w:val="003315C6"/>
    <w:rsid w:val="00331AF6"/>
    <w:rsid w:val="00331D2D"/>
    <w:rsid w:val="00332C01"/>
    <w:rsid w:val="0033587C"/>
    <w:rsid w:val="00336546"/>
    <w:rsid w:val="003368F5"/>
    <w:rsid w:val="0033716D"/>
    <w:rsid w:val="0033729F"/>
    <w:rsid w:val="00337447"/>
    <w:rsid w:val="003409DC"/>
    <w:rsid w:val="003412ED"/>
    <w:rsid w:val="00341455"/>
    <w:rsid w:val="00341DB1"/>
    <w:rsid w:val="003423AE"/>
    <w:rsid w:val="0034271B"/>
    <w:rsid w:val="00342D2B"/>
    <w:rsid w:val="00343CA7"/>
    <w:rsid w:val="00344784"/>
    <w:rsid w:val="003448B3"/>
    <w:rsid w:val="00344FBB"/>
    <w:rsid w:val="0034542F"/>
    <w:rsid w:val="0034585B"/>
    <w:rsid w:val="003467AB"/>
    <w:rsid w:val="00347CB3"/>
    <w:rsid w:val="00347DCE"/>
    <w:rsid w:val="00350E6A"/>
    <w:rsid w:val="00351753"/>
    <w:rsid w:val="00351798"/>
    <w:rsid w:val="00351C57"/>
    <w:rsid w:val="0035312A"/>
    <w:rsid w:val="00353367"/>
    <w:rsid w:val="00353D95"/>
    <w:rsid w:val="003550B3"/>
    <w:rsid w:val="00360708"/>
    <w:rsid w:val="00360CFD"/>
    <w:rsid w:val="00360F5D"/>
    <w:rsid w:val="003615A0"/>
    <w:rsid w:val="0036186F"/>
    <w:rsid w:val="00361E8A"/>
    <w:rsid w:val="00362E83"/>
    <w:rsid w:val="0036339B"/>
    <w:rsid w:val="003638E7"/>
    <w:rsid w:val="003639FA"/>
    <w:rsid w:val="003641CD"/>
    <w:rsid w:val="00364285"/>
    <w:rsid w:val="00364870"/>
    <w:rsid w:val="00365294"/>
    <w:rsid w:val="0036612A"/>
    <w:rsid w:val="00367A68"/>
    <w:rsid w:val="00367E26"/>
    <w:rsid w:val="003703D9"/>
    <w:rsid w:val="00370A79"/>
    <w:rsid w:val="00371D16"/>
    <w:rsid w:val="00371D9A"/>
    <w:rsid w:val="00372AEA"/>
    <w:rsid w:val="003750AF"/>
    <w:rsid w:val="00376870"/>
    <w:rsid w:val="003769ED"/>
    <w:rsid w:val="0037762F"/>
    <w:rsid w:val="003778B2"/>
    <w:rsid w:val="00377C87"/>
    <w:rsid w:val="00380238"/>
    <w:rsid w:val="0038042B"/>
    <w:rsid w:val="003806CC"/>
    <w:rsid w:val="0038152B"/>
    <w:rsid w:val="0038338F"/>
    <w:rsid w:val="00383EBD"/>
    <w:rsid w:val="0038492E"/>
    <w:rsid w:val="00384D7F"/>
    <w:rsid w:val="00385295"/>
    <w:rsid w:val="00385485"/>
    <w:rsid w:val="003856D7"/>
    <w:rsid w:val="00385FCA"/>
    <w:rsid w:val="00386DBF"/>
    <w:rsid w:val="003917C7"/>
    <w:rsid w:val="00392D60"/>
    <w:rsid w:val="00392F80"/>
    <w:rsid w:val="0039540D"/>
    <w:rsid w:val="00396FA6"/>
    <w:rsid w:val="003978EC"/>
    <w:rsid w:val="003A0EAD"/>
    <w:rsid w:val="003A18CD"/>
    <w:rsid w:val="003A410D"/>
    <w:rsid w:val="003A4193"/>
    <w:rsid w:val="003A4CF9"/>
    <w:rsid w:val="003A4ECF"/>
    <w:rsid w:val="003A53DB"/>
    <w:rsid w:val="003A595B"/>
    <w:rsid w:val="003B03E6"/>
    <w:rsid w:val="003B0629"/>
    <w:rsid w:val="003B08CA"/>
    <w:rsid w:val="003B1244"/>
    <w:rsid w:val="003B15A2"/>
    <w:rsid w:val="003B15D4"/>
    <w:rsid w:val="003B1EBA"/>
    <w:rsid w:val="003B24CE"/>
    <w:rsid w:val="003B290A"/>
    <w:rsid w:val="003B2CC0"/>
    <w:rsid w:val="003B40BF"/>
    <w:rsid w:val="003B4EC3"/>
    <w:rsid w:val="003B50B2"/>
    <w:rsid w:val="003B612D"/>
    <w:rsid w:val="003B6373"/>
    <w:rsid w:val="003B6814"/>
    <w:rsid w:val="003B6F07"/>
    <w:rsid w:val="003B73C3"/>
    <w:rsid w:val="003C044E"/>
    <w:rsid w:val="003C07AB"/>
    <w:rsid w:val="003C0BCC"/>
    <w:rsid w:val="003C128B"/>
    <w:rsid w:val="003C2177"/>
    <w:rsid w:val="003C22DA"/>
    <w:rsid w:val="003C29F6"/>
    <w:rsid w:val="003C3373"/>
    <w:rsid w:val="003C3465"/>
    <w:rsid w:val="003C35D1"/>
    <w:rsid w:val="003C3CD1"/>
    <w:rsid w:val="003C45C2"/>
    <w:rsid w:val="003C627C"/>
    <w:rsid w:val="003C62AE"/>
    <w:rsid w:val="003C730B"/>
    <w:rsid w:val="003D02CE"/>
    <w:rsid w:val="003D1154"/>
    <w:rsid w:val="003D1F4F"/>
    <w:rsid w:val="003D35D7"/>
    <w:rsid w:val="003D3CE1"/>
    <w:rsid w:val="003D3D21"/>
    <w:rsid w:val="003D4101"/>
    <w:rsid w:val="003D45AB"/>
    <w:rsid w:val="003D4A2B"/>
    <w:rsid w:val="003D64BC"/>
    <w:rsid w:val="003D6982"/>
    <w:rsid w:val="003D6B8D"/>
    <w:rsid w:val="003D6EBD"/>
    <w:rsid w:val="003D78E6"/>
    <w:rsid w:val="003D7BDC"/>
    <w:rsid w:val="003E0B88"/>
    <w:rsid w:val="003E1C67"/>
    <w:rsid w:val="003E3279"/>
    <w:rsid w:val="003E3398"/>
    <w:rsid w:val="003E35B0"/>
    <w:rsid w:val="003E4C59"/>
    <w:rsid w:val="003E572D"/>
    <w:rsid w:val="003E6590"/>
    <w:rsid w:val="003E6A07"/>
    <w:rsid w:val="003E723E"/>
    <w:rsid w:val="003E79B3"/>
    <w:rsid w:val="003E7AFF"/>
    <w:rsid w:val="003F02F4"/>
    <w:rsid w:val="003F2FEA"/>
    <w:rsid w:val="003F34B8"/>
    <w:rsid w:val="003F3F2F"/>
    <w:rsid w:val="003F6428"/>
    <w:rsid w:val="003F732E"/>
    <w:rsid w:val="00400393"/>
    <w:rsid w:val="00400489"/>
    <w:rsid w:val="00400ECE"/>
    <w:rsid w:val="00401916"/>
    <w:rsid w:val="00402567"/>
    <w:rsid w:val="00402943"/>
    <w:rsid w:val="004030BA"/>
    <w:rsid w:val="00403270"/>
    <w:rsid w:val="00404979"/>
    <w:rsid w:val="00404C7D"/>
    <w:rsid w:val="004056AE"/>
    <w:rsid w:val="00406A1E"/>
    <w:rsid w:val="0041037C"/>
    <w:rsid w:val="00410DBC"/>
    <w:rsid w:val="0041131F"/>
    <w:rsid w:val="00411D26"/>
    <w:rsid w:val="0041482A"/>
    <w:rsid w:val="00414EB0"/>
    <w:rsid w:val="00415283"/>
    <w:rsid w:val="00415519"/>
    <w:rsid w:val="00415E45"/>
    <w:rsid w:val="00416D81"/>
    <w:rsid w:val="004174AF"/>
    <w:rsid w:val="0041764B"/>
    <w:rsid w:val="00420229"/>
    <w:rsid w:val="004202F5"/>
    <w:rsid w:val="00420946"/>
    <w:rsid w:val="00420A03"/>
    <w:rsid w:val="00420D87"/>
    <w:rsid w:val="00420DFC"/>
    <w:rsid w:val="004216C8"/>
    <w:rsid w:val="0042283E"/>
    <w:rsid w:val="004232F6"/>
    <w:rsid w:val="00423B7E"/>
    <w:rsid w:val="00425AAD"/>
    <w:rsid w:val="00425C64"/>
    <w:rsid w:val="00426EDF"/>
    <w:rsid w:val="00427DEE"/>
    <w:rsid w:val="00430EE5"/>
    <w:rsid w:val="00431101"/>
    <w:rsid w:val="004336F3"/>
    <w:rsid w:val="0043483A"/>
    <w:rsid w:val="00434E78"/>
    <w:rsid w:val="00435D9B"/>
    <w:rsid w:val="00435DE9"/>
    <w:rsid w:val="00436B79"/>
    <w:rsid w:val="004371A5"/>
    <w:rsid w:val="00437863"/>
    <w:rsid w:val="00437CF9"/>
    <w:rsid w:val="00440693"/>
    <w:rsid w:val="0044109C"/>
    <w:rsid w:val="00441C51"/>
    <w:rsid w:val="00442464"/>
    <w:rsid w:val="00442823"/>
    <w:rsid w:val="00442C9B"/>
    <w:rsid w:val="00443677"/>
    <w:rsid w:val="0044371F"/>
    <w:rsid w:val="00443905"/>
    <w:rsid w:val="00443D81"/>
    <w:rsid w:val="0045126D"/>
    <w:rsid w:val="00451A42"/>
    <w:rsid w:val="00453562"/>
    <w:rsid w:val="00453C58"/>
    <w:rsid w:val="00456986"/>
    <w:rsid w:val="004571D1"/>
    <w:rsid w:val="00457AEB"/>
    <w:rsid w:val="004601F0"/>
    <w:rsid w:val="004604C3"/>
    <w:rsid w:val="004607E8"/>
    <w:rsid w:val="00460A96"/>
    <w:rsid w:val="00460E84"/>
    <w:rsid w:val="004619B0"/>
    <w:rsid w:val="00461BD5"/>
    <w:rsid w:val="00461DF9"/>
    <w:rsid w:val="0046228C"/>
    <w:rsid w:val="004632DA"/>
    <w:rsid w:val="00463AF4"/>
    <w:rsid w:val="00463C50"/>
    <w:rsid w:val="004640B6"/>
    <w:rsid w:val="0046459F"/>
    <w:rsid w:val="004655A0"/>
    <w:rsid w:val="00465796"/>
    <w:rsid w:val="00466A40"/>
    <w:rsid w:val="00467004"/>
    <w:rsid w:val="00467F40"/>
    <w:rsid w:val="004700F1"/>
    <w:rsid w:val="00472294"/>
    <w:rsid w:val="004741B9"/>
    <w:rsid w:val="00474A7A"/>
    <w:rsid w:val="00474ABF"/>
    <w:rsid w:val="00474B6D"/>
    <w:rsid w:val="00474F90"/>
    <w:rsid w:val="00480753"/>
    <w:rsid w:val="004814A1"/>
    <w:rsid w:val="004815B4"/>
    <w:rsid w:val="00481B7E"/>
    <w:rsid w:val="00481CFB"/>
    <w:rsid w:val="004826E6"/>
    <w:rsid w:val="004827FE"/>
    <w:rsid w:val="004828B8"/>
    <w:rsid w:val="00482EA1"/>
    <w:rsid w:val="00483EA3"/>
    <w:rsid w:val="0048405F"/>
    <w:rsid w:val="00484069"/>
    <w:rsid w:val="004847A7"/>
    <w:rsid w:val="004862AA"/>
    <w:rsid w:val="0048631C"/>
    <w:rsid w:val="0048646E"/>
    <w:rsid w:val="00491275"/>
    <w:rsid w:val="004913CC"/>
    <w:rsid w:val="00491497"/>
    <w:rsid w:val="00491A53"/>
    <w:rsid w:val="0049489C"/>
    <w:rsid w:val="0049552B"/>
    <w:rsid w:val="00495608"/>
    <w:rsid w:val="00496A02"/>
    <w:rsid w:val="00497AFB"/>
    <w:rsid w:val="00497B29"/>
    <w:rsid w:val="004A057F"/>
    <w:rsid w:val="004A0A03"/>
    <w:rsid w:val="004A0BE6"/>
    <w:rsid w:val="004A1434"/>
    <w:rsid w:val="004A21BF"/>
    <w:rsid w:val="004A2F48"/>
    <w:rsid w:val="004A2F83"/>
    <w:rsid w:val="004A31E8"/>
    <w:rsid w:val="004A3247"/>
    <w:rsid w:val="004A4D00"/>
    <w:rsid w:val="004A5067"/>
    <w:rsid w:val="004A5F0F"/>
    <w:rsid w:val="004A6734"/>
    <w:rsid w:val="004A70D3"/>
    <w:rsid w:val="004B0477"/>
    <w:rsid w:val="004B0CDA"/>
    <w:rsid w:val="004B20E0"/>
    <w:rsid w:val="004B33D8"/>
    <w:rsid w:val="004B3402"/>
    <w:rsid w:val="004B3EBF"/>
    <w:rsid w:val="004B42E7"/>
    <w:rsid w:val="004B4427"/>
    <w:rsid w:val="004B6655"/>
    <w:rsid w:val="004B6B61"/>
    <w:rsid w:val="004C0478"/>
    <w:rsid w:val="004C19BD"/>
    <w:rsid w:val="004C32B2"/>
    <w:rsid w:val="004C74FC"/>
    <w:rsid w:val="004C75B0"/>
    <w:rsid w:val="004C7B64"/>
    <w:rsid w:val="004D2B8F"/>
    <w:rsid w:val="004D2F2A"/>
    <w:rsid w:val="004D35D5"/>
    <w:rsid w:val="004D3865"/>
    <w:rsid w:val="004D43C4"/>
    <w:rsid w:val="004D448A"/>
    <w:rsid w:val="004D4586"/>
    <w:rsid w:val="004D4C92"/>
    <w:rsid w:val="004D5A8E"/>
    <w:rsid w:val="004D5FA3"/>
    <w:rsid w:val="004D68E1"/>
    <w:rsid w:val="004D7D15"/>
    <w:rsid w:val="004E0035"/>
    <w:rsid w:val="004E0234"/>
    <w:rsid w:val="004E0E09"/>
    <w:rsid w:val="004E2809"/>
    <w:rsid w:val="004E2FD4"/>
    <w:rsid w:val="004E3ABD"/>
    <w:rsid w:val="004E3C1C"/>
    <w:rsid w:val="004E45DE"/>
    <w:rsid w:val="004E4A44"/>
    <w:rsid w:val="004E61EC"/>
    <w:rsid w:val="004E6A29"/>
    <w:rsid w:val="004E6A8F"/>
    <w:rsid w:val="004E6DD0"/>
    <w:rsid w:val="004F02DB"/>
    <w:rsid w:val="004F0AFD"/>
    <w:rsid w:val="004F1588"/>
    <w:rsid w:val="004F1739"/>
    <w:rsid w:val="004F1766"/>
    <w:rsid w:val="004F1824"/>
    <w:rsid w:val="004F1A4E"/>
    <w:rsid w:val="004F3874"/>
    <w:rsid w:val="004F3A1B"/>
    <w:rsid w:val="004F3AF2"/>
    <w:rsid w:val="004F42B7"/>
    <w:rsid w:val="004F539D"/>
    <w:rsid w:val="004F56E8"/>
    <w:rsid w:val="004F5911"/>
    <w:rsid w:val="004F5AAA"/>
    <w:rsid w:val="004F6C9E"/>
    <w:rsid w:val="004F6CBC"/>
    <w:rsid w:val="004F7210"/>
    <w:rsid w:val="004F7478"/>
    <w:rsid w:val="004F75D2"/>
    <w:rsid w:val="004F7E0E"/>
    <w:rsid w:val="00500ECD"/>
    <w:rsid w:val="0050102F"/>
    <w:rsid w:val="00502EBB"/>
    <w:rsid w:val="00504283"/>
    <w:rsid w:val="005042D5"/>
    <w:rsid w:val="00504388"/>
    <w:rsid w:val="00504482"/>
    <w:rsid w:val="00504504"/>
    <w:rsid w:val="00504661"/>
    <w:rsid w:val="00507336"/>
    <w:rsid w:val="005073FF"/>
    <w:rsid w:val="00507B17"/>
    <w:rsid w:val="00507E36"/>
    <w:rsid w:val="00507FFB"/>
    <w:rsid w:val="005113F8"/>
    <w:rsid w:val="00511A5B"/>
    <w:rsid w:val="005122B3"/>
    <w:rsid w:val="00512977"/>
    <w:rsid w:val="005138B4"/>
    <w:rsid w:val="0051499F"/>
    <w:rsid w:val="005152C5"/>
    <w:rsid w:val="005169B5"/>
    <w:rsid w:val="00517B69"/>
    <w:rsid w:val="00520B46"/>
    <w:rsid w:val="00520BA4"/>
    <w:rsid w:val="00521A57"/>
    <w:rsid w:val="005223C1"/>
    <w:rsid w:val="005228BA"/>
    <w:rsid w:val="00522A37"/>
    <w:rsid w:val="00525824"/>
    <w:rsid w:val="00525E01"/>
    <w:rsid w:val="0052602D"/>
    <w:rsid w:val="00527A9C"/>
    <w:rsid w:val="00530A09"/>
    <w:rsid w:val="00531DF3"/>
    <w:rsid w:val="00532DA0"/>
    <w:rsid w:val="00533313"/>
    <w:rsid w:val="00533793"/>
    <w:rsid w:val="00533DCD"/>
    <w:rsid w:val="00534667"/>
    <w:rsid w:val="0053493D"/>
    <w:rsid w:val="00534D37"/>
    <w:rsid w:val="005355C1"/>
    <w:rsid w:val="005360A1"/>
    <w:rsid w:val="005361EF"/>
    <w:rsid w:val="0053622A"/>
    <w:rsid w:val="005363DF"/>
    <w:rsid w:val="00536545"/>
    <w:rsid w:val="00537876"/>
    <w:rsid w:val="00537F13"/>
    <w:rsid w:val="00540018"/>
    <w:rsid w:val="005413DD"/>
    <w:rsid w:val="00541CB1"/>
    <w:rsid w:val="00542318"/>
    <w:rsid w:val="00542387"/>
    <w:rsid w:val="0054382E"/>
    <w:rsid w:val="00543B7A"/>
    <w:rsid w:val="00543C00"/>
    <w:rsid w:val="005440A6"/>
    <w:rsid w:val="005446A9"/>
    <w:rsid w:val="00544704"/>
    <w:rsid w:val="00544D3F"/>
    <w:rsid w:val="00544F80"/>
    <w:rsid w:val="00545A77"/>
    <w:rsid w:val="00545B59"/>
    <w:rsid w:val="005463DE"/>
    <w:rsid w:val="00546FF0"/>
    <w:rsid w:val="0054702A"/>
    <w:rsid w:val="00547197"/>
    <w:rsid w:val="00550AEC"/>
    <w:rsid w:val="00551393"/>
    <w:rsid w:val="00551466"/>
    <w:rsid w:val="00552E4A"/>
    <w:rsid w:val="00553D17"/>
    <w:rsid w:val="0055444E"/>
    <w:rsid w:val="005559F2"/>
    <w:rsid w:val="005568ED"/>
    <w:rsid w:val="005569BE"/>
    <w:rsid w:val="005572B6"/>
    <w:rsid w:val="00557815"/>
    <w:rsid w:val="0055783C"/>
    <w:rsid w:val="00557BDE"/>
    <w:rsid w:val="00560B92"/>
    <w:rsid w:val="00560E7F"/>
    <w:rsid w:val="00561045"/>
    <w:rsid w:val="005625F4"/>
    <w:rsid w:val="005647FD"/>
    <w:rsid w:val="00565D18"/>
    <w:rsid w:val="005669DA"/>
    <w:rsid w:val="00567E04"/>
    <w:rsid w:val="00571652"/>
    <w:rsid w:val="00572741"/>
    <w:rsid w:val="005731CB"/>
    <w:rsid w:val="00573552"/>
    <w:rsid w:val="00574130"/>
    <w:rsid w:val="0057568B"/>
    <w:rsid w:val="00576CCC"/>
    <w:rsid w:val="00576E27"/>
    <w:rsid w:val="0057706A"/>
    <w:rsid w:val="005778C1"/>
    <w:rsid w:val="00577B42"/>
    <w:rsid w:val="005806C4"/>
    <w:rsid w:val="00581464"/>
    <w:rsid w:val="005814D1"/>
    <w:rsid w:val="005817A3"/>
    <w:rsid w:val="00582D14"/>
    <w:rsid w:val="00582FD4"/>
    <w:rsid w:val="00583707"/>
    <w:rsid w:val="00583FE9"/>
    <w:rsid w:val="00584918"/>
    <w:rsid w:val="00584CF8"/>
    <w:rsid w:val="00585EF7"/>
    <w:rsid w:val="00586386"/>
    <w:rsid w:val="005863D3"/>
    <w:rsid w:val="00586699"/>
    <w:rsid w:val="00586DBA"/>
    <w:rsid w:val="005873B0"/>
    <w:rsid w:val="00587556"/>
    <w:rsid w:val="00590ECA"/>
    <w:rsid w:val="00592ADC"/>
    <w:rsid w:val="00594283"/>
    <w:rsid w:val="0059509F"/>
    <w:rsid w:val="00596173"/>
    <w:rsid w:val="005961E1"/>
    <w:rsid w:val="00596325"/>
    <w:rsid w:val="005A0612"/>
    <w:rsid w:val="005A1DCC"/>
    <w:rsid w:val="005A1E7D"/>
    <w:rsid w:val="005A1F6C"/>
    <w:rsid w:val="005A20F6"/>
    <w:rsid w:val="005A2A5C"/>
    <w:rsid w:val="005A2ADB"/>
    <w:rsid w:val="005A336E"/>
    <w:rsid w:val="005A34E5"/>
    <w:rsid w:val="005A3821"/>
    <w:rsid w:val="005A45FD"/>
    <w:rsid w:val="005A4BD5"/>
    <w:rsid w:val="005A5BE2"/>
    <w:rsid w:val="005A6F3C"/>
    <w:rsid w:val="005A6FD3"/>
    <w:rsid w:val="005A7015"/>
    <w:rsid w:val="005B1994"/>
    <w:rsid w:val="005B239D"/>
    <w:rsid w:val="005B24A5"/>
    <w:rsid w:val="005B265F"/>
    <w:rsid w:val="005B2C47"/>
    <w:rsid w:val="005B2F8B"/>
    <w:rsid w:val="005B3BD6"/>
    <w:rsid w:val="005B6117"/>
    <w:rsid w:val="005B699E"/>
    <w:rsid w:val="005B76BC"/>
    <w:rsid w:val="005C16B4"/>
    <w:rsid w:val="005C1A93"/>
    <w:rsid w:val="005C22CC"/>
    <w:rsid w:val="005C32E5"/>
    <w:rsid w:val="005C3A27"/>
    <w:rsid w:val="005C433E"/>
    <w:rsid w:val="005C4978"/>
    <w:rsid w:val="005C5B1B"/>
    <w:rsid w:val="005C6903"/>
    <w:rsid w:val="005C71D1"/>
    <w:rsid w:val="005D08AA"/>
    <w:rsid w:val="005D08FD"/>
    <w:rsid w:val="005D09ED"/>
    <w:rsid w:val="005D0BA0"/>
    <w:rsid w:val="005D162E"/>
    <w:rsid w:val="005D1B8F"/>
    <w:rsid w:val="005D1BBD"/>
    <w:rsid w:val="005D25A3"/>
    <w:rsid w:val="005D26CB"/>
    <w:rsid w:val="005D2F45"/>
    <w:rsid w:val="005D522B"/>
    <w:rsid w:val="005D5C96"/>
    <w:rsid w:val="005D642B"/>
    <w:rsid w:val="005D6B2D"/>
    <w:rsid w:val="005D6E08"/>
    <w:rsid w:val="005E147E"/>
    <w:rsid w:val="005E2027"/>
    <w:rsid w:val="005E2CD1"/>
    <w:rsid w:val="005E3D59"/>
    <w:rsid w:val="005E4614"/>
    <w:rsid w:val="005E4B77"/>
    <w:rsid w:val="005E5409"/>
    <w:rsid w:val="005E577F"/>
    <w:rsid w:val="005E636F"/>
    <w:rsid w:val="005E65DD"/>
    <w:rsid w:val="005E7094"/>
    <w:rsid w:val="005E7453"/>
    <w:rsid w:val="005E7520"/>
    <w:rsid w:val="005E7DC3"/>
    <w:rsid w:val="005F078B"/>
    <w:rsid w:val="005F0FB3"/>
    <w:rsid w:val="005F13EE"/>
    <w:rsid w:val="005F27E4"/>
    <w:rsid w:val="005F461A"/>
    <w:rsid w:val="005F47B4"/>
    <w:rsid w:val="005F47CE"/>
    <w:rsid w:val="005F5862"/>
    <w:rsid w:val="005F660C"/>
    <w:rsid w:val="005F6F0E"/>
    <w:rsid w:val="0060038F"/>
    <w:rsid w:val="00600502"/>
    <w:rsid w:val="006010AF"/>
    <w:rsid w:val="00601819"/>
    <w:rsid w:val="006029FF"/>
    <w:rsid w:val="00602F6D"/>
    <w:rsid w:val="00603EDB"/>
    <w:rsid w:val="00604C07"/>
    <w:rsid w:val="00605490"/>
    <w:rsid w:val="00605AFD"/>
    <w:rsid w:val="006063D5"/>
    <w:rsid w:val="00606A3F"/>
    <w:rsid w:val="00606BCA"/>
    <w:rsid w:val="00607D04"/>
    <w:rsid w:val="00610B11"/>
    <w:rsid w:val="00610EEC"/>
    <w:rsid w:val="006112FE"/>
    <w:rsid w:val="00611FE3"/>
    <w:rsid w:val="00612A03"/>
    <w:rsid w:val="006132D5"/>
    <w:rsid w:val="006141E7"/>
    <w:rsid w:val="00614E14"/>
    <w:rsid w:val="006158F1"/>
    <w:rsid w:val="00615F0E"/>
    <w:rsid w:val="006160C9"/>
    <w:rsid w:val="006163E7"/>
    <w:rsid w:val="00617051"/>
    <w:rsid w:val="00617B8B"/>
    <w:rsid w:val="00620147"/>
    <w:rsid w:val="006203DD"/>
    <w:rsid w:val="00621A27"/>
    <w:rsid w:val="00621EB9"/>
    <w:rsid w:val="00621F71"/>
    <w:rsid w:val="00622343"/>
    <w:rsid w:val="006228D9"/>
    <w:rsid w:val="00622E5D"/>
    <w:rsid w:val="00622F8D"/>
    <w:rsid w:val="00624408"/>
    <w:rsid w:val="006254BA"/>
    <w:rsid w:val="006255C4"/>
    <w:rsid w:val="00625CEA"/>
    <w:rsid w:val="006264FB"/>
    <w:rsid w:val="0062770D"/>
    <w:rsid w:val="006277FC"/>
    <w:rsid w:val="00627BC7"/>
    <w:rsid w:val="00627F7A"/>
    <w:rsid w:val="00630168"/>
    <w:rsid w:val="00630429"/>
    <w:rsid w:val="00630863"/>
    <w:rsid w:val="00630CD7"/>
    <w:rsid w:val="006315C1"/>
    <w:rsid w:val="00632A81"/>
    <w:rsid w:val="00632DEB"/>
    <w:rsid w:val="00635461"/>
    <w:rsid w:val="0063556B"/>
    <w:rsid w:val="006363D2"/>
    <w:rsid w:val="00640AC5"/>
    <w:rsid w:val="006410B1"/>
    <w:rsid w:val="006413DA"/>
    <w:rsid w:val="00646E27"/>
    <w:rsid w:val="00646F96"/>
    <w:rsid w:val="006471A5"/>
    <w:rsid w:val="00647330"/>
    <w:rsid w:val="00650325"/>
    <w:rsid w:val="006510D0"/>
    <w:rsid w:val="006524D3"/>
    <w:rsid w:val="00653929"/>
    <w:rsid w:val="00654B06"/>
    <w:rsid w:val="006553DA"/>
    <w:rsid w:val="00655838"/>
    <w:rsid w:val="00656070"/>
    <w:rsid w:val="0065684D"/>
    <w:rsid w:val="00656C21"/>
    <w:rsid w:val="00660901"/>
    <w:rsid w:val="006610D8"/>
    <w:rsid w:val="00661552"/>
    <w:rsid w:val="00661938"/>
    <w:rsid w:val="00662ECA"/>
    <w:rsid w:val="00662EDC"/>
    <w:rsid w:val="00662F27"/>
    <w:rsid w:val="006636BC"/>
    <w:rsid w:val="00663CBE"/>
    <w:rsid w:val="00663E1C"/>
    <w:rsid w:val="00663E89"/>
    <w:rsid w:val="00664010"/>
    <w:rsid w:val="006641BC"/>
    <w:rsid w:val="006648F5"/>
    <w:rsid w:val="0066565D"/>
    <w:rsid w:val="00670BD1"/>
    <w:rsid w:val="00672D24"/>
    <w:rsid w:val="00674315"/>
    <w:rsid w:val="00674785"/>
    <w:rsid w:val="006748E2"/>
    <w:rsid w:val="00674A75"/>
    <w:rsid w:val="0067518B"/>
    <w:rsid w:val="006751A7"/>
    <w:rsid w:val="006757F0"/>
    <w:rsid w:val="006762B9"/>
    <w:rsid w:val="006773CE"/>
    <w:rsid w:val="006777C9"/>
    <w:rsid w:val="00680036"/>
    <w:rsid w:val="00680C3E"/>
    <w:rsid w:val="00681190"/>
    <w:rsid w:val="00681633"/>
    <w:rsid w:val="006828C0"/>
    <w:rsid w:val="0068290B"/>
    <w:rsid w:val="0068343F"/>
    <w:rsid w:val="00683DF7"/>
    <w:rsid w:val="006851EE"/>
    <w:rsid w:val="006860EC"/>
    <w:rsid w:val="0068613C"/>
    <w:rsid w:val="00686B91"/>
    <w:rsid w:val="00686F8F"/>
    <w:rsid w:val="00686FFF"/>
    <w:rsid w:val="006901C4"/>
    <w:rsid w:val="00690870"/>
    <w:rsid w:val="006913C5"/>
    <w:rsid w:val="0069623C"/>
    <w:rsid w:val="006A0E8E"/>
    <w:rsid w:val="006A144B"/>
    <w:rsid w:val="006A1871"/>
    <w:rsid w:val="006A295A"/>
    <w:rsid w:val="006A3D50"/>
    <w:rsid w:val="006A438F"/>
    <w:rsid w:val="006A4CF5"/>
    <w:rsid w:val="006A5228"/>
    <w:rsid w:val="006A57CF"/>
    <w:rsid w:val="006A6910"/>
    <w:rsid w:val="006B03E0"/>
    <w:rsid w:val="006B0E39"/>
    <w:rsid w:val="006B0FDA"/>
    <w:rsid w:val="006B25FD"/>
    <w:rsid w:val="006B27B3"/>
    <w:rsid w:val="006B39E7"/>
    <w:rsid w:val="006B3D1D"/>
    <w:rsid w:val="006B4D71"/>
    <w:rsid w:val="006B515C"/>
    <w:rsid w:val="006C1538"/>
    <w:rsid w:val="006C159A"/>
    <w:rsid w:val="006C1B71"/>
    <w:rsid w:val="006C2775"/>
    <w:rsid w:val="006C2A59"/>
    <w:rsid w:val="006C3538"/>
    <w:rsid w:val="006C3C0E"/>
    <w:rsid w:val="006C3E7C"/>
    <w:rsid w:val="006C4025"/>
    <w:rsid w:val="006C6179"/>
    <w:rsid w:val="006C66C0"/>
    <w:rsid w:val="006C6734"/>
    <w:rsid w:val="006C7397"/>
    <w:rsid w:val="006C7405"/>
    <w:rsid w:val="006C7424"/>
    <w:rsid w:val="006C7511"/>
    <w:rsid w:val="006C7AA1"/>
    <w:rsid w:val="006C7F0D"/>
    <w:rsid w:val="006D01FB"/>
    <w:rsid w:val="006D07B0"/>
    <w:rsid w:val="006D09BA"/>
    <w:rsid w:val="006D0EA0"/>
    <w:rsid w:val="006D1C4C"/>
    <w:rsid w:val="006D2CFF"/>
    <w:rsid w:val="006D2EFD"/>
    <w:rsid w:val="006D33DB"/>
    <w:rsid w:val="006D3E8B"/>
    <w:rsid w:val="006D48C4"/>
    <w:rsid w:val="006D4F65"/>
    <w:rsid w:val="006D798D"/>
    <w:rsid w:val="006E0016"/>
    <w:rsid w:val="006E0ABA"/>
    <w:rsid w:val="006E1944"/>
    <w:rsid w:val="006E2287"/>
    <w:rsid w:val="006E3A6D"/>
    <w:rsid w:val="006E43EC"/>
    <w:rsid w:val="006E4B74"/>
    <w:rsid w:val="006E4C16"/>
    <w:rsid w:val="006E5EBE"/>
    <w:rsid w:val="006E5F15"/>
    <w:rsid w:val="006E77AC"/>
    <w:rsid w:val="006E78DF"/>
    <w:rsid w:val="006F0861"/>
    <w:rsid w:val="006F0F32"/>
    <w:rsid w:val="006F15F5"/>
    <w:rsid w:val="006F1B58"/>
    <w:rsid w:val="006F2117"/>
    <w:rsid w:val="006F4816"/>
    <w:rsid w:val="006F577D"/>
    <w:rsid w:val="006F5C9E"/>
    <w:rsid w:val="006F5F40"/>
    <w:rsid w:val="006F646C"/>
    <w:rsid w:val="006F6F61"/>
    <w:rsid w:val="006F74AB"/>
    <w:rsid w:val="006F7535"/>
    <w:rsid w:val="006F7F49"/>
    <w:rsid w:val="007004B4"/>
    <w:rsid w:val="0070101F"/>
    <w:rsid w:val="007011C5"/>
    <w:rsid w:val="0070169C"/>
    <w:rsid w:val="00701F36"/>
    <w:rsid w:val="0070377A"/>
    <w:rsid w:val="00703CA5"/>
    <w:rsid w:val="00703D47"/>
    <w:rsid w:val="0070478C"/>
    <w:rsid w:val="007106DF"/>
    <w:rsid w:val="00710B94"/>
    <w:rsid w:val="00710FE2"/>
    <w:rsid w:val="0071144B"/>
    <w:rsid w:val="00711E58"/>
    <w:rsid w:val="00713C5F"/>
    <w:rsid w:val="0071429F"/>
    <w:rsid w:val="00716B43"/>
    <w:rsid w:val="00716EBF"/>
    <w:rsid w:val="00717858"/>
    <w:rsid w:val="00720A7B"/>
    <w:rsid w:val="00720C95"/>
    <w:rsid w:val="0072215A"/>
    <w:rsid w:val="00722456"/>
    <w:rsid w:val="00722B6F"/>
    <w:rsid w:val="00722F23"/>
    <w:rsid w:val="0072385B"/>
    <w:rsid w:val="00723CF0"/>
    <w:rsid w:val="0072497B"/>
    <w:rsid w:val="00725642"/>
    <w:rsid w:val="007257C9"/>
    <w:rsid w:val="00726AA8"/>
    <w:rsid w:val="0072744E"/>
    <w:rsid w:val="00727C09"/>
    <w:rsid w:val="0073018C"/>
    <w:rsid w:val="00730269"/>
    <w:rsid w:val="00730954"/>
    <w:rsid w:val="0073231C"/>
    <w:rsid w:val="007323C1"/>
    <w:rsid w:val="007325B6"/>
    <w:rsid w:val="007326DA"/>
    <w:rsid w:val="00733429"/>
    <w:rsid w:val="00733B54"/>
    <w:rsid w:val="00736102"/>
    <w:rsid w:val="007368E2"/>
    <w:rsid w:val="0073718E"/>
    <w:rsid w:val="00740854"/>
    <w:rsid w:val="00740CE6"/>
    <w:rsid w:val="0074137B"/>
    <w:rsid w:val="007435A0"/>
    <w:rsid w:val="00744B84"/>
    <w:rsid w:val="00745318"/>
    <w:rsid w:val="0074543D"/>
    <w:rsid w:val="00745759"/>
    <w:rsid w:val="0074603F"/>
    <w:rsid w:val="00746C24"/>
    <w:rsid w:val="00746E4C"/>
    <w:rsid w:val="007470DE"/>
    <w:rsid w:val="00747E75"/>
    <w:rsid w:val="00750982"/>
    <w:rsid w:val="007517D6"/>
    <w:rsid w:val="0075201F"/>
    <w:rsid w:val="007536C9"/>
    <w:rsid w:val="00754012"/>
    <w:rsid w:val="00754915"/>
    <w:rsid w:val="00755273"/>
    <w:rsid w:val="0075625A"/>
    <w:rsid w:val="00756D58"/>
    <w:rsid w:val="00757B40"/>
    <w:rsid w:val="0076091C"/>
    <w:rsid w:val="007617F6"/>
    <w:rsid w:val="0076210B"/>
    <w:rsid w:val="007624B6"/>
    <w:rsid w:val="00762C4D"/>
    <w:rsid w:val="00762FF3"/>
    <w:rsid w:val="00763B21"/>
    <w:rsid w:val="00763C4D"/>
    <w:rsid w:val="00765707"/>
    <w:rsid w:val="007673A4"/>
    <w:rsid w:val="0077201D"/>
    <w:rsid w:val="0077213C"/>
    <w:rsid w:val="0077215C"/>
    <w:rsid w:val="0077258B"/>
    <w:rsid w:val="00773325"/>
    <w:rsid w:val="00774FEC"/>
    <w:rsid w:val="00775C13"/>
    <w:rsid w:val="00775F72"/>
    <w:rsid w:val="00776414"/>
    <w:rsid w:val="007764CA"/>
    <w:rsid w:val="007800DF"/>
    <w:rsid w:val="007810E4"/>
    <w:rsid w:val="0078133E"/>
    <w:rsid w:val="00781439"/>
    <w:rsid w:val="00782342"/>
    <w:rsid w:val="00782832"/>
    <w:rsid w:val="00782ED8"/>
    <w:rsid w:val="00784319"/>
    <w:rsid w:val="00787426"/>
    <w:rsid w:val="00787CDD"/>
    <w:rsid w:val="00787D71"/>
    <w:rsid w:val="0079064B"/>
    <w:rsid w:val="00791B2B"/>
    <w:rsid w:val="007927C9"/>
    <w:rsid w:val="00793D3D"/>
    <w:rsid w:val="00793FE6"/>
    <w:rsid w:val="007941DA"/>
    <w:rsid w:val="00794DA4"/>
    <w:rsid w:val="00795178"/>
    <w:rsid w:val="007954AD"/>
    <w:rsid w:val="00796FDB"/>
    <w:rsid w:val="00797366"/>
    <w:rsid w:val="00797745"/>
    <w:rsid w:val="00797892"/>
    <w:rsid w:val="00797C4E"/>
    <w:rsid w:val="00797CDF"/>
    <w:rsid w:val="007A002E"/>
    <w:rsid w:val="007A033A"/>
    <w:rsid w:val="007A0669"/>
    <w:rsid w:val="007A0AA2"/>
    <w:rsid w:val="007A0FC7"/>
    <w:rsid w:val="007A270D"/>
    <w:rsid w:val="007A2762"/>
    <w:rsid w:val="007A33B4"/>
    <w:rsid w:val="007A3BDD"/>
    <w:rsid w:val="007A3C78"/>
    <w:rsid w:val="007A514E"/>
    <w:rsid w:val="007A5353"/>
    <w:rsid w:val="007A5EDB"/>
    <w:rsid w:val="007A6533"/>
    <w:rsid w:val="007A7372"/>
    <w:rsid w:val="007A7952"/>
    <w:rsid w:val="007B1825"/>
    <w:rsid w:val="007B1B25"/>
    <w:rsid w:val="007B2199"/>
    <w:rsid w:val="007B22EA"/>
    <w:rsid w:val="007B2F00"/>
    <w:rsid w:val="007B3744"/>
    <w:rsid w:val="007B43B0"/>
    <w:rsid w:val="007B4523"/>
    <w:rsid w:val="007B48A5"/>
    <w:rsid w:val="007B4B33"/>
    <w:rsid w:val="007B5023"/>
    <w:rsid w:val="007B5D4B"/>
    <w:rsid w:val="007B7063"/>
    <w:rsid w:val="007B769C"/>
    <w:rsid w:val="007C0A53"/>
    <w:rsid w:val="007C4360"/>
    <w:rsid w:val="007C5852"/>
    <w:rsid w:val="007C5FD0"/>
    <w:rsid w:val="007C6D79"/>
    <w:rsid w:val="007D04A3"/>
    <w:rsid w:val="007D0D0E"/>
    <w:rsid w:val="007D0EA4"/>
    <w:rsid w:val="007D1109"/>
    <w:rsid w:val="007D127D"/>
    <w:rsid w:val="007D13A3"/>
    <w:rsid w:val="007D1A93"/>
    <w:rsid w:val="007D1B16"/>
    <w:rsid w:val="007D1F71"/>
    <w:rsid w:val="007D2A5A"/>
    <w:rsid w:val="007D3851"/>
    <w:rsid w:val="007D4C8C"/>
    <w:rsid w:val="007D664B"/>
    <w:rsid w:val="007D6943"/>
    <w:rsid w:val="007D6B62"/>
    <w:rsid w:val="007D7407"/>
    <w:rsid w:val="007D762F"/>
    <w:rsid w:val="007D7B09"/>
    <w:rsid w:val="007E05B3"/>
    <w:rsid w:val="007E0FE6"/>
    <w:rsid w:val="007E1275"/>
    <w:rsid w:val="007E1865"/>
    <w:rsid w:val="007E1CBE"/>
    <w:rsid w:val="007E267D"/>
    <w:rsid w:val="007E2E03"/>
    <w:rsid w:val="007E31E8"/>
    <w:rsid w:val="007E3CE2"/>
    <w:rsid w:val="007E3DBA"/>
    <w:rsid w:val="007E409E"/>
    <w:rsid w:val="007E52A7"/>
    <w:rsid w:val="007E5C6F"/>
    <w:rsid w:val="007E5C72"/>
    <w:rsid w:val="007E5FCC"/>
    <w:rsid w:val="007E625F"/>
    <w:rsid w:val="007E631C"/>
    <w:rsid w:val="007E6758"/>
    <w:rsid w:val="007E6B1D"/>
    <w:rsid w:val="007E6BC4"/>
    <w:rsid w:val="007E702B"/>
    <w:rsid w:val="007E7D23"/>
    <w:rsid w:val="007F02C9"/>
    <w:rsid w:val="007F09FE"/>
    <w:rsid w:val="007F23DD"/>
    <w:rsid w:val="007F257F"/>
    <w:rsid w:val="007F3BB9"/>
    <w:rsid w:val="007F4658"/>
    <w:rsid w:val="007F68F5"/>
    <w:rsid w:val="007F69BA"/>
    <w:rsid w:val="00800147"/>
    <w:rsid w:val="00800272"/>
    <w:rsid w:val="00800737"/>
    <w:rsid w:val="00801463"/>
    <w:rsid w:val="008014C6"/>
    <w:rsid w:val="00802D65"/>
    <w:rsid w:val="00803DEB"/>
    <w:rsid w:val="0080509D"/>
    <w:rsid w:val="008063B3"/>
    <w:rsid w:val="00807D8F"/>
    <w:rsid w:val="008101D4"/>
    <w:rsid w:val="0081109A"/>
    <w:rsid w:val="00812959"/>
    <w:rsid w:val="008134C4"/>
    <w:rsid w:val="00813DE3"/>
    <w:rsid w:val="008147BA"/>
    <w:rsid w:val="008147E3"/>
    <w:rsid w:val="00815336"/>
    <w:rsid w:val="00815D2B"/>
    <w:rsid w:val="00816100"/>
    <w:rsid w:val="008167EF"/>
    <w:rsid w:val="0081698D"/>
    <w:rsid w:val="00816C01"/>
    <w:rsid w:val="00816CFC"/>
    <w:rsid w:val="00816F1B"/>
    <w:rsid w:val="008179D9"/>
    <w:rsid w:val="00817DC9"/>
    <w:rsid w:val="0082046A"/>
    <w:rsid w:val="008210DF"/>
    <w:rsid w:val="00821520"/>
    <w:rsid w:val="00821601"/>
    <w:rsid w:val="008218F8"/>
    <w:rsid w:val="00826056"/>
    <w:rsid w:val="0082684E"/>
    <w:rsid w:val="008277E3"/>
    <w:rsid w:val="0082788C"/>
    <w:rsid w:val="00827D19"/>
    <w:rsid w:val="00827DA8"/>
    <w:rsid w:val="00827E6C"/>
    <w:rsid w:val="00830180"/>
    <w:rsid w:val="00830563"/>
    <w:rsid w:val="00830613"/>
    <w:rsid w:val="00830BD6"/>
    <w:rsid w:val="008336C5"/>
    <w:rsid w:val="00833CDA"/>
    <w:rsid w:val="00834320"/>
    <w:rsid w:val="00835042"/>
    <w:rsid w:val="00835322"/>
    <w:rsid w:val="0083556E"/>
    <w:rsid w:val="008359B4"/>
    <w:rsid w:val="00836A7A"/>
    <w:rsid w:val="0083701B"/>
    <w:rsid w:val="0083731D"/>
    <w:rsid w:val="00840AA9"/>
    <w:rsid w:val="008411FB"/>
    <w:rsid w:val="008419A4"/>
    <w:rsid w:val="00842185"/>
    <w:rsid w:val="00842535"/>
    <w:rsid w:val="00842DB0"/>
    <w:rsid w:val="00845391"/>
    <w:rsid w:val="00845AC3"/>
    <w:rsid w:val="00846C2C"/>
    <w:rsid w:val="00847DE4"/>
    <w:rsid w:val="00847DF9"/>
    <w:rsid w:val="00850746"/>
    <w:rsid w:val="00850AED"/>
    <w:rsid w:val="00851273"/>
    <w:rsid w:val="00851ED1"/>
    <w:rsid w:val="0085261A"/>
    <w:rsid w:val="00854372"/>
    <w:rsid w:val="008549EB"/>
    <w:rsid w:val="00854B53"/>
    <w:rsid w:val="0085609E"/>
    <w:rsid w:val="008578B5"/>
    <w:rsid w:val="00860BF4"/>
    <w:rsid w:val="008629BE"/>
    <w:rsid w:val="00862D18"/>
    <w:rsid w:val="00863021"/>
    <w:rsid w:val="008630F3"/>
    <w:rsid w:val="00863672"/>
    <w:rsid w:val="00864930"/>
    <w:rsid w:val="00866937"/>
    <w:rsid w:val="008672A2"/>
    <w:rsid w:val="008673AB"/>
    <w:rsid w:val="00867E96"/>
    <w:rsid w:val="00867FC6"/>
    <w:rsid w:val="00870DC6"/>
    <w:rsid w:val="00870E2D"/>
    <w:rsid w:val="00871E64"/>
    <w:rsid w:val="0087307C"/>
    <w:rsid w:val="0087360D"/>
    <w:rsid w:val="00873D7A"/>
    <w:rsid w:val="0087430F"/>
    <w:rsid w:val="00875115"/>
    <w:rsid w:val="008757DC"/>
    <w:rsid w:val="008758A1"/>
    <w:rsid w:val="00875F2E"/>
    <w:rsid w:val="00877401"/>
    <w:rsid w:val="0087743C"/>
    <w:rsid w:val="008802FA"/>
    <w:rsid w:val="008808CF"/>
    <w:rsid w:val="00881423"/>
    <w:rsid w:val="008816E3"/>
    <w:rsid w:val="00881C79"/>
    <w:rsid w:val="00881DC9"/>
    <w:rsid w:val="00881F27"/>
    <w:rsid w:val="00882369"/>
    <w:rsid w:val="0088276C"/>
    <w:rsid w:val="008827E5"/>
    <w:rsid w:val="008829E5"/>
    <w:rsid w:val="00882B37"/>
    <w:rsid w:val="008848DA"/>
    <w:rsid w:val="00885F47"/>
    <w:rsid w:val="0088602C"/>
    <w:rsid w:val="00887114"/>
    <w:rsid w:val="00887432"/>
    <w:rsid w:val="00887A39"/>
    <w:rsid w:val="00887D23"/>
    <w:rsid w:val="00887E4D"/>
    <w:rsid w:val="008900CE"/>
    <w:rsid w:val="00890F59"/>
    <w:rsid w:val="00893A0C"/>
    <w:rsid w:val="00893A39"/>
    <w:rsid w:val="00893FA7"/>
    <w:rsid w:val="00894362"/>
    <w:rsid w:val="00894680"/>
    <w:rsid w:val="00895EFA"/>
    <w:rsid w:val="00895FCB"/>
    <w:rsid w:val="008964DF"/>
    <w:rsid w:val="0089650B"/>
    <w:rsid w:val="008970DB"/>
    <w:rsid w:val="008A0A31"/>
    <w:rsid w:val="008A2E3D"/>
    <w:rsid w:val="008A3250"/>
    <w:rsid w:val="008A3CBA"/>
    <w:rsid w:val="008A5273"/>
    <w:rsid w:val="008A5AE2"/>
    <w:rsid w:val="008A6B38"/>
    <w:rsid w:val="008A7078"/>
    <w:rsid w:val="008A79BA"/>
    <w:rsid w:val="008B09C7"/>
    <w:rsid w:val="008B36F1"/>
    <w:rsid w:val="008B3C4A"/>
    <w:rsid w:val="008B412D"/>
    <w:rsid w:val="008B5123"/>
    <w:rsid w:val="008B52E5"/>
    <w:rsid w:val="008B5390"/>
    <w:rsid w:val="008B5A79"/>
    <w:rsid w:val="008B61D9"/>
    <w:rsid w:val="008B6643"/>
    <w:rsid w:val="008C0559"/>
    <w:rsid w:val="008C0D9E"/>
    <w:rsid w:val="008C23DC"/>
    <w:rsid w:val="008C3463"/>
    <w:rsid w:val="008C3949"/>
    <w:rsid w:val="008C3FAE"/>
    <w:rsid w:val="008C4241"/>
    <w:rsid w:val="008C4630"/>
    <w:rsid w:val="008C505C"/>
    <w:rsid w:val="008C6199"/>
    <w:rsid w:val="008D0BB8"/>
    <w:rsid w:val="008D118E"/>
    <w:rsid w:val="008D14C0"/>
    <w:rsid w:val="008D17D3"/>
    <w:rsid w:val="008D3E80"/>
    <w:rsid w:val="008D48BF"/>
    <w:rsid w:val="008D49D7"/>
    <w:rsid w:val="008D5178"/>
    <w:rsid w:val="008D574F"/>
    <w:rsid w:val="008D752F"/>
    <w:rsid w:val="008D75D3"/>
    <w:rsid w:val="008D765C"/>
    <w:rsid w:val="008D7A77"/>
    <w:rsid w:val="008D7BC9"/>
    <w:rsid w:val="008E0256"/>
    <w:rsid w:val="008E091B"/>
    <w:rsid w:val="008E1668"/>
    <w:rsid w:val="008E1E81"/>
    <w:rsid w:val="008E3426"/>
    <w:rsid w:val="008E3B07"/>
    <w:rsid w:val="008E415B"/>
    <w:rsid w:val="008E46DC"/>
    <w:rsid w:val="008E4D18"/>
    <w:rsid w:val="008E7039"/>
    <w:rsid w:val="008E70D7"/>
    <w:rsid w:val="008E73C0"/>
    <w:rsid w:val="008E7DE3"/>
    <w:rsid w:val="008F0D0A"/>
    <w:rsid w:val="008F17F7"/>
    <w:rsid w:val="008F266B"/>
    <w:rsid w:val="008F548C"/>
    <w:rsid w:val="008F56F5"/>
    <w:rsid w:val="008F6495"/>
    <w:rsid w:val="008F6B76"/>
    <w:rsid w:val="008F73FD"/>
    <w:rsid w:val="008F79FF"/>
    <w:rsid w:val="00900560"/>
    <w:rsid w:val="0090135A"/>
    <w:rsid w:val="009019BB"/>
    <w:rsid w:val="00902074"/>
    <w:rsid w:val="00903305"/>
    <w:rsid w:val="00903935"/>
    <w:rsid w:val="00903B7E"/>
    <w:rsid w:val="00904686"/>
    <w:rsid w:val="009048AD"/>
    <w:rsid w:val="00905DB0"/>
    <w:rsid w:val="009062BE"/>
    <w:rsid w:val="00906D49"/>
    <w:rsid w:val="00906D7F"/>
    <w:rsid w:val="00906F9A"/>
    <w:rsid w:val="00907B82"/>
    <w:rsid w:val="00907E07"/>
    <w:rsid w:val="009108F9"/>
    <w:rsid w:val="009110A3"/>
    <w:rsid w:val="009111F2"/>
    <w:rsid w:val="00911D9E"/>
    <w:rsid w:val="00913749"/>
    <w:rsid w:val="0091436A"/>
    <w:rsid w:val="009146F9"/>
    <w:rsid w:val="00914A39"/>
    <w:rsid w:val="0091544B"/>
    <w:rsid w:val="0091586B"/>
    <w:rsid w:val="00916354"/>
    <w:rsid w:val="0091721E"/>
    <w:rsid w:val="0091725A"/>
    <w:rsid w:val="009178DF"/>
    <w:rsid w:val="00920A10"/>
    <w:rsid w:val="00920FF2"/>
    <w:rsid w:val="00921618"/>
    <w:rsid w:val="00922F05"/>
    <w:rsid w:val="0092406D"/>
    <w:rsid w:val="009249B2"/>
    <w:rsid w:val="00925B86"/>
    <w:rsid w:val="00927715"/>
    <w:rsid w:val="00927EA1"/>
    <w:rsid w:val="00927F16"/>
    <w:rsid w:val="00927F21"/>
    <w:rsid w:val="00927F40"/>
    <w:rsid w:val="00927FED"/>
    <w:rsid w:val="00930058"/>
    <w:rsid w:val="0093143B"/>
    <w:rsid w:val="0093192B"/>
    <w:rsid w:val="00931A85"/>
    <w:rsid w:val="00932C9C"/>
    <w:rsid w:val="00933F59"/>
    <w:rsid w:val="009351B6"/>
    <w:rsid w:val="00935279"/>
    <w:rsid w:val="00935C23"/>
    <w:rsid w:val="009407F7"/>
    <w:rsid w:val="00941869"/>
    <w:rsid w:val="009427E7"/>
    <w:rsid w:val="009428F5"/>
    <w:rsid w:val="00942C34"/>
    <w:rsid w:val="00942C8D"/>
    <w:rsid w:val="00943047"/>
    <w:rsid w:val="00943D96"/>
    <w:rsid w:val="009447CD"/>
    <w:rsid w:val="00945B65"/>
    <w:rsid w:val="00945F24"/>
    <w:rsid w:val="00946EFA"/>
    <w:rsid w:val="0094760D"/>
    <w:rsid w:val="0094795D"/>
    <w:rsid w:val="00947B9B"/>
    <w:rsid w:val="009502A0"/>
    <w:rsid w:val="00952398"/>
    <w:rsid w:val="0095256F"/>
    <w:rsid w:val="009526F2"/>
    <w:rsid w:val="00953940"/>
    <w:rsid w:val="009539F5"/>
    <w:rsid w:val="00953EEA"/>
    <w:rsid w:val="009572A3"/>
    <w:rsid w:val="009575EE"/>
    <w:rsid w:val="009602EC"/>
    <w:rsid w:val="009611B4"/>
    <w:rsid w:val="00961F96"/>
    <w:rsid w:val="0096207C"/>
    <w:rsid w:val="0096254F"/>
    <w:rsid w:val="0096393C"/>
    <w:rsid w:val="009639F7"/>
    <w:rsid w:val="00964EA1"/>
    <w:rsid w:val="00964F4A"/>
    <w:rsid w:val="00964FA0"/>
    <w:rsid w:val="00965464"/>
    <w:rsid w:val="00967255"/>
    <w:rsid w:val="00967ADB"/>
    <w:rsid w:val="00970962"/>
    <w:rsid w:val="00972219"/>
    <w:rsid w:val="009722D1"/>
    <w:rsid w:val="00972543"/>
    <w:rsid w:val="009731C2"/>
    <w:rsid w:val="00974AF5"/>
    <w:rsid w:val="00975CE6"/>
    <w:rsid w:val="00975F7E"/>
    <w:rsid w:val="009763DE"/>
    <w:rsid w:val="0097686A"/>
    <w:rsid w:val="00976EB4"/>
    <w:rsid w:val="00977587"/>
    <w:rsid w:val="00977AA1"/>
    <w:rsid w:val="00977B77"/>
    <w:rsid w:val="00977EE5"/>
    <w:rsid w:val="009819FB"/>
    <w:rsid w:val="00982580"/>
    <w:rsid w:val="0098335E"/>
    <w:rsid w:val="00983428"/>
    <w:rsid w:val="009834CE"/>
    <w:rsid w:val="0098371D"/>
    <w:rsid w:val="0098430F"/>
    <w:rsid w:val="00986160"/>
    <w:rsid w:val="009865A7"/>
    <w:rsid w:val="00986968"/>
    <w:rsid w:val="009871DC"/>
    <w:rsid w:val="009872FE"/>
    <w:rsid w:val="009876C1"/>
    <w:rsid w:val="0098791A"/>
    <w:rsid w:val="00990473"/>
    <w:rsid w:val="00990923"/>
    <w:rsid w:val="00991948"/>
    <w:rsid w:val="00992369"/>
    <w:rsid w:val="0099292A"/>
    <w:rsid w:val="009938F3"/>
    <w:rsid w:val="00994E9C"/>
    <w:rsid w:val="00996C04"/>
    <w:rsid w:val="00997207"/>
    <w:rsid w:val="00997BAD"/>
    <w:rsid w:val="009A00AC"/>
    <w:rsid w:val="009A1D29"/>
    <w:rsid w:val="009A1D42"/>
    <w:rsid w:val="009A201D"/>
    <w:rsid w:val="009A3D52"/>
    <w:rsid w:val="009A4331"/>
    <w:rsid w:val="009A4347"/>
    <w:rsid w:val="009A4A0E"/>
    <w:rsid w:val="009A51CC"/>
    <w:rsid w:val="009A5435"/>
    <w:rsid w:val="009A591A"/>
    <w:rsid w:val="009A6BE5"/>
    <w:rsid w:val="009A74E4"/>
    <w:rsid w:val="009A78E2"/>
    <w:rsid w:val="009A7C2B"/>
    <w:rsid w:val="009B0181"/>
    <w:rsid w:val="009B05CF"/>
    <w:rsid w:val="009B05D1"/>
    <w:rsid w:val="009B1515"/>
    <w:rsid w:val="009B493A"/>
    <w:rsid w:val="009B54C1"/>
    <w:rsid w:val="009B590E"/>
    <w:rsid w:val="009B663C"/>
    <w:rsid w:val="009B6722"/>
    <w:rsid w:val="009B76D2"/>
    <w:rsid w:val="009B7B72"/>
    <w:rsid w:val="009C3600"/>
    <w:rsid w:val="009C37FC"/>
    <w:rsid w:val="009C4249"/>
    <w:rsid w:val="009C4BEE"/>
    <w:rsid w:val="009C54EF"/>
    <w:rsid w:val="009C5B63"/>
    <w:rsid w:val="009C62D4"/>
    <w:rsid w:val="009C7AD2"/>
    <w:rsid w:val="009C7B4D"/>
    <w:rsid w:val="009D00B5"/>
    <w:rsid w:val="009D131D"/>
    <w:rsid w:val="009D1A74"/>
    <w:rsid w:val="009D1D0B"/>
    <w:rsid w:val="009D2509"/>
    <w:rsid w:val="009D306E"/>
    <w:rsid w:val="009D31E7"/>
    <w:rsid w:val="009D40DD"/>
    <w:rsid w:val="009D4B0D"/>
    <w:rsid w:val="009D4E06"/>
    <w:rsid w:val="009D4EC0"/>
    <w:rsid w:val="009D5F6E"/>
    <w:rsid w:val="009D632A"/>
    <w:rsid w:val="009D6CFE"/>
    <w:rsid w:val="009D7F1D"/>
    <w:rsid w:val="009E0458"/>
    <w:rsid w:val="009E0494"/>
    <w:rsid w:val="009E0B71"/>
    <w:rsid w:val="009E2453"/>
    <w:rsid w:val="009E2BE0"/>
    <w:rsid w:val="009E2C82"/>
    <w:rsid w:val="009E66C2"/>
    <w:rsid w:val="009E731B"/>
    <w:rsid w:val="009E7691"/>
    <w:rsid w:val="009E7ACC"/>
    <w:rsid w:val="009F07E4"/>
    <w:rsid w:val="009F0A39"/>
    <w:rsid w:val="009F0F46"/>
    <w:rsid w:val="009F3E2E"/>
    <w:rsid w:val="009F3FE8"/>
    <w:rsid w:val="009F43F5"/>
    <w:rsid w:val="009F56DA"/>
    <w:rsid w:val="009F5ADA"/>
    <w:rsid w:val="009F639F"/>
    <w:rsid w:val="009F674C"/>
    <w:rsid w:val="009F67A0"/>
    <w:rsid w:val="009F735E"/>
    <w:rsid w:val="009F7FE6"/>
    <w:rsid w:val="00A020D8"/>
    <w:rsid w:val="00A02346"/>
    <w:rsid w:val="00A02581"/>
    <w:rsid w:val="00A03494"/>
    <w:rsid w:val="00A03FB6"/>
    <w:rsid w:val="00A0495F"/>
    <w:rsid w:val="00A06A65"/>
    <w:rsid w:val="00A07EB4"/>
    <w:rsid w:val="00A109F7"/>
    <w:rsid w:val="00A148BC"/>
    <w:rsid w:val="00A14FFF"/>
    <w:rsid w:val="00A1532A"/>
    <w:rsid w:val="00A160F1"/>
    <w:rsid w:val="00A16E04"/>
    <w:rsid w:val="00A1702E"/>
    <w:rsid w:val="00A20160"/>
    <w:rsid w:val="00A20823"/>
    <w:rsid w:val="00A21839"/>
    <w:rsid w:val="00A22677"/>
    <w:rsid w:val="00A22D5C"/>
    <w:rsid w:val="00A22F6E"/>
    <w:rsid w:val="00A2305A"/>
    <w:rsid w:val="00A23892"/>
    <w:rsid w:val="00A24B6D"/>
    <w:rsid w:val="00A26436"/>
    <w:rsid w:val="00A2670E"/>
    <w:rsid w:val="00A339AE"/>
    <w:rsid w:val="00A33B2E"/>
    <w:rsid w:val="00A33BC7"/>
    <w:rsid w:val="00A33D22"/>
    <w:rsid w:val="00A3490F"/>
    <w:rsid w:val="00A357A7"/>
    <w:rsid w:val="00A35965"/>
    <w:rsid w:val="00A359C7"/>
    <w:rsid w:val="00A37C71"/>
    <w:rsid w:val="00A40264"/>
    <w:rsid w:val="00A40883"/>
    <w:rsid w:val="00A417A8"/>
    <w:rsid w:val="00A4188A"/>
    <w:rsid w:val="00A43BE3"/>
    <w:rsid w:val="00A456D4"/>
    <w:rsid w:val="00A45EB9"/>
    <w:rsid w:val="00A45FF9"/>
    <w:rsid w:val="00A46508"/>
    <w:rsid w:val="00A4708A"/>
    <w:rsid w:val="00A47605"/>
    <w:rsid w:val="00A47F0B"/>
    <w:rsid w:val="00A504BE"/>
    <w:rsid w:val="00A513FD"/>
    <w:rsid w:val="00A517E1"/>
    <w:rsid w:val="00A518B8"/>
    <w:rsid w:val="00A54174"/>
    <w:rsid w:val="00A5430B"/>
    <w:rsid w:val="00A54649"/>
    <w:rsid w:val="00A552FC"/>
    <w:rsid w:val="00A55429"/>
    <w:rsid w:val="00A55494"/>
    <w:rsid w:val="00A55E71"/>
    <w:rsid w:val="00A56B25"/>
    <w:rsid w:val="00A57F39"/>
    <w:rsid w:val="00A60949"/>
    <w:rsid w:val="00A615A3"/>
    <w:rsid w:val="00A619D3"/>
    <w:rsid w:val="00A63282"/>
    <w:rsid w:val="00A63641"/>
    <w:rsid w:val="00A6482F"/>
    <w:rsid w:val="00A654C8"/>
    <w:rsid w:val="00A660B4"/>
    <w:rsid w:val="00A66235"/>
    <w:rsid w:val="00A665D7"/>
    <w:rsid w:val="00A6671D"/>
    <w:rsid w:val="00A66AD6"/>
    <w:rsid w:val="00A67AF0"/>
    <w:rsid w:val="00A703C1"/>
    <w:rsid w:val="00A713E5"/>
    <w:rsid w:val="00A71690"/>
    <w:rsid w:val="00A72E93"/>
    <w:rsid w:val="00A73360"/>
    <w:rsid w:val="00A74C3A"/>
    <w:rsid w:val="00A757D7"/>
    <w:rsid w:val="00A76A63"/>
    <w:rsid w:val="00A76EC9"/>
    <w:rsid w:val="00A8067C"/>
    <w:rsid w:val="00A81182"/>
    <w:rsid w:val="00A8244C"/>
    <w:rsid w:val="00A8351F"/>
    <w:rsid w:val="00A83714"/>
    <w:rsid w:val="00A838A6"/>
    <w:rsid w:val="00A83E5F"/>
    <w:rsid w:val="00A85F4F"/>
    <w:rsid w:val="00A864A7"/>
    <w:rsid w:val="00A8764A"/>
    <w:rsid w:val="00A87870"/>
    <w:rsid w:val="00A87FF9"/>
    <w:rsid w:val="00A90182"/>
    <w:rsid w:val="00A91A0C"/>
    <w:rsid w:val="00A9243C"/>
    <w:rsid w:val="00A9272F"/>
    <w:rsid w:val="00A928FF"/>
    <w:rsid w:val="00A944BA"/>
    <w:rsid w:val="00A9682A"/>
    <w:rsid w:val="00AA019D"/>
    <w:rsid w:val="00AA05AD"/>
    <w:rsid w:val="00AA0D72"/>
    <w:rsid w:val="00AA0E8C"/>
    <w:rsid w:val="00AA1B93"/>
    <w:rsid w:val="00AA2F0E"/>
    <w:rsid w:val="00AA597A"/>
    <w:rsid w:val="00AA65BB"/>
    <w:rsid w:val="00AB13FF"/>
    <w:rsid w:val="00AB17AC"/>
    <w:rsid w:val="00AB2D90"/>
    <w:rsid w:val="00AB47CA"/>
    <w:rsid w:val="00AB56D4"/>
    <w:rsid w:val="00AB60CF"/>
    <w:rsid w:val="00AB7488"/>
    <w:rsid w:val="00AB7D76"/>
    <w:rsid w:val="00AC1BB8"/>
    <w:rsid w:val="00AC3DFC"/>
    <w:rsid w:val="00AC4594"/>
    <w:rsid w:val="00AC4B1F"/>
    <w:rsid w:val="00AC4F71"/>
    <w:rsid w:val="00AC59E5"/>
    <w:rsid w:val="00AC5CB3"/>
    <w:rsid w:val="00AC5DAD"/>
    <w:rsid w:val="00AC603B"/>
    <w:rsid w:val="00AC683C"/>
    <w:rsid w:val="00AC6924"/>
    <w:rsid w:val="00AC714F"/>
    <w:rsid w:val="00AC7237"/>
    <w:rsid w:val="00AC75C5"/>
    <w:rsid w:val="00AC7DA9"/>
    <w:rsid w:val="00AD04BB"/>
    <w:rsid w:val="00AD0E8A"/>
    <w:rsid w:val="00AD1241"/>
    <w:rsid w:val="00AD13C1"/>
    <w:rsid w:val="00AD17B4"/>
    <w:rsid w:val="00AD1AD1"/>
    <w:rsid w:val="00AD26F3"/>
    <w:rsid w:val="00AD325D"/>
    <w:rsid w:val="00AD3DE1"/>
    <w:rsid w:val="00AD440F"/>
    <w:rsid w:val="00AD4AA4"/>
    <w:rsid w:val="00AD6C66"/>
    <w:rsid w:val="00AD7744"/>
    <w:rsid w:val="00AD7F43"/>
    <w:rsid w:val="00AE0A00"/>
    <w:rsid w:val="00AE0A41"/>
    <w:rsid w:val="00AE0AD6"/>
    <w:rsid w:val="00AE0F32"/>
    <w:rsid w:val="00AE1510"/>
    <w:rsid w:val="00AE1535"/>
    <w:rsid w:val="00AE171A"/>
    <w:rsid w:val="00AE1794"/>
    <w:rsid w:val="00AE21FC"/>
    <w:rsid w:val="00AE29A7"/>
    <w:rsid w:val="00AE2CA9"/>
    <w:rsid w:val="00AE3A87"/>
    <w:rsid w:val="00AE4435"/>
    <w:rsid w:val="00AE562C"/>
    <w:rsid w:val="00AE63CF"/>
    <w:rsid w:val="00AE686A"/>
    <w:rsid w:val="00AE691A"/>
    <w:rsid w:val="00AE6DEA"/>
    <w:rsid w:val="00AE755A"/>
    <w:rsid w:val="00AE7FA3"/>
    <w:rsid w:val="00AF009F"/>
    <w:rsid w:val="00AF0555"/>
    <w:rsid w:val="00AF0D98"/>
    <w:rsid w:val="00AF1A6D"/>
    <w:rsid w:val="00AF3B75"/>
    <w:rsid w:val="00AF445D"/>
    <w:rsid w:val="00AF48CF"/>
    <w:rsid w:val="00AF52F4"/>
    <w:rsid w:val="00AF6FFF"/>
    <w:rsid w:val="00AF77AA"/>
    <w:rsid w:val="00B001AD"/>
    <w:rsid w:val="00B00C44"/>
    <w:rsid w:val="00B00C68"/>
    <w:rsid w:val="00B01388"/>
    <w:rsid w:val="00B01B06"/>
    <w:rsid w:val="00B0331D"/>
    <w:rsid w:val="00B047F3"/>
    <w:rsid w:val="00B0528A"/>
    <w:rsid w:val="00B06714"/>
    <w:rsid w:val="00B0676E"/>
    <w:rsid w:val="00B06B73"/>
    <w:rsid w:val="00B06E5C"/>
    <w:rsid w:val="00B07126"/>
    <w:rsid w:val="00B07871"/>
    <w:rsid w:val="00B116BC"/>
    <w:rsid w:val="00B119FB"/>
    <w:rsid w:val="00B11F8E"/>
    <w:rsid w:val="00B12377"/>
    <w:rsid w:val="00B1332E"/>
    <w:rsid w:val="00B13516"/>
    <w:rsid w:val="00B135A9"/>
    <w:rsid w:val="00B140C9"/>
    <w:rsid w:val="00B14512"/>
    <w:rsid w:val="00B14BEE"/>
    <w:rsid w:val="00B15A50"/>
    <w:rsid w:val="00B20BC5"/>
    <w:rsid w:val="00B20BD8"/>
    <w:rsid w:val="00B20EA5"/>
    <w:rsid w:val="00B215BB"/>
    <w:rsid w:val="00B21FAA"/>
    <w:rsid w:val="00B227A1"/>
    <w:rsid w:val="00B23D6A"/>
    <w:rsid w:val="00B25027"/>
    <w:rsid w:val="00B25075"/>
    <w:rsid w:val="00B25211"/>
    <w:rsid w:val="00B25506"/>
    <w:rsid w:val="00B260D8"/>
    <w:rsid w:val="00B2688F"/>
    <w:rsid w:val="00B26933"/>
    <w:rsid w:val="00B26D96"/>
    <w:rsid w:val="00B30898"/>
    <w:rsid w:val="00B31A53"/>
    <w:rsid w:val="00B31CC4"/>
    <w:rsid w:val="00B329D9"/>
    <w:rsid w:val="00B32C5E"/>
    <w:rsid w:val="00B32E75"/>
    <w:rsid w:val="00B35C37"/>
    <w:rsid w:val="00B36412"/>
    <w:rsid w:val="00B367FD"/>
    <w:rsid w:val="00B36ADC"/>
    <w:rsid w:val="00B36D97"/>
    <w:rsid w:val="00B37532"/>
    <w:rsid w:val="00B37F60"/>
    <w:rsid w:val="00B40786"/>
    <w:rsid w:val="00B4133B"/>
    <w:rsid w:val="00B4246A"/>
    <w:rsid w:val="00B42AA3"/>
    <w:rsid w:val="00B458F1"/>
    <w:rsid w:val="00B45B9D"/>
    <w:rsid w:val="00B47396"/>
    <w:rsid w:val="00B512B3"/>
    <w:rsid w:val="00B51646"/>
    <w:rsid w:val="00B5209C"/>
    <w:rsid w:val="00B52FB0"/>
    <w:rsid w:val="00B544AF"/>
    <w:rsid w:val="00B54955"/>
    <w:rsid w:val="00B56475"/>
    <w:rsid w:val="00B56D75"/>
    <w:rsid w:val="00B57915"/>
    <w:rsid w:val="00B57B18"/>
    <w:rsid w:val="00B610DD"/>
    <w:rsid w:val="00B61139"/>
    <w:rsid w:val="00B61CFF"/>
    <w:rsid w:val="00B61D90"/>
    <w:rsid w:val="00B63BEC"/>
    <w:rsid w:val="00B642AF"/>
    <w:rsid w:val="00B652FC"/>
    <w:rsid w:val="00B655AA"/>
    <w:rsid w:val="00B655D2"/>
    <w:rsid w:val="00B65978"/>
    <w:rsid w:val="00B65E3E"/>
    <w:rsid w:val="00B70CED"/>
    <w:rsid w:val="00B714AA"/>
    <w:rsid w:val="00B71651"/>
    <w:rsid w:val="00B71E71"/>
    <w:rsid w:val="00B72097"/>
    <w:rsid w:val="00B7297D"/>
    <w:rsid w:val="00B72DF7"/>
    <w:rsid w:val="00B73BC7"/>
    <w:rsid w:val="00B74196"/>
    <w:rsid w:val="00B76718"/>
    <w:rsid w:val="00B769B6"/>
    <w:rsid w:val="00B77266"/>
    <w:rsid w:val="00B777A8"/>
    <w:rsid w:val="00B81224"/>
    <w:rsid w:val="00B8161B"/>
    <w:rsid w:val="00B826FE"/>
    <w:rsid w:val="00B82AF9"/>
    <w:rsid w:val="00B82FA9"/>
    <w:rsid w:val="00B839FB"/>
    <w:rsid w:val="00B842A0"/>
    <w:rsid w:val="00B85EA5"/>
    <w:rsid w:val="00B861E8"/>
    <w:rsid w:val="00B86D28"/>
    <w:rsid w:val="00B87BB8"/>
    <w:rsid w:val="00B87FD1"/>
    <w:rsid w:val="00B9034C"/>
    <w:rsid w:val="00B90409"/>
    <w:rsid w:val="00B91B77"/>
    <w:rsid w:val="00B925BB"/>
    <w:rsid w:val="00B926AC"/>
    <w:rsid w:val="00B96A56"/>
    <w:rsid w:val="00B9714B"/>
    <w:rsid w:val="00B9751A"/>
    <w:rsid w:val="00BA018D"/>
    <w:rsid w:val="00BA0909"/>
    <w:rsid w:val="00BA14EB"/>
    <w:rsid w:val="00BA1C2F"/>
    <w:rsid w:val="00BA36B8"/>
    <w:rsid w:val="00BA39EC"/>
    <w:rsid w:val="00BA4419"/>
    <w:rsid w:val="00BA4426"/>
    <w:rsid w:val="00BA44F3"/>
    <w:rsid w:val="00BA6070"/>
    <w:rsid w:val="00BA6841"/>
    <w:rsid w:val="00BA772F"/>
    <w:rsid w:val="00BA7B6B"/>
    <w:rsid w:val="00BB150A"/>
    <w:rsid w:val="00BB1891"/>
    <w:rsid w:val="00BB1942"/>
    <w:rsid w:val="00BB2E07"/>
    <w:rsid w:val="00BB489B"/>
    <w:rsid w:val="00BB48F9"/>
    <w:rsid w:val="00BB5861"/>
    <w:rsid w:val="00BB5A20"/>
    <w:rsid w:val="00BB6E40"/>
    <w:rsid w:val="00BC0A2B"/>
    <w:rsid w:val="00BC0B10"/>
    <w:rsid w:val="00BC16A9"/>
    <w:rsid w:val="00BC2312"/>
    <w:rsid w:val="00BC26DD"/>
    <w:rsid w:val="00BC2D01"/>
    <w:rsid w:val="00BC2D73"/>
    <w:rsid w:val="00BC3221"/>
    <w:rsid w:val="00BC3A62"/>
    <w:rsid w:val="00BC3EBE"/>
    <w:rsid w:val="00BC5B8A"/>
    <w:rsid w:val="00BC5D5C"/>
    <w:rsid w:val="00BC6371"/>
    <w:rsid w:val="00BC67AF"/>
    <w:rsid w:val="00BC6821"/>
    <w:rsid w:val="00BC6889"/>
    <w:rsid w:val="00BC6978"/>
    <w:rsid w:val="00BC71EB"/>
    <w:rsid w:val="00BC74F7"/>
    <w:rsid w:val="00BC79F5"/>
    <w:rsid w:val="00BC7AAA"/>
    <w:rsid w:val="00BD0014"/>
    <w:rsid w:val="00BD107F"/>
    <w:rsid w:val="00BD1250"/>
    <w:rsid w:val="00BD1354"/>
    <w:rsid w:val="00BD19DB"/>
    <w:rsid w:val="00BD28EC"/>
    <w:rsid w:val="00BD3424"/>
    <w:rsid w:val="00BD36FA"/>
    <w:rsid w:val="00BD3A33"/>
    <w:rsid w:val="00BD3F64"/>
    <w:rsid w:val="00BD47EE"/>
    <w:rsid w:val="00BD4948"/>
    <w:rsid w:val="00BD53FD"/>
    <w:rsid w:val="00BD5B37"/>
    <w:rsid w:val="00BD6987"/>
    <w:rsid w:val="00BE0E20"/>
    <w:rsid w:val="00BE154A"/>
    <w:rsid w:val="00BE1917"/>
    <w:rsid w:val="00BE1ABC"/>
    <w:rsid w:val="00BE1C9E"/>
    <w:rsid w:val="00BE1E66"/>
    <w:rsid w:val="00BE2578"/>
    <w:rsid w:val="00BE299B"/>
    <w:rsid w:val="00BE42ED"/>
    <w:rsid w:val="00BE5BC7"/>
    <w:rsid w:val="00BE6CDF"/>
    <w:rsid w:val="00BE769C"/>
    <w:rsid w:val="00BE77B3"/>
    <w:rsid w:val="00BE77CA"/>
    <w:rsid w:val="00BE78A8"/>
    <w:rsid w:val="00BF07EB"/>
    <w:rsid w:val="00BF1D22"/>
    <w:rsid w:val="00BF1FA2"/>
    <w:rsid w:val="00BF246C"/>
    <w:rsid w:val="00BF2532"/>
    <w:rsid w:val="00BF26B9"/>
    <w:rsid w:val="00BF3CCE"/>
    <w:rsid w:val="00BF6C93"/>
    <w:rsid w:val="00C00F55"/>
    <w:rsid w:val="00C010E9"/>
    <w:rsid w:val="00C0142B"/>
    <w:rsid w:val="00C01E88"/>
    <w:rsid w:val="00C02C9E"/>
    <w:rsid w:val="00C0378F"/>
    <w:rsid w:val="00C04566"/>
    <w:rsid w:val="00C051FE"/>
    <w:rsid w:val="00C05ACE"/>
    <w:rsid w:val="00C06FDA"/>
    <w:rsid w:val="00C071A0"/>
    <w:rsid w:val="00C106B0"/>
    <w:rsid w:val="00C10A1E"/>
    <w:rsid w:val="00C10D30"/>
    <w:rsid w:val="00C10DE4"/>
    <w:rsid w:val="00C11281"/>
    <w:rsid w:val="00C11B9B"/>
    <w:rsid w:val="00C121FA"/>
    <w:rsid w:val="00C12440"/>
    <w:rsid w:val="00C12638"/>
    <w:rsid w:val="00C12BAC"/>
    <w:rsid w:val="00C135C9"/>
    <w:rsid w:val="00C13FC4"/>
    <w:rsid w:val="00C14D77"/>
    <w:rsid w:val="00C16398"/>
    <w:rsid w:val="00C16559"/>
    <w:rsid w:val="00C168D5"/>
    <w:rsid w:val="00C17E6F"/>
    <w:rsid w:val="00C17EF5"/>
    <w:rsid w:val="00C2041D"/>
    <w:rsid w:val="00C231F5"/>
    <w:rsid w:val="00C232AF"/>
    <w:rsid w:val="00C2555B"/>
    <w:rsid w:val="00C26017"/>
    <w:rsid w:val="00C2774D"/>
    <w:rsid w:val="00C3006C"/>
    <w:rsid w:val="00C31060"/>
    <w:rsid w:val="00C31151"/>
    <w:rsid w:val="00C3199C"/>
    <w:rsid w:val="00C32A4B"/>
    <w:rsid w:val="00C33C67"/>
    <w:rsid w:val="00C34239"/>
    <w:rsid w:val="00C3787A"/>
    <w:rsid w:val="00C37C8E"/>
    <w:rsid w:val="00C403C9"/>
    <w:rsid w:val="00C41571"/>
    <w:rsid w:val="00C42EAF"/>
    <w:rsid w:val="00C439EE"/>
    <w:rsid w:val="00C452AB"/>
    <w:rsid w:val="00C4658A"/>
    <w:rsid w:val="00C46ACD"/>
    <w:rsid w:val="00C47853"/>
    <w:rsid w:val="00C47C4D"/>
    <w:rsid w:val="00C50079"/>
    <w:rsid w:val="00C50611"/>
    <w:rsid w:val="00C51297"/>
    <w:rsid w:val="00C52030"/>
    <w:rsid w:val="00C52079"/>
    <w:rsid w:val="00C52D97"/>
    <w:rsid w:val="00C55C23"/>
    <w:rsid w:val="00C5623C"/>
    <w:rsid w:val="00C57099"/>
    <w:rsid w:val="00C572F7"/>
    <w:rsid w:val="00C57CEE"/>
    <w:rsid w:val="00C602A5"/>
    <w:rsid w:val="00C614A1"/>
    <w:rsid w:val="00C61518"/>
    <w:rsid w:val="00C627D3"/>
    <w:rsid w:val="00C641ED"/>
    <w:rsid w:val="00C65048"/>
    <w:rsid w:val="00C658AD"/>
    <w:rsid w:val="00C65FE9"/>
    <w:rsid w:val="00C665FD"/>
    <w:rsid w:val="00C6661D"/>
    <w:rsid w:val="00C67D87"/>
    <w:rsid w:val="00C7028D"/>
    <w:rsid w:val="00C7066A"/>
    <w:rsid w:val="00C72065"/>
    <w:rsid w:val="00C73039"/>
    <w:rsid w:val="00C732F1"/>
    <w:rsid w:val="00C7341C"/>
    <w:rsid w:val="00C73577"/>
    <w:rsid w:val="00C73595"/>
    <w:rsid w:val="00C73965"/>
    <w:rsid w:val="00C74261"/>
    <w:rsid w:val="00C7491E"/>
    <w:rsid w:val="00C751A1"/>
    <w:rsid w:val="00C75319"/>
    <w:rsid w:val="00C760AC"/>
    <w:rsid w:val="00C7698E"/>
    <w:rsid w:val="00C779ED"/>
    <w:rsid w:val="00C80454"/>
    <w:rsid w:val="00C816D0"/>
    <w:rsid w:val="00C81BDF"/>
    <w:rsid w:val="00C833E9"/>
    <w:rsid w:val="00C83542"/>
    <w:rsid w:val="00C84469"/>
    <w:rsid w:val="00C84EA3"/>
    <w:rsid w:val="00C8523E"/>
    <w:rsid w:val="00C85EB1"/>
    <w:rsid w:val="00C864AE"/>
    <w:rsid w:val="00C87205"/>
    <w:rsid w:val="00C87EB0"/>
    <w:rsid w:val="00C90057"/>
    <w:rsid w:val="00C9035B"/>
    <w:rsid w:val="00C9051B"/>
    <w:rsid w:val="00C90E35"/>
    <w:rsid w:val="00C91F7E"/>
    <w:rsid w:val="00C92164"/>
    <w:rsid w:val="00C925AE"/>
    <w:rsid w:val="00C9277B"/>
    <w:rsid w:val="00C9297F"/>
    <w:rsid w:val="00C92AF2"/>
    <w:rsid w:val="00C93CE1"/>
    <w:rsid w:val="00C9649D"/>
    <w:rsid w:val="00C9663A"/>
    <w:rsid w:val="00C96685"/>
    <w:rsid w:val="00C9711F"/>
    <w:rsid w:val="00C974F3"/>
    <w:rsid w:val="00C97DA6"/>
    <w:rsid w:val="00CA0F56"/>
    <w:rsid w:val="00CA23DA"/>
    <w:rsid w:val="00CA643F"/>
    <w:rsid w:val="00CA6904"/>
    <w:rsid w:val="00CA6E58"/>
    <w:rsid w:val="00CA785A"/>
    <w:rsid w:val="00CB0D3E"/>
    <w:rsid w:val="00CB152B"/>
    <w:rsid w:val="00CB1A30"/>
    <w:rsid w:val="00CB1B9C"/>
    <w:rsid w:val="00CB1F5C"/>
    <w:rsid w:val="00CB233B"/>
    <w:rsid w:val="00CB31D6"/>
    <w:rsid w:val="00CB5328"/>
    <w:rsid w:val="00CB59A3"/>
    <w:rsid w:val="00CB6E18"/>
    <w:rsid w:val="00CB76C5"/>
    <w:rsid w:val="00CB7A84"/>
    <w:rsid w:val="00CC1DC6"/>
    <w:rsid w:val="00CC2908"/>
    <w:rsid w:val="00CC42FB"/>
    <w:rsid w:val="00CC4522"/>
    <w:rsid w:val="00CC5A97"/>
    <w:rsid w:val="00CC75BF"/>
    <w:rsid w:val="00CC7BA8"/>
    <w:rsid w:val="00CC7F5D"/>
    <w:rsid w:val="00CD0A89"/>
    <w:rsid w:val="00CD0CF0"/>
    <w:rsid w:val="00CD0E7E"/>
    <w:rsid w:val="00CD13EC"/>
    <w:rsid w:val="00CD1D67"/>
    <w:rsid w:val="00CD4470"/>
    <w:rsid w:val="00CD4A59"/>
    <w:rsid w:val="00CD4C9A"/>
    <w:rsid w:val="00CD4DF4"/>
    <w:rsid w:val="00CD5365"/>
    <w:rsid w:val="00CD680B"/>
    <w:rsid w:val="00CD7BD3"/>
    <w:rsid w:val="00CE151E"/>
    <w:rsid w:val="00CE1B15"/>
    <w:rsid w:val="00CE1C5E"/>
    <w:rsid w:val="00CE23BF"/>
    <w:rsid w:val="00CE25F9"/>
    <w:rsid w:val="00CE28AF"/>
    <w:rsid w:val="00CE3BE2"/>
    <w:rsid w:val="00CE434C"/>
    <w:rsid w:val="00CE5142"/>
    <w:rsid w:val="00CE61C8"/>
    <w:rsid w:val="00CE6E08"/>
    <w:rsid w:val="00CE72FF"/>
    <w:rsid w:val="00CF3860"/>
    <w:rsid w:val="00CF4F75"/>
    <w:rsid w:val="00CF55BC"/>
    <w:rsid w:val="00CF5885"/>
    <w:rsid w:val="00CF6346"/>
    <w:rsid w:val="00CF67C1"/>
    <w:rsid w:val="00CF7668"/>
    <w:rsid w:val="00CF7832"/>
    <w:rsid w:val="00CF7C00"/>
    <w:rsid w:val="00D00461"/>
    <w:rsid w:val="00D015AF"/>
    <w:rsid w:val="00D01A9F"/>
    <w:rsid w:val="00D035EC"/>
    <w:rsid w:val="00D0414D"/>
    <w:rsid w:val="00D05865"/>
    <w:rsid w:val="00D05C6B"/>
    <w:rsid w:val="00D060E6"/>
    <w:rsid w:val="00D06E8D"/>
    <w:rsid w:val="00D07116"/>
    <w:rsid w:val="00D103B4"/>
    <w:rsid w:val="00D10918"/>
    <w:rsid w:val="00D10C03"/>
    <w:rsid w:val="00D11673"/>
    <w:rsid w:val="00D11D20"/>
    <w:rsid w:val="00D1415E"/>
    <w:rsid w:val="00D1431B"/>
    <w:rsid w:val="00D14A72"/>
    <w:rsid w:val="00D15EBD"/>
    <w:rsid w:val="00D16C17"/>
    <w:rsid w:val="00D16F85"/>
    <w:rsid w:val="00D20ABE"/>
    <w:rsid w:val="00D20FEB"/>
    <w:rsid w:val="00D21489"/>
    <w:rsid w:val="00D224D1"/>
    <w:rsid w:val="00D2459D"/>
    <w:rsid w:val="00D25A01"/>
    <w:rsid w:val="00D25C7D"/>
    <w:rsid w:val="00D2739A"/>
    <w:rsid w:val="00D30B34"/>
    <w:rsid w:val="00D312BD"/>
    <w:rsid w:val="00D31372"/>
    <w:rsid w:val="00D31725"/>
    <w:rsid w:val="00D319AA"/>
    <w:rsid w:val="00D3309B"/>
    <w:rsid w:val="00D3375D"/>
    <w:rsid w:val="00D33816"/>
    <w:rsid w:val="00D361E8"/>
    <w:rsid w:val="00D36553"/>
    <w:rsid w:val="00D368FA"/>
    <w:rsid w:val="00D36B4C"/>
    <w:rsid w:val="00D37441"/>
    <w:rsid w:val="00D375C0"/>
    <w:rsid w:val="00D405FC"/>
    <w:rsid w:val="00D40A8D"/>
    <w:rsid w:val="00D41203"/>
    <w:rsid w:val="00D41212"/>
    <w:rsid w:val="00D42555"/>
    <w:rsid w:val="00D425BC"/>
    <w:rsid w:val="00D442FB"/>
    <w:rsid w:val="00D447AF"/>
    <w:rsid w:val="00D45043"/>
    <w:rsid w:val="00D453F4"/>
    <w:rsid w:val="00D468C6"/>
    <w:rsid w:val="00D47EAC"/>
    <w:rsid w:val="00D5288E"/>
    <w:rsid w:val="00D52FC5"/>
    <w:rsid w:val="00D5312F"/>
    <w:rsid w:val="00D53156"/>
    <w:rsid w:val="00D535C5"/>
    <w:rsid w:val="00D53A8B"/>
    <w:rsid w:val="00D53AB2"/>
    <w:rsid w:val="00D56460"/>
    <w:rsid w:val="00D609E9"/>
    <w:rsid w:val="00D60DA1"/>
    <w:rsid w:val="00D612B5"/>
    <w:rsid w:val="00D61740"/>
    <w:rsid w:val="00D6340E"/>
    <w:rsid w:val="00D63AD3"/>
    <w:rsid w:val="00D64172"/>
    <w:rsid w:val="00D6435C"/>
    <w:rsid w:val="00D65100"/>
    <w:rsid w:val="00D65FE4"/>
    <w:rsid w:val="00D6613E"/>
    <w:rsid w:val="00D6745A"/>
    <w:rsid w:val="00D7191A"/>
    <w:rsid w:val="00D729F8"/>
    <w:rsid w:val="00D73799"/>
    <w:rsid w:val="00D742D9"/>
    <w:rsid w:val="00D743AE"/>
    <w:rsid w:val="00D749DE"/>
    <w:rsid w:val="00D74E5C"/>
    <w:rsid w:val="00D75592"/>
    <w:rsid w:val="00D75777"/>
    <w:rsid w:val="00D75B9D"/>
    <w:rsid w:val="00D76434"/>
    <w:rsid w:val="00D76A6C"/>
    <w:rsid w:val="00D7794B"/>
    <w:rsid w:val="00D80C9F"/>
    <w:rsid w:val="00D818D7"/>
    <w:rsid w:val="00D82C3E"/>
    <w:rsid w:val="00D83108"/>
    <w:rsid w:val="00D837B9"/>
    <w:rsid w:val="00D8386C"/>
    <w:rsid w:val="00D85571"/>
    <w:rsid w:val="00D85CCF"/>
    <w:rsid w:val="00D86756"/>
    <w:rsid w:val="00D86DCB"/>
    <w:rsid w:val="00D87205"/>
    <w:rsid w:val="00D87216"/>
    <w:rsid w:val="00D87346"/>
    <w:rsid w:val="00D87C1B"/>
    <w:rsid w:val="00D87E6B"/>
    <w:rsid w:val="00D900CE"/>
    <w:rsid w:val="00D92437"/>
    <w:rsid w:val="00D92667"/>
    <w:rsid w:val="00D92B9F"/>
    <w:rsid w:val="00D93735"/>
    <w:rsid w:val="00D952DD"/>
    <w:rsid w:val="00D954FB"/>
    <w:rsid w:val="00D964D7"/>
    <w:rsid w:val="00D96E36"/>
    <w:rsid w:val="00D97775"/>
    <w:rsid w:val="00DA0247"/>
    <w:rsid w:val="00DA093A"/>
    <w:rsid w:val="00DA0DE4"/>
    <w:rsid w:val="00DA108E"/>
    <w:rsid w:val="00DA22BD"/>
    <w:rsid w:val="00DA25C5"/>
    <w:rsid w:val="00DA25ED"/>
    <w:rsid w:val="00DA3703"/>
    <w:rsid w:val="00DA522F"/>
    <w:rsid w:val="00DA6201"/>
    <w:rsid w:val="00DA6733"/>
    <w:rsid w:val="00DA6854"/>
    <w:rsid w:val="00DA7819"/>
    <w:rsid w:val="00DB23A6"/>
    <w:rsid w:val="00DB2F77"/>
    <w:rsid w:val="00DB33DF"/>
    <w:rsid w:val="00DB4231"/>
    <w:rsid w:val="00DB48D1"/>
    <w:rsid w:val="00DB5292"/>
    <w:rsid w:val="00DB54CD"/>
    <w:rsid w:val="00DB5771"/>
    <w:rsid w:val="00DB6557"/>
    <w:rsid w:val="00DB72C7"/>
    <w:rsid w:val="00DB771C"/>
    <w:rsid w:val="00DC1167"/>
    <w:rsid w:val="00DC14A9"/>
    <w:rsid w:val="00DC184E"/>
    <w:rsid w:val="00DC25D1"/>
    <w:rsid w:val="00DC2F06"/>
    <w:rsid w:val="00DC3299"/>
    <w:rsid w:val="00DC50D9"/>
    <w:rsid w:val="00DC58DD"/>
    <w:rsid w:val="00DC5FA7"/>
    <w:rsid w:val="00DC63E2"/>
    <w:rsid w:val="00DD03A2"/>
    <w:rsid w:val="00DD1DDC"/>
    <w:rsid w:val="00DD2A68"/>
    <w:rsid w:val="00DD2B89"/>
    <w:rsid w:val="00DD2F99"/>
    <w:rsid w:val="00DD4B1B"/>
    <w:rsid w:val="00DD4DA6"/>
    <w:rsid w:val="00DD530C"/>
    <w:rsid w:val="00DD5871"/>
    <w:rsid w:val="00DD6DA5"/>
    <w:rsid w:val="00DD6E8C"/>
    <w:rsid w:val="00DD747B"/>
    <w:rsid w:val="00DD763E"/>
    <w:rsid w:val="00DD7F70"/>
    <w:rsid w:val="00DE024C"/>
    <w:rsid w:val="00DE08E2"/>
    <w:rsid w:val="00DE09A5"/>
    <w:rsid w:val="00DE0EB0"/>
    <w:rsid w:val="00DE31C5"/>
    <w:rsid w:val="00DE337B"/>
    <w:rsid w:val="00DE34CD"/>
    <w:rsid w:val="00DE392C"/>
    <w:rsid w:val="00DE4CD3"/>
    <w:rsid w:val="00DE4D37"/>
    <w:rsid w:val="00DE6210"/>
    <w:rsid w:val="00DE6681"/>
    <w:rsid w:val="00DE7A12"/>
    <w:rsid w:val="00DE7A2E"/>
    <w:rsid w:val="00DE7F0A"/>
    <w:rsid w:val="00DF0544"/>
    <w:rsid w:val="00DF14CA"/>
    <w:rsid w:val="00DF20D5"/>
    <w:rsid w:val="00DF508B"/>
    <w:rsid w:val="00DF5205"/>
    <w:rsid w:val="00DF55F6"/>
    <w:rsid w:val="00DF5A6E"/>
    <w:rsid w:val="00DF6769"/>
    <w:rsid w:val="00DF741A"/>
    <w:rsid w:val="00E004AC"/>
    <w:rsid w:val="00E00973"/>
    <w:rsid w:val="00E00B0A"/>
    <w:rsid w:val="00E01D4B"/>
    <w:rsid w:val="00E028BE"/>
    <w:rsid w:val="00E041EB"/>
    <w:rsid w:val="00E044E8"/>
    <w:rsid w:val="00E04611"/>
    <w:rsid w:val="00E05BE6"/>
    <w:rsid w:val="00E06160"/>
    <w:rsid w:val="00E06340"/>
    <w:rsid w:val="00E06563"/>
    <w:rsid w:val="00E06DEA"/>
    <w:rsid w:val="00E103CE"/>
    <w:rsid w:val="00E106C0"/>
    <w:rsid w:val="00E115D3"/>
    <w:rsid w:val="00E11998"/>
    <w:rsid w:val="00E11F96"/>
    <w:rsid w:val="00E125DF"/>
    <w:rsid w:val="00E12EC2"/>
    <w:rsid w:val="00E14068"/>
    <w:rsid w:val="00E1482E"/>
    <w:rsid w:val="00E156D8"/>
    <w:rsid w:val="00E1670E"/>
    <w:rsid w:val="00E1680C"/>
    <w:rsid w:val="00E16F35"/>
    <w:rsid w:val="00E17D0F"/>
    <w:rsid w:val="00E20C55"/>
    <w:rsid w:val="00E20CF9"/>
    <w:rsid w:val="00E21B47"/>
    <w:rsid w:val="00E22AD3"/>
    <w:rsid w:val="00E233CB"/>
    <w:rsid w:val="00E23B2B"/>
    <w:rsid w:val="00E24332"/>
    <w:rsid w:val="00E24EF6"/>
    <w:rsid w:val="00E255F8"/>
    <w:rsid w:val="00E26D97"/>
    <w:rsid w:val="00E30999"/>
    <w:rsid w:val="00E3140E"/>
    <w:rsid w:val="00E31ECE"/>
    <w:rsid w:val="00E31FDD"/>
    <w:rsid w:val="00E32B5E"/>
    <w:rsid w:val="00E332FB"/>
    <w:rsid w:val="00E338C1"/>
    <w:rsid w:val="00E34AC0"/>
    <w:rsid w:val="00E35321"/>
    <w:rsid w:val="00E35787"/>
    <w:rsid w:val="00E358C8"/>
    <w:rsid w:val="00E35C5B"/>
    <w:rsid w:val="00E35F02"/>
    <w:rsid w:val="00E36CD9"/>
    <w:rsid w:val="00E3716C"/>
    <w:rsid w:val="00E40069"/>
    <w:rsid w:val="00E4058C"/>
    <w:rsid w:val="00E420DB"/>
    <w:rsid w:val="00E42313"/>
    <w:rsid w:val="00E42552"/>
    <w:rsid w:val="00E42ACB"/>
    <w:rsid w:val="00E42FB0"/>
    <w:rsid w:val="00E4496D"/>
    <w:rsid w:val="00E454B2"/>
    <w:rsid w:val="00E45929"/>
    <w:rsid w:val="00E47B59"/>
    <w:rsid w:val="00E5053A"/>
    <w:rsid w:val="00E5165E"/>
    <w:rsid w:val="00E519D9"/>
    <w:rsid w:val="00E52F13"/>
    <w:rsid w:val="00E539BD"/>
    <w:rsid w:val="00E54CE6"/>
    <w:rsid w:val="00E55BE7"/>
    <w:rsid w:val="00E56ACB"/>
    <w:rsid w:val="00E60EA4"/>
    <w:rsid w:val="00E60EB0"/>
    <w:rsid w:val="00E61F17"/>
    <w:rsid w:val="00E62686"/>
    <w:rsid w:val="00E632A1"/>
    <w:rsid w:val="00E6349A"/>
    <w:rsid w:val="00E64982"/>
    <w:rsid w:val="00E64E7E"/>
    <w:rsid w:val="00E64F00"/>
    <w:rsid w:val="00E66589"/>
    <w:rsid w:val="00E666C8"/>
    <w:rsid w:val="00E6675C"/>
    <w:rsid w:val="00E6685D"/>
    <w:rsid w:val="00E672F9"/>
    <w:rsid w:val="00E67C14"/>
    <w:rsid w:val="00E70BAF"/>
    <w:rsid w:val="00E71DFD"/>
    <w:rsid w:val="00E7230E"/>
    <w:rsid w:val="00E730C0"/>
    <w:rsid w:val="00E7332C"/>
    <w:rsid w:val="00E73E9F"/>
    <w:rsid w:val="00E74EEC"/>
    <w:rsid w:val="00E75AF2"/>
    <w:rsid w:val="00E75E59"/>
    <w:rsid w:val="00E76847"/>
    <w:rsid w:val="00E77406"/>
    <w:rsid w:val="00E7752B"/>
    <w:rsid w:val="00E77546"/>
    <w:rsid w:val="00E77873"/>
    <w:rsid w:val="00E77DB8"/>
    <w:rsid w:val="00E77F7A"/>
    <w:rsid w:val="00E801BC"/>
    <w:rsid w:val="00E804E4"/>
    <w:rsid w:val="00E80F7A"/>
    <w:rsid w:val="00E812E7"/>
    <w:rsid w:val="00E81899"/>
    <w:rsid w:val="00E81BD5"/>
    <w:rsid w:val="00E81C55"/>
    <w:rsid w:val="00E81E5D"/>
    <w:rsid w:val="00E8265C"/>
    <w:rsid w:val="00E8314D"/>
    <w:rsid w:val="00E8360F"/>
    <w:rsid w:val="00E85261"/>
    <w:rsid w:val="00E856C4"/>
    <w:rsid w:val="00E857F0"/>
    <w:rsid w:val="00E85E4E"/>
    <w:rsid w:val="00E8637A"/>
    <w:rsid w:val="00E87AC0"/>
    <w:rsid w:val="00E914C1"/>
    <w:rsid w:val="00E9268B"/>
    <w:rsid w:val="00E9353C"/>
    <w:rsid w:val="00E93C16"/>
    <w:rsid w:val="00E93E10"/>
    <w:rsid w:val="00E94C34"/>
    <w:rsid w:val="00E964F1"/>
    <w:rsid w:val="00E971D9"/>
    <w:rsid w:val="00EA165B"/>
    <w:rsid w:val="00EA194D"/>
    <w:rsid w:val="00EA1BBD"/>
    <w:rsid w:val="00EA38FA"/>
    <w:rsid w:val="00EA3B8F"/>
    <w:rsid w:val="00EA3BF6"/>
    <w:rsid w:val="00EA3DBC"/>
    <w:rsid w:val="00EA3E19"/>
    <w:rsid w:val="00EA4326"/>
    <w:rsid w:val="00EA5ED6"/>
    <w:rsid w:val="00EA6A56"/>
    <w:rsid w:val="00EA7004"/>
    <w:rsid w:val="00EA7BF5"/>
    <w:rsid w:val="00EB2206"/>
    <w:rsid w:val="00EB2B18"/>
    <w:rsid w:val="00EB3B0B"/>
    <w:rsid w:val="00EB4035"/>
    <w:rsid w:val="00EB4EEE"/>
    <w:rsid w:val="00EC06EF"/>
    <w:rsid w:val="00EC1E94"/>
    <w:rsid w:val="00EC2075"/>
    <w:rsid w:val="00EC2501"/>
    <w:rsid w:val="00EC2CE4"/>
    <w:rsid w:val="00EC2CEF"/>
    <w:rsid w:val="00EC3760"/>
    <w:rsid w:val="00EC3B7B"/>
    <w:rsid w:val="00EC3DFB"/>
    <w:rsid w:val="00EC44F2"/>
    <w:rsid w:val="00EC4843"/>
    <w:rsid w:val="00EC5878"/>
    <w:rsid w:val="00EC6BD8"/>
    <w:rsid w:val="00EC6EAB"/>
    <w:rsid w:val="00ED032E"/>
    <w:rsid w:val="00ED282F"/>
    <w:rsid w:val="00ED3416"/>
    <w:rsid w:val="00ED3E1C"/>
    <w:rsid w:val="00ED44FF"/>
    <w:rsid w:val="00ED4576"/>
    <w:rsid w:val="00ED693A"/>
    <w:rsid w:val="00ED729B"/>
    <w:rsid w:val="00EE00AA"/>
    <w:rsid w:val="00EE067B"/>
    <w:rsid w:val="00EE0D80"/>
    <w:rsid w:val="00EE0EBF"/>
    <w:rsid w:val="00EE0FE6"/>
    <w:rsid w:val="00EE1AF6"/>
    <w:rsid w:val="00EE1CE8"/>
    <w:rsid w:val="00EE2878"/>
    <w:rsid w:val="00EE3F50"/>
    <w:rsid w:val="00EE415E"/>
    <w:rsid w:val="00EE47A3"/>
    <w:rsid w:val="00EE4CA6"/>
    <w:rsid w:val="00EE52A5"/>
    <w:rsid w:val="00EE555E"/>
    <w:rsid w:val="00EE5A4A"/>
    <w:rsid w:val="00EE608B"/>
    <w:rsid w:val="00EE64A7"/>
    <w:rsid w:val="00EE6DA7"/>
    <w:rsid w:val="00EE74C8"/>
    <w:rsid w:val="00EF08BA"/>
    <w:rsid w:val="00EF0CE1"/>
    <w:rsid w:val="00EF111D"/>
    <w:rsid w:val="00EF1526"/>
    <w:rsid w:val="00EF1876"/>
    <w:rsid w:val="00EF1C77"/>
    <w:rsid w:val="00EF2464"/>
    <w:rsid w:val="00EF2967"/>
    <w:rsid w:val="00EF3AEB"/>
    <w:rsid w:val="00EF45BF"/>
    <w:rsid w:val="00EF4E90"/>
    <w:rsid w:val="00EF5845"/>
    <w:rsid w:val="00EF6425"/>
    <w:rsid w:val="00EF648B"/>
    <w:rsid w:val="00EF7F1F"/>
    <w:rsid w:val="00F0222F"/>
    <w:rsid w:val="00F0295D"/>
    <w:rsid w:val="00F03DDB"/>
    <w:rsid w:val="00F03FA3"/>
    <w:rsid w:val="00F04B96"/>
    <w:rsid w:val="00F058AC"/>
    <w:rsid w:val="00F0615E"/>
    <w:rsid w:val="00F06D14"/>
    <w:rsid w:val="00F073C2"/>
    <w:rsid w:val="00F07AB9"/>
    <w:rsid w:val="00F07D67"/>
    <w:rsid w:val="00F11651"/>
    <w:rsid w:val="00F11892"/>
    <w:rsid w:val="00F11BEA"/>
    <w:rsid w:val="00F11F2D"/>
    <w:rsid w:val="00F12558"/>
    <w:rsid w:val="00F13609"/>
    <w:rsid w:val="00F1451C"/>
    <w:rsid w:val="00F1567C"/>
    <w:rsid w:val="00F15B3D"/>
    <w:rsid w:val="00F15E89"/>
    <w:rsid w:val="00F16A13"/>
    <w:rsid w:val="00F17E39"/>
    <w:rsid w:val="00F20736"/>
    <w:rsid w:val="00F22693"/>
    <w:rsid w:val="00F22DFD"/>
    <w:rsid w:val="00F242D3"/>
    <w:rsid w:val="00F245B7"/>
    <w:rsid w:val="00F24B7F"/>
    <w:rsid w:val="00F25224"/>
    <w:rsid w:val="00F262EE"/>
    <w:rsid w:val="00F270A2"/>
    <w:rsid w:val="00F27A16"/>
    <w:rsid w:val="00F303FB"/>
    <w:rsid w:val="00F30545"/>
    <w:rsid w:val="00F307F2"/>
    <w:rsid w:val="00F310F2"/>
    <w:rsid w:val="00F32734"/>
    <w:rsid w:val="00F3326A"/>
    <w:rsid w:val="00F337C1"/>
    <w:rsid w:val="00F33B5D"/>
    <w:rsid w:val="00F3499D"/>
    <w:rsid w:val="00F35862"/>
    <w:rsid w:val="00F37F68"/>
    <w:rsid w:val="00F4059E"/>
    <w:rsid w:val="00F40FFF"/>
    <w:rsid w:val="00F418B4"/>
    <w:rsid w:val="00F418FC"/>
    <w:rsid w:val="00F424CF"/>
    <w:rsid w:val="00F42527"/>
    <w:rsid w:val="00F4339F"/>
    <w:rsid w:val="00F440DF"/>
    <w:rsid w:val="00F440FE"/>
    <w:rsid w:val="00F44575"/>
    <w:rsid w:val="00F4532A"/>
    <w:rsid w:val="00F4564E"/>
    <w:rsid w:val="00F45DFE"/>
    <w:rsid w:val="00F466F3"/>
    <w:rsid w:val="00F46940"/>
    <w:rsid w:val="00F47697"/>
    <w:rsid w:val="00F50507"/>
    <w:rsid w:val="00F509C9"/>
    <w:rsid w:val="00F50E81"/>
    <w:rsid w:val="00F524B6"/>
    <w:rsid w:val="00F52810"/>
    <w:rsid w:val="00F545C1"/>
    <w:rsid w:val="00F563AC"/>
    <w:rsid w:val="00F56502"/>
    <w:rsid w:val="00F56BDB"/>
    <w:rsid w:val="00F571C8"/>
    <w:rsid w:val="00F57200"/>
    <w:rsid w:val="00F57EB5"/>
    <w:rsid w:val="00F61A0A"/>
    <w:rsid w:val="00F621E3"/>
    <w:rsid w:val="00F632DF"/>
    <w:rsid w:val="00F633A4"/>
    <w:rsid w:val="00F635FD"/>
    <w:rsid w:val="00F63895"/>
    <w:rsid w:val="00F63BBA"/>
    <w:rsid w:val="00F64A13"/>
    <w:rsid w:val="00F65301"/>
    <w:rsid w:val="00F65C63"/>
    <w:rsid w:val="00F676BD"/>
    <w:rsid w:val="00F6774D"/>
    <w:rsid w:val="00F7007E"/>
    <w:rsid w:val="00F71259"/>
    <w:rsid w:val="00F719EC"/>
    <w:rsid w:val="00F71F13"/>
    <w:rsid w:val="00F72217"/>
    <w:rsid w:val="00F72310"/>
    <w:rsid w:val="00F72B72"/>
    <w:rsid w:val="00F72D40"/>
    <w:rsid w:val="00F73E1A"/>
    <w:rsid w:val="00F73EBC"/>
    <w:rsid w:val="00F74103"/>
    <w:rsid w:val="00F75126"/>
    <w:rsid w:val="00F75C41"/>
    <w:rsid w:val="00F76A8A"/>
    <w:rsid w:val="00F76C37"/>
    <w:rsid w:val="00F77130"/>
    <w:rsid w:val="00F7734E"/>
    <w:rsid w:val="00F7796D"/>
    <w:rsid w:val="00F77970"/>
    <w:rsid w:val="00F80447"/>
    <w:rsid w:val="00F819D6"/>
    <w:rsid w:val="00F81F96"/>
    <w:rsid w:val="00F838E5"/>
    <w:rsid w:val="00F83B68"/>
    <w:rsid w:val="00F84F1A"/>
    <w:rsid w:val="00F85819"/>
    <w:rsid w:val="00F9002C"/>
    <w:rsid w:val="00F91481"/>
    <w:rsid w:val="00F92969"/>
    <w:rsid w:val="00F92A17"/>
    <w:rsid w:val="00F932F2"/>
    <w:rsid w:val="00F947D1"/>
    <w:rsid w:val="00F94A70"/>
    <w:rsid w:val="00F94B2A"/>
    <w:rsid w:val="00F95C25"/>
    <w:rsid w:val="00F95F3E"/>
    <w:rsid w:val="00F96064"/>
    <w:rsid w:val="00F96183"/>
    <w:rsid w:val="00F966AD"/>
    <w:rsid w:val="00F97008"/>
    <w:rsid w:val="00F9772D"/>
    <w:rsid w:val="00F97813"/>
    <w:rsid w:val="00F97E0E"/>
    <w:rsid w:val="00FA0C1F"/>
    <w:rsid w:val="00FA194F"/>
    <w:rsid w:val="00FA35E7"/>
    <w:rsid w:val="00FA3A52"/>
    <w:rsid w:val="00FA3E6A"/>
    <w:rsid w:val="00FA48F9"/>
    <w:rsid w:val="00FA4AF1"/>
    <w:rsid w:val="00FA4C99"/>
    <w:rsid w:val="00FA5485"/>
    <w:rsid w:val="00FA598D"/>
    <w:rsid w:val="00FA6202"/>
    <w:rsid w:val="00FA6759"/>
    <w:rsid w:val="00FA690A"/>
    <w:rsid w:val="00FA7FF8"/>
    <w:rsid w:val="00FB0F76"/>
    <w:rsid w:val="00FB10EE"/>
    <w:rsid w:val="00FB37DF"/>
    <w:rsid w:val="00FB39BD"/>
    <w:rsid w:val="00FB4421"/>
    <w:rsid w:val="00FB45FC"/>
    <w:rsid w:val="00FB4B99"/>
    <w:rsid w:val="00FB634E"/>
    <w:rsid w:val="00FB6D38"/>
    <w:rsid w:val="00FB73A0"/>
    <w:rsid w:val="00FC2499"/>
    <w:rsid w:val="00FC4336"/>
    <w:rsid w:val="00FC49D1"/>
    <w:rsid w:val="00FC5A91"/>
    <w:rsid w:val="00FC6120"/>
    <w:rsid w:val="00FC63B1"/>
    <w:rsid w:val="00FC682B"/>
    <w:rsid w:val="00FC696B"/>
    <w:rsid w:val="00FC6CCE"/>
    <w:rsid w:val="00FC6F14"/>
    <w:rsid w:val="00FD0218"/>
    <w:rsid w:val="00FD0625"/>
    <w:rsid w:val="00FD0CEC"/>
    <w:rsid w:val="00FD1122"/>
    <w:rsid w:val="00FD1237"/>
    <w:rsid w:val="00FD1321"/>
    <w:rsid w:val="00FD2C35"/>
    <w:rsid w:val="00FD32FD"/>
    <w:rsid w:val="00FD3B1E"/>
    <w:rsid w:val="00FD4BF2"/>
    <w:rsid w:val="00FD576E"/>
    <w:rsid w:val="00FD5EC4"/>
    <w:rsid w:val="00FD620F"/>
    <w:rsid w:val="00FD72DC"/>
    <w:rsid w:val="00FD73E9"/>
    <w:rsid w:val="00FD7BE6"/>
    <w:rsid w:val="00FE02C9"/>
    <w:rsid w:val="00FE0C7C"/>
    <w:rsid w:val="00FE1A12"/>
    <w:rsid w:val="00FE1BE0"/>
    <w:rsid w:val="00FE36DB"/>
    <w:rsid w:val="00FE3978"/>
    <w:rsid w:val="00FE45FA"/>
    <w:rsid w:val="00FE52C3"/>
    <w:rsid w:val="00FE7016"/>
    <w:rsid w:val="00FE719D"/>
    <w:rsid w:val="00FE7354"/>
    <w:rsid w:val="00FE7CE7"/>
    <w:rsid w:val="00FF0832"/>
    <w:rsid w:val="00FF0E4C"/>
    <w:rsid w:val="00FF153D"/>
    <w:rsid w:val="00FF195D"/>
    <w:rsid w:val="00FF2008"/>
    <w:rsid w:val="00FF32B6"/>
    <w:rsid w:val="00FF36E2"/>
    <w:rsid w:val="00FF47A4"/>
    <w:rsid w:val="00FF4FF6"/>
    <w:rsid w:val="00FF63BF"/>
    <w:rsid w:val="00FF6DEA"/>
    <w:rsid w:val="00FF7B4A"/>
    <w:rsid w:val="00FF7E9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48693676"/>
  <w15:docId w15:val="{D9FFD8DA-1DB4-4121-A379-BB3049BFB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 New Roman" w:hAnsi="Times" w:cs="Times New Roman"/>
        <w:lang w:val="id-ID" w:eastAsia="id-ID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5123"/>
    <w:rPr>
      <w:rFonts w:ascii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BodyText"/>
    <w:qFormat/>
    <w:rsid w:val="000A484F"/>
    <w:pPr>
      <w:keepNext/>
      <w:keepLines/>
      <w:tabs>
        <w:tab w:val="left" w:pos="2520"/>
      </w:tabs>
      <w:spacing w:after="960"/>
      <w:ind w:right="720"/>
      <w:outlineLvl w:val="0"/>
    </w:pPr>
    <w:rPr>
      <w:sz w:val="60"/>
    </w:rPr>
  </w:style>
  <w:style w:type="paragraph" w:styleId="Heading2">
    <w:name w:val="heading 2"/>
    <w:aliases w:val="HD2"/>
    <w:basedOn w:val="BodyText"/>
    <w:next w:val="BodyText"/>
    <w:link w:val="Heading2Char"/>
    <w:qFormat/>
    <w:rsid w:val="000A484F"/>
    <w:pPr>
      <w:keepNext/>
      <w:keepLines/>
      <w:pageBreakBefore/>
      <w:pBdr>
        <w:top w:val="single" w:sz="48" w:space="4" w:color="auto"/>
      </w:pBdr>
      <w:ind w:left="0"/>
      <w:outlineLvl w:val="1"/>
    </w:pPr>
    <w:rPr>
      <w:b/>
      <w:sz w:val="28"/>
    </w:rPr>
  </w:style>
  <w:style w:type="paragraph" w:styleId="Heading3">
    <w:name w:val="heading 3"/>
    <w:basedOn w:val="BodyText"/>
    <w:next w:val="BodyText"/>
    <w:link w:val="Heading3Char"/>
    <w:qFormat/>
    <w:rsid w:val="000A484F"/>
    <w:pPr>
      <w:keepNext/>
      <w:keepLines/>
      <w:ind w:left="0"/>
      <w:outlineLvl w:val="2"/>
    </w:pPr>
    <w:rPr>
      <w:b/>
    </w:rPr>
  </w:style>
  <w:style w:type="paragraph" w:styleId="Heading4">
    <w:name w:val="heading 4"/>
    <w:basedOn w:val="BodyText"/>
    <w:next w:val="BodyText"/>
    <w:qFormat/>
    <w:rsid w:val="000A484F"/>
    <w:pPr>
      <w:keepNext/>
      <w:keepLines/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outlineLvl w:val="3"/>
    </w:pPr>
    <w:rPr>
      <w:b/>
    </w:rPr>
  </w:style>
  <w:style w:type="paragraph" w:styleId="Heading5">
    <w:name w:val="heading 5"/>
    <w:basedOn w:val="BodyText"/>
    <w:next w:val="BodyText"/>
    <w:qFormat/>
    <w:rsid w:val="000A484F"/>
    <w:pPr>
      <w:keepNext/>
      <w:keepLines/>
      <w:outlineLvl w:val="4"/>
    </w:pPr>
    <w:rPr>
      <w:b/>
      <w:i/>
    </w:rPr>
  </w:style>
  <w:style w:type="paragraph" w:styleId="Heading6">
    <w:name w:val="heading 6"/>
    <w:basedOn w:val="Normal"/>
    <w:next w:val="NormalIndent"/>
    <w:qFormat/>
    <w:rsid w:val="000A484F"/>
    <w:pPr>
      <w:ind w:left="720"/>
      <w:outlineLvl w:val="5"/>
    </w:pPr>
    <w:rPr>
      <w:rFonts w:ascii="Times" w:hAnsi="Times"/>
      <w:u w:val="single"/>
    </w:rPr>
  </w:style>
  <w:style w:type="paragraph" w:styleId="Heading7">
    <w:name w:val="heading 7"/>
    <w:basedOn w:val="Normal"/>
    <w:next w:val="NormalIndent"/>
    <w:qFormat/>
    <w:rsid w:val="000A484F"/>
    <w:pPr>
      <w:ind w:left="720"/>
      <w:outlineLvl w:val="6"/>
    </w:pPr>
    <w:rPr>
      <w:rFonts w:ascii="Times" w:hAnsi="Times"/>
      <w:i/>
    </w:rPr>
  </w:style>
  <w:style w:type="paragraph" w:styleId="Heading8">
    <w:name w:val="heading 8"/>
    <w:basedOn w:val="Normal"/>
    <w:next w:val="NormalIndent"/>
    <w:qFormat/>
    <w:rsid w:val="000A484F"/>
    <w:pPr>
      <w:ind w:left="720"/>
      <w:outlineLvl w:val="7"/>
    </w:pPr>
    <w:rPr>
      <w:rFonts w:ascii="Times" w:hAnsi="Times"/>
      <w:i/>
    </w:rPr>
  </w:style>
  <w:style w:type="paragraph" w:styleId="Heading9">
    <w:name w:val="heading 9"/>
    <w:basedOn w:val="Normal"/>
    <w:next w:val="NormalIndent"/>
    <w:qFormat/>
    <w:rsid w:val="000A484F"/>
    <w:pPr>
      <w:ind w:left="720"/>
      <w:outlineLvl w:val="8"/>
    </w:pPr>
    <w:rPr>
      <w:rFonts w:ascii="Times" w:hAnsi="Time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body text"/>
    <w:basedOn w:val="Normal"/>
    <w:link w:val="BodyTextChar"/>
    <w:rsid w:val="000A484F"/>
    <w:pPr>
      <w:spacing w:before="120" w:after="120"/>
      <w:ind w:left="2520"/>
    </w:pPr>
  </w:style>
  <w:style w:type="character" w:customStyle="1" w:styleId="BodyTextChar">
    <w:name w:val="Body Text Char"/>
    <w:aliases w:val="body text Char"/>
    <w:basedOn w:val="DefaultParagraphFont"/>
    <w:link w:val="BodyText"/>
    <w:rsid w:val="0024610A"/>
    <w:rPr>
      <w:rFonts w:ascii="Times New Roman" w:hAnsi="Times New Roman"/>
      <w:sz w:val="24"/>
      <w:szCs w:val="24"/>
    </w:rPr>
  </w:style>
  <w:style w:type="character" w:customStyle="1" w:styleId="Heading2Char">
    <w:name w:val="Heading 2 Char"/>
    <w:aliases w:val="HD2 Char"/>
    <w:basedOn w:val="DefaultParagraphFont"/>
    <w:link w:val="Heading2"/>
    <w:rsid w:val="00D0414D"/>
    <w:rPr>
      <w:b/>
      <w:sz w:val="28"/>
      <w:szCs w:val="24"/>
      <w:lang w:val="en-US" w:eastAsia="en-US" w:bidi="ar-SA"/>
    </w:rPr>
  </w:style>
  <w:style w:type="character" w:customStyle="1" w:styleId="Heading3Char">
    <w:name w:val="Heading 3 Char"/>
    <w:basedOn w:val="DefaultParagraphFont"/>
    <w:link w:val="Heading3"/>
    <w:rsid w:val="008B5123"/>
    <w:rPr>
      <w:rFonts w:ascii="Times New Roman" w:hAnsi="Times New Roman"/>
      <w:b/>
      <w:sz w:val="24"/>
      <w:szCs w:val="24"/>
      <w:lang w:val="en-US" w:eastAsia="en-US"/>
    </w:rPr>
  </w:style>
  <w:style w:type="paragraph" w:styleId="NormalIndent">
    <w:name w:val="Normal Indent"/>
    <w:basedOn w:val="Normal"/>
    <w:rsid w:val="000A484F"/>
    <w:pPr>
      <w:ind w:left="720"/>
    </w:pPr>
  </w:style>
  <w:style w:type="paragraph" w:styleId="TOC5">
    <w:name w:val="toc 5"/>
    <w:basedOn w:val="Normal"/>
    <w:next w:val="Normal"/>
    <w:uiPriority w:val="39"/>
    <w:rsid w:val="000A484F"/>
    <w:pPr>
      <w:tabs>
        <w:tab w:val="right" w:leader="dot" w:pos="10080"/>
      </w:tabs>
      <w:ind w:left="3600"/>
    </w:pPr>
    <w:rPr>
      <w:sz w:val="18"/>
    </w:rPr>
  </w:style>
  <w:style w:type="paragraph" w:customStyle="1" w:styleId="Checklist-X">
    <w:name w:val="Checklist-X"/>
    <w:basedOn w:val="Checklist"/>
    <w:rsid w:val="000A484F"/>
  </w:style>
  <w:style w:type="paragraph" w:customStyle="1" w:styleId="Checklist">
    <w:name w:val="Checklist"/>
    <w:basedOn w:val="Bullet"/>
    <w:rsid w:val="000A484F"/>
    <w:pPr>
      <w:ind w:left="3427" w:hanging="547"/>
    </w:pPr>
  </w:style>
  <w:style w:type="paragraph" w:customStyle="1" w:styleId="Bullet">
    <w:name w:val="Bullet"/>
    <w:basedOn w:val="BodyText"/>
    <w:rsid w:val="000A484F"/>
    <w:pPr>
      <w:keepLines/>
      <w:spacing w:before="60" w:after="60"/>
      <w:ind w:left="3096" w:hanging="216"/>
    </w:pPr>
  </w:style>
  <w:style w:type="paragraph" w:styleId="TOC3">
    <w:name w:val="toc 3"/>
    <w:basedOn w:val="Normal"/>
    <w:next w:val="Normal"/>
    <w:uiPriority w:val="39"/>
    <w:rsid w:val="000A484F"/>
    <w:pPr>
      <w:tabs>
        <w:tab w:val="right" w:leader="dot" w:pos="10080"/>
      </w:tabs>
      <w:ind w:left="2880"/>
    </w:pPr>
  </w:style>
  <w:style w:type="paragraph" w:styleId="TOC2">
    <w:name w:val="toc 2"/>
    <w:basedOn w:val="Normal"/>
    <w:next w:val="Normal"/>
    <w:uiPriority w:val="39"/>
    <w:rsid w:val="000A484F"/>
    <w:pPr>
      <w:tabs>
        <w:tab w:val="right" w:leader="dot" w:pos="10080"/>
      </w:tabs>
      <w:spacing w:before="120" w:after="120"/>
      <w:ind w:left="2520"/>
    </w:pPr>
  </w:style>
  <w:style w:type="paragraph" w:styleId="TOC1">
    <w:name w:val="toc 1"/>
    <w:basedOn w:val="Normal"/>
    <w:next w:val="Normal"/>
    <w:uiPriority w:val="39"/>
    <w:rsid w:val="000A484F"/>
    <w:pPr>
      <w:keepNext/>
      <w:tabs>
        <w:tab w:val="left" w:pos="2520"/>
        <w:tab w:val="right" w:leader="dot" w:pos="10080"/>
      </w:tabs>
      <w:spacing w:before="240" w:after="120"/>
    </w:pPr>
    <w:rPr>
      <w:b/>
    </w:rPr>
  </w:style>
  <w:style w:type="paragraph" w:styleId="Footer">
    <w:name w:val="footer"/>
    <w:basedOn w:val="Normal"/>
    <w:rsid w:val="000A484F"/>
    <w:pPr>
      <w:tabs>
        <w:tab w:val="right" w:pos="7920"/>
      </w:tabs>
    </w:pPr>
    <w:rPr>
      <w:sz w:val="16"/>
    </w:rPr>
  </w:style>
  <w:style w:type="paragraph" w:styleId="Header">
    <w:name w:val="header"/>
    <w:basedOn w:val="Normal"/>
    <w:rsid w:val="000A484F"/>
    <w:pPr>
      <w:tabs>
        <w:tab w:val="right" w:pos="10440"/>
      </w:tabs>
    </w:pPr>
    <w:rPr>
      <w:sz w:val="16"/>
    </w:rPr>
  </w:style>
  <w:style w:type="character" w:styleId="FootnoteReference">
    <w:name w:val="footnote reference"/>
    <w:basedOn w:val="DefaultParagraphFont"/>
    <w:semiHidden/>
    <w:rsid w:val="00474ABF"/>
    <w:rPr>
      <w:position w:val="6"/>
      <w:sz w:val="16"/>
    </w:rPr>
  </w:style>
  <w:style w:type="paragraph" w:styleId="FootnoteText">
    <w:name w:val="footnote text"/>
    <w:basedOn w:val="Normal"/>
    <w:semiHidden/>
    <w:rsid w:val="00474ABF"/>
    <w:pPr>
      <w:spacing w:after="240"/>
      <w:ind w:hanging="720"/>
    </w:pPr>
  </w:style>
  <w:style w:type="paragraph" w:styleId="Title">
    <w:name w:val="Title"/>
    <w:basedOn w:val="Normal"/>
    <w:qFormat/>
    <w:rsid w:val="000A484F"/>
    <w:pPr>
      <w:keepLines/>
      <w:spacing w:after="120"/>
      <w:ind w:left="2520" w:right="720"/>
    </w:pPr>
    <w:rPr>
      <w:sz w:val="48"/>
    </w:rPr>
  </w:style>
  <w:style w:type="paragraph" w:customStyle="1" w:styleId="tty132">
    <w:name w:val="tty132"/>
    <w:basedOn w:val="Normal"/>
    <w:rsid w:val="000A484F"/>
    <w:rPr>
      <w:rFonts w:ascii="Courier New" w:hAnsi="Courier New"/>
      <w:sz w:val="12"/>
    </w:rPr>
  </w:style>
  <w:style w:type="paragraph" w:customStyle="1" w:styleId="tty80">
    <w:name w:val="tty80"/>
    <w:basedOn w:val="Normal"/>
    <w:rsid w:val="000A484F"/>
    <w:rPr>
      <w:rFonts w:ascii="Courier New" w:hAnsi="Courier New"/>
    </w:rPr>
  </w:style>
  <w:style w:type="paragraph" w:customStyle="1" w:styleId="hangingindent">
    <w:name w:val="hanging indent"/>
    <w:basedOn w:val="BodyText"/>
    <w:rsid w:val="00474ABF"/>
    <w:pPr>
      <w:keepLines/>
      <w:ind w:left="5400" w:hanging="2880"/>
    </w:pPr>
  </w:style>
  <w:style w:type="paragraph" w:customStyle="1" w:styleId="TableText">
    <w:name w:val="Table Text"/>
    <w:basedOn w:val="Normal"/>
    <w:rsid w:val="000A484F"/>
    <w:pPr>
      <w:keepLines/>
    </w:pPr>
    <w:rPr>
      <w:sz w:val="16"/>
    </w:rPr>
  </w:style>
  <w:style w:type="paragraph" w:customStyle="1" w:styleId="NumberList">
    <w:name w:val="Number List"/>
    <w:basedOn w:val="BodyText"/>
    <w:rsid w:val="000A484F"/>
    <w:pPr>
      <w:spacing w:before="60" w:after="60"/>
      <w:ind w:left="3240" w:hanging="360"/>
    </w:pPr>
  </w:style>
  <w:style w:type="paragraph" w:customStyle="1" w:styleId="HeadingBar">
    <w:name w:val="Heading Bar"/>
    <w:basedOn w:val="Normal"/>
    <w:next w:val="Heading3"/>
    <w:rsid w:val="000A484F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InfoBox">
    <w:name w:val="Info Box"/>
    <w:basedOn w:val="BodyText"/>
    <w:rsid w:val="000A484F"/>
    <w:pPr>
      <w:keepLines/>
      <w:pBdr>
        <w:top w:val="single" w:sz="6" w:space="6" w:color="auto"/>
        <w:left w:val="single" w:sz="6" w:space="6" w:color="auto"/>
        <w:bottom w:val="single" w:sz="6" w:space="6" w:color="auto"/>
        <w:right w:val="single" w:sz="6" w:space="6" w:color="auto"/>
        <w:between w:val="single" w:sz="6" w:space="6" w:color="auto"/>
      </w:pBdr>
      <w:ind w:left="3600" w:right="1080"/>
      <w:jc w:val="center"/>
    </w:pPr>
    <w:rPr>
      <w:sz w:val="18"/>
    </w:rPr>
  </w:style>
  <w:style w:type="paragraph" w:customStyle="1" w:styleId="tty180">
    <w:name w:val="tty180"/>
    <w:basedOn w:val="Normal"/>
    <w:rsid w:val="000A484F"/>
    <w:pPr>
      <w:ind w:right="-720"/>
    </w:pPr>
    <w:rPr>
      <w:rFonts w:ascii="Courier New" w:hAnsi="Courier New"/>
      <w:sz w:val="8"/>
    </w:rPr>
  </w:style>
  <w:style w:type="paragraph" w:customStyle="1" w:styleId="TitleBar">
    <w:name w:val="Title Bar"/>
    <w:basedOn w:val="Normal"/>
    <w:rsid w:val="000A484F"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paragraph" w:customStyle="1" w:styleId="tty80indent">
    <w:name w:val="tty80 indent"/>
    <w:basedOn w:val="tty80"/>
    <w:rsid w:val="000A484F"/>
    <w:pPr>
      <w:ind w:left="2895"/>
    </w:pPr>
  </w:style>
  <w:style w:type="paragraph" w:customStyle="1" w:styleId="TOCHeading1">
    <w:name w:val="TOC Heading1"/>
    <w:basedOn w:val="Normal"/>
    <w:rsid w:val="000A484F"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character" w:customStyle="1" w:styleId="ChapterTitle">
    <w:name w:val="Chapter Title"/>
    <w:basedOn w:val="DefaultParagraphFont"/>
    <w:rsid w:val="00474ABF"/>
  </w:style>
  <w:style w:type="paragraph" w:customStyle="1" w:styleId="Legal">
    <w:name w:val="Legal"/>
    <w:basedOn w:val="Normal"/>
    <w:rsid w:val="00474ABF"/>
    <w:pPr>
      <w:spacing w:after="240"/>
      <w:ind w:left="2160"/>
    </w:pPr>
    <w:rPr>
      <w:rFonts w:ascii="Times" w:hAnsi="Times"/>
    </w:rPr>
  </w:style>
  <w:style w:type="character" w:customStyle="1" w:styleId="HighlightedVariable">
    <w:name w:val="Highlighted Variable"/>
    <w:basedOn w:val="DefaultParagraphFont"/>
    <w:rsid w:val="000A484F"/>
    <w:rPr>
      <w:rFonts w:ascii="Book Antiqua" w:hAnsi="Book Antiqua"/>
      <w:color w:val="0000FF"/>
    </w:rPr>
  </w:style>
  <w:style w:type="paragraph" w:customStyle="1" w:styleId="Note">
    <w:name w:val="Note"/>
    <w:basedOn w:val="BodyText"/>
    <w:rsid w:val="000A484F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ind w:left="720" w:right="5040" w:hanging="720"/>
    </w:pPr>
    <w:rPr>
      <w:vanish/>
    </w:rPr>
  </w:style>
  <w:style w:type="paragraph" w:customStyle="1" w:styleId="TableHeading">
    <w:name w:val="Table Heading"/>
    <w:basedOn w:val="TableText"/>
    <w:rsid w:val="000A484F"/>
    <w:pPr>
      <w:spacing w:before="120" w:after="120"/>
    </w:pPr>
    <w:rPr>
      <w:b/>
    </w:rPr>
  </w:style>
  <w:style w:type="paragraph" w:styleId="MacroText">
    <w:name w:val="macro"/>
    <w:semiHidden/>
    <w:rsid w:val="00474AB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 Narrow" w:hAnsi="Arial Narrow"/>
      <w:lang w:val="en-US" w:eastAsia="en-US"/>
    </w:rPr>
  </w:style>
  <w:style w:type="paragraph" w:styleId="TOC4">
    <w:name w:val="toc 4"/>
    <w:basedOn w:val="Normal"/>
    <w:next w:val="Normal"/>
    <w:uiPriority w:val="39"/>
    <w:rsid w:val="000A484F"/>
    <w:pPr>
      <w:tabs>
        <w:tab w:val="right" w:leader="dot" w:pos="10080"/>
      </w:tabs>
      <w:ind w:left="3240"/>
    </w:pPr>
    <w:rPr>
      <w:sz w:val="18"/>
    </w:rPr>
  </w:style>
  <w:style w:type="character" w:styleId="PageNumber">
    <w:name w:val="page number"/>
    <w:basedOn w:val="DefaultParagraphFont"/>
    <w:rsid w:val="000A484F"/>
    <w:rPr>
      <w:rFonts w:ascii="Book Antiqua" w:hAnsi="Book Antiqua"/>
    </w:rPr>
  </w:style>
  <w:style w:type="character" w:styleId="CommentReference">
    <w:name w:val="annotation reference"/>
    <w:basedOn w:val="DefaultParagraphFont"/>
    <w:semiHidden/>
    <w:rsid w:val="00474ABF"/>
    <w:rPr>
      <w:sz w:val="16"/>
    </w:rPr>
  </w:style>
  <w:style w:type="paragraph" w:styleId="CommentText">
    <w:name w:val="annotation text"/>
    <w:basedOn w:val="Normal"/>
    <w:semiHidden/>
    <w:rsid w:val="00474ABF"/>
  </w:style>
  <w:style w:type="paragraph" w:customStyle="1" w:styleId="Title-Major">
    <w:name w:val="Title-Major"/>
    <w:basedOn w:val="Title"/>
    <w:rsid w:val="000A484F"/>
    <w:rPr>
      <w:smallCaps/>
    </w:rPr>
  </w:style>
  <w:style w:type="paragraph" w:customStyle="1" w:styleId="RouteTitle">
    <w:name w:val="Route Title"/>
    <w:basedOn w:val="Normal"/>
    <w:rsid w:val="000A484F"/>
    <w:pPr>
      <w:keepLines/>
      <w:spacing w:after="120"/>
      <w:ind w:left="2520" w:right="720"/>
    </w:pPr>
    <w:rPr>
      <w:sz w:val="36"/>
    </w:rPr>
  </w:style>
  <w:style w:type="paragraph" w:customStyle="1" w:styleId="NoteWide">
    <w:name w:val="Note Wide"/>
    <w:basedOn w:val="Note"/>
    <w:rsid w:val="000A484F"/>
    <w:pPr>
      <w:ind w:right="2160"/>
    </w:pPr>
  </w:style>
  <w:style w:type="paragraph" w:customStyle="1" w:styleId="n">
    <w:name w:val="n"/>
    <w:basedOn w:val="HeadingBar"/>
    <w:rsid w:val="00474ABF"/>
    <w:rPr>
      <w:b/>
    </w:rPr>
  </w:style>
  <w:style w:type="paragraph" w:customStyle="1" w:styleId="ReportText1">
    <w:name w:val="Report Text1"/>
    <w:basedOn w:val="Normal"/>
    <w:rsid w:val="00474A7A"/>
    <w:pPr>
      <w:ind w:left="720"/>
      <w:jc w:val="both"/>
    </w:pPr>
    <w:rPr>
      <w:rFonts w:ascii="Courier New" w:hAnsi="Courier New" w:cs="Courier New"/>
      <w:noProof/>
      <w:sz w:val="16"/>
      <w:szCs w:val="16"/>
      <w:lang w:val="en-GB"/>
    </w:rPr>
  </w:style>
  <w:style w:type="table" w:styleId="TableGrid">
    <w:name w:val="Table Grid"/>
    <w:basedOn w:val="TableNormal"/>
    <w:rsid w:val="00F310F2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CB15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B152B"/>
    <w:rPr>
      <w:rFonts w:ascii="Tahoma" w:hAnsi="Tahoma" w:cs="Tahoma"/>
      <w:sz w:val="16"/>
      <w:szCs w:val="16"/>
      <w:lang w:val="en-US" w:eastAsia="en-US"/>
    </w:rPr>
  </w:style>
  <w:style w:type="paragraph" w:styleId="BodyTextIndent">
    <w:name w:val="Body Text Indent"/>
    <w:basedOn w:val="Normal"/>
    <w:link w:val="BodyTextIndentChar"/>
    <w:rsid w:val="00582FD4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582FD4"/>
    <w:rPr>
      <w:rFonts w:ascii="Times New Roman" w:hAnsi="Times New Roman"/>
      <w:sz w:val="24"/>
      <w:szCs w:val="24"/>
      <w:lang w:val="en-US" w:eastAsia="en-US"/>
    </w:rPr>
  </w:style>
  <w:style w:type="paragraph" w:styleId="BodyTextFirstIndent2">
    <w:name w:val="Body Text First Indent 2"/>
    <w:basedOn w:val="BodyTextIndent"/>
    <w:link w:val="BodyTextFirstIndent2Char"/>
    <w:rsid w:val="00582FD4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rsid w:val="00582FD4"/>
    <w:rPr>
      <w:rFonts w:ascii="Times New Roman" w:hAnsi="Times New Roman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AA019D"/>
    <w:pPr>
      <w:ind w:left="720"/>
      <w:contextualSpacing/>
    </w:pPr>
  </w:style>
  <w:style w:type="paragraph" w:styleId="TOC6">
    <w:name w:val="toc 6"/>
    <w:basedOn w:val="Normal"/>
    <w:next w:val="Normal"/>
    <w:autoRedefine/>
    <w:uiPriority w:val="39"/>
    <w:unhideWhenUsed/>
    <w:rsid w:val="00157AF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en-ID"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157AF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en-ID"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157AF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en-ID"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157AF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3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4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78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7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81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fontTable" Target="fontTable.xml"/><Relationship Id="rId20" Type="http://schemas.openxmlformats.org/officeDocument/2006/relationships/image" Target="media/image13.jpg"/><Relationship Id="rId41" Type="http://schemas.openxmlformats.org/officeDocument/2006/relationships/image" Target="media/image34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6.jpeg"/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METHOD\OMTE\omguid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A5823D-75E7-4A3F-B80A-0F51DA779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omguide.dot</Template>
  <TotalTime>23266</TotalTime>
  <Pages>1</Pages>
  <Words>3566</Words>
  <Characters>20329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MD.050 Application Extensions Functional Design</vt:lpstr>
    </vt:vector>
  </TitlesOfParts>
  <Company>Oracle</Company>
  <LinksUpToDate>false</LinksUpToDate>
  <CharactersWithSpaces>23848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MD.050 Application Extensions Functional Design</dc:title>
  <dc:subject/>
  <dc:creator>lukassh</dc:creator>
  <cp:keywords>ABF</cp:keywords>
  <dc:description/>
  <cp:lastModifiedBy>Windows User</cp:lastModifiedBy>
  <cp:revision>742</cp:revision>
  <cp:lastPrinted>2016-05-03T00:22:00Z</cp:lastPrinted>
  <dcterms:created xsi:type="dcterms:W3CDTF">2012-11-13T06:25:00Z</dcterms:created>
  <dcterms:modified xsi:type="dcterms:W3CDTF">2021-07-21T18:42:00Z</dcterms:modified>
</cp:coreProperties>
</file>